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5DCEEC" w14:textId="358E0DDD" w:rsidR="00C851FC" w:rsidRDefault="00C851FC">
      <w:r>
        <w:rPr>
          <w:noProof/>
        </w:rPr>
        <mc:AlternateContent>
          <mc:Choice Requires="wpg">
            <w:drawing>
              <wp:anchor distT="0" distB="0" distL="114300" distR="114300" simplePos="0" relativeHeight="251643904" behindDoc="1" locked="1" layoutInCell="1" allowOverlap="1" wp14:anchorId="49060DCF" wp14:editId="4D1358FF">
                <wp:simplePos x="0" y="0"/>
                <wp:positionH relativeFrom="column">
                  <wp:posOffset>-914400</wp:posOffset>
                </wp:positionH>
                <wp:positionV relativeFrom="paragraph">
                  <wp:posOffset>-2514600</wp:posOffset>
                </wp:positionV>
                <wp:extent cx="7781544" cy="10067544"/>
                <wp:effectExtent l="0" t="0" r="0" b="0"/>
                <wp:wrapNone/>
                <wp:docPr id="2"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81544" cy="10067544"/>
                          <a:chOff x="0" y="0"/>
                          <a:chExt cx="7780020" cy="10066020"/>
                        </a:xfrm>
                      </wpg:grpSpPr>
                      <wps:wsp>
                        <wps:cNvPr id="1195585341" name="Rectangle 3"/>
                        <wps:cNvSpPr/>
                        <wps:spPr>
                          <a:xfrm>
                            <a:off x="0" y="5036820"/>
                            <a:ext cx="7772400" cy="5029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7358605" name="Rectangle 4"/>
                        <wps:cNvSpPr/>
                        <wps:spPr>
                          <a:xfrm>
                            <a:off x="7620" y="0"/>
                            <a:ext cx="7772400" cy="502920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5389531" name="Rectangle 2"/>
                        <wps:cNvSpPr/>
                        <wps:spPr>
                          <a:xfrm>
                            <a:off x="579120" y="571500"/>
                            <a:ext cx="6629400" cy="89154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 name="Group 1"/>
                        <wpg:cNvGrpSpPr/>
                        <wpg:grpSpPr>
                          <a:xfrm>
                            <a:off x="7620" y="845820"/>
                            <a:ext cx="2013549" cy="1396538"/>
                            <a:chOff x="0" y="0"/>
                            <a:chExt cx="928687" cy="643890"/>
                          </a:xfrm>
                        </wpg:grpSpPr>
                        <wps:wsp>
                          <wps:cNvPr id="338443511" name="Freeform 338443511"/>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17553890" name="Freeform 2017553890"/>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27220847" name="Freeform 1927220847"/>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86796695" name="Freeform 1386796695"/>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154CC33B" id="Group 2" o:spid="_x0000_s1026" alt="&quot;&quot;" style="position:absolute;margin-left:-1in;margin-top:-198pt;width:612.7pt;height:792.7pt;z-index:-251672576;mso-width-relative:margin;mso-height-relative:margin" coordsize="77800,100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">
                <v:rect id="Rectangle 3" o:spid="_x0000_s1027" style="position:absolute;top:50368;width:77724;height:50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" fillcolor="#f8e9d7 [663]" stroked="f" strokeweight="1pt"/>
                <v:rect id="Rectangle 4" o:spid="_x0000_s1028" style="position:absolute;left:76;width:77724;height:50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" fillcolor="#234756 [3206]" stroked="f" strokeweight="1pt"/>
                <v:rect id="Rectangle 2" o:spid="_x0000_s1029" style="position:absolute;left:5791;top:5715;width:66294;height:891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" fillcolor="#fff9f2 [3205]" stroked="f" strokeweight="1pt"/>
                <v:group id="Group 1" o:spid="_x0000_s1030" style="position:absolute;left:76;top:8458;width:20135;height:13965"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shape id="Freeform 338443511"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2017553890"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927220847" o:spid="_x0000_s1033"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386796695" o:spid="_x0000_s1034"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w10:anchorlock/>
              </v:group>
            </w:pict>
          </mc:Fallback>
        </mc:AlternateContent>
      </w:r>
    </w:p>
    <w:p w14:paraId="0DFC5191" w14:textId="1163F858" w:rsidR="001B64FF" w:rsidRDefault="006D6689" w:rsidP="00C851FC">
      <w:r>
        <w:rPr>
          <w:noProof/>
        </w:rPr>
        <mc:AlternateContent>
          <mc:Choice Requires="wps">
            <w:drawing>
              <wp:anchor distT="91440" distB="91440" distL="114300" distR="114300" simplePos="0" relativeHeight="251654144" behindDoc="0" locked="0" layoutInCell="1" allowOverlap="1" wp14:anchorId="1CAC10BE" wp14:editId="0322690C">
                <wp:simplePos x="0" y="0"/>
                <wp:positionH relativeFrom="margin">
                  <wp:align>center</wp:align>
                </wp:positionH>
                <wp:positionV relativeFrom="paragraph">
                  <wp:posOffset>528320</wp:posOffset>
                </wp:positionV>
                <wp:extent cx="5433060" cy="1403985"/>
                <wp:effectExtent l="0" t="0" r="0" b="4445"/>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3060" cy="1403985"/>
                        </a:xfrm>
                        <a:prstGeom prst="rect">
                          <a:avLst/>
                        </a:prstGeom>
                        <a:noFill/>
                        <a:ln w="9525">
                          <a:noFill/>
                          <a:miter lim="800000"/>
                          <a:headEnd/>
                          <a:tailEnd/>
                        </a:ln>
                      </wps:spPr>
                      <wps:txbx>
                        <w:txbxContent>
                          <w:p w14:paraId="25F4A6A0" w14:textId="77777777" w:rsidR="006D6689" w:rsidRPr="006D6689" w:rsidRDefault="006D6689" w:rsidP="006D6689">
                            <w:pPr>
                              <w:pBdr>
                                <w:top w:val="single" w:sz="24" w:space="8" w:color="D73A2C" w:themeColor="accent1"/>
                                <w:bottom w:val="single" w:sz="24" w:space="8" w:color="D73A2C" w:themeColor="accent1"/>
                              </w:pBdr>
                              <w:spacing w:after="0"/>
                              <w:jc w:val="left"/>
                              <w:rPr>
                                <w:b/>
                                <w:bCs/>
                                <w:color w:val="D73A2C" w:themeColor="accent1"/>
                                <w:sz w:val="72"/>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D6689">
                              <w:rPr>
                                <w:b/>
                                <w:bCs/>
                                <w:color w:val="D73A2C" w:themeColor="accent1"/>
                                <w:sz w:val="72"/>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SMARTUNES:</w:t>
                            </w:r>
                          </w:p>
                          <w:p w14:paraId="6A37E205" w14:textId="2F4EAB72" w:rsidR="006D6689" w:rsidRPr="006D6689" w:rsidRDefault="006D6689" w:rsidP="006D6689">
                            <w:pPr>
                              <w:pBdr>
                                <w:top w:val="single" w:sz="24" w:space="8" w:color="D73A2C" w:themeColor="accent1"/>
                                <w:bottom w:val="single" w:sz="24" w:space="8" w:color="D73A2C" w:themeColor="accent1"/>
                              </w:pBdr>
                              <w:spacing w:after="0"/>
                              <w:jc w:val="left"/>
                              <w:rPr>
                                <w:b/>
                                <w:bCs/>
                                <w:color w:val="D73A2C" w:themeColor="accent1"/>
                                <w:sz w:val="72"/>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D6689">
                              <w:rPr>
                                <w:b/>
                                <w:bCs/>
                                <w:color w:val="D73A2C" w:themeColor="accent1"/>
                                <w:sz w:val="72"/>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LISTENING TO YOUR AIR CONDITIONER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CAC10BE" id="_x0000_t202" coordsize="21600,21600" o:spt="202" path="m,l,21600r21600,l21600,xe">
                <v:stroke joinstyle="miter"/>
                <v:path gradientshapeok="t" o:connecttype="rect"/>
              </v:shapetype>
              <v:shape id="Text Box 2" o:spid="_x0000_s1026" type="#_x0000_t202" style="position:absolute;left:0;text-align:left;margin-left:0;margin-top:41.6pt;width:427.8pt;height:110.55pt;z-index:251654144;visibility:visible;mso-wrap-style:square;mso-width-percent:0;mso-height-percent:200;mso-wrap-distance-left:9pt;mso-wrap-distance-top:7.2pt;mso-wrap-distance-right:9pt;mso-wrap-distance-bottom:7.2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" filled="f" stroked="f">
                <v:textbox style="mso-fit-shape-to-text:t">
                  <w:txbxContent>
                    <w:p w14:paraId="25F4A6A0" w14:textId="77777777" w:rsidR="006D6689" w:rsidRPr="006D6689" w:rsidRDefault="006D6689" w:rsidP="006D6689">
                      <w:pPr>
                        <w:pBdr>
                          <w:top w:val="single" w:sz="24" w:space="8" w:color="D73A2C" w:themeColor="accent1"/>
                          <w:bottom w:val="single" w:sz="24" w:space="8" w:color="D73A2C" w:themeColor="accent1"/>
                        </w:pBdr>
                        <w:spacing w:after="0"/>
                        <w:jc w:val="left"/>
                        <w:rPr>
                          <w:b/>
                          <w:bCs/>
                          <w:color w:val="D73A2C" w:themeColor="accent1"/>
                          <w:sz w:val="72"/>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D6689">
                        <w:rPr>
                          <w:b/>
                          <w:bCs/>
                          <w:color w:val="D73A2C" w:themeColor="accent1"/>
                          <w:sz w:val="72"/>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SMARTUNES:</w:t>
                      </w:r>
                    </w:p>
                    <w:p w14:paraId="6A37E205" w14:textId="2F4EAB72" w:rsidR="006D6689" w:rsidRPr="006D6689" w:rsidRDefault="006D6689" w:rsidP="006D6689">
                      <w:pPr>
                        <w:pBdr>
                          <w:top w:val="single" w:sz="24" w:space="8" w:color="D73A2C" w:themeColor="accent1"/>
                          <w:bottom w:val="single" w:sz="24" w:space="8" w:color="D73A2C" w:themeColor="accent1"/>
                        </w:pBdr>
                        <w:spacing w:after="0"/>
                        <w:jc w:val="left"/>
                        <w:rPr>
                          <w:b/>
                          <w:bCs/>
                          <w:color w:val="D73A2C" w:themeColor="accent1"/>
                          <w:sz w:val="72"/>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D6689">
                        <w:rPr>
                          <w:b/>
                          <w:bCs/>
                          <w:color w:val="D73A2C" w:themeColor="accent1"/>
                          <w:sz w:val="72"/>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LISTENING TO YOUR AIR CONDITIONER</w:t>
                      </w:r>
                    </w:p>
                  </w:txbxContent>
                </v:textbox>
                <w10:wrap type="topAndBottom" anchorx="margin"/>
              </v:shape>
            </w:pict>
          </mc:Fallback>
        </mc:AlternateContent>
      </w:r>
    </w:p>
    <w:p w14:paraId="23D1E558" w14:textId="21B13AEC" w:rsidR="00C851FC" w:rsidRDefault="006D6689">
      <w:pPr>
        <w:sectPr w:rsidR="00C851FC" w:rsidSect="00EA2AB8">
          <w:footerReference w:type="default" r:id="rId11"/>
          <w:type w:val="continuous"/>
          <w:pgSz w:w="12240" w:h="15840"/>
          <w:pgMar w:top="3960" w:right="1440" w:bottom="1440" w:left="1440" w:header="720" w:footer="288" w:gutter="0"/>
          <w:cols w:space="720"/>
          <w:docGrid w:linePitch="360"/>
        </w:sectPr>
      </w:pPr>
      <w:r>
        <w:rPr>
          <w:noProof/>
        </w:rPr>
        <mc:AlternateContent>
          <mc:Choice Requires="wps">
            <w:drawing>
              <wp:anchor distT="45720" distB="45720" distL="114300" distR="114300" simplePos="0" relativeHeight="251656192" behindDoc="0" locked="0" layoutInCell="1" allowOverlap="1" wp14:anchorId="272E42AF" wp14:editId="1EFE760F">
                <wp:simplePos x="0" y="0"/>
                <wp:positionH relativeFrom="page">
                  <wp:posOffset>1209675</wp:posOffset>
                </wp:positionH>
                <wp:positionV relativeFrom="paragraph">
                  <wp:posOffset>2830830</wp:posOffset>
                </wp:positionV>
                <wp:extent cx="4610100" cy="1404620"/>
                <wp:effectExtent l="0" t="0" r="0" b="0"/>
                <wp:wrapSquare wrapText="bothSides"/>
                <wp:docPr id="11129111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0100" cy="1404620"/>
                        </a:xfrm>
                        <a:prstGeom prst="rect">
                          <a:avLst/>
                        </a:prstGeom>
                        <a:noFill/>
                        <a:ln w="9525">
                          <a:noFill/>
                          <a:miter lim="800000"/>
                          <a:headEnd/>
                          <a:tailEnd/>
                        </a:ln>
                      </wps:spPr>
                      <wps:txbx>
                        <w:txbxContent>
                          <w:p w14:paraId="1CB208D9" w14:textId="6A4E05E6" w:rsidR="006D6689" w:rsidRPr="006D6689" w:rsidRDefault="006D6689" w:rsidP="006D6689">
                            <w:pPr>
                              <w:pStyle w:val="Heading2"/>
                            </w:pPr>
                            <w:bookmarkStart w:id="0" w:name="_Toc143482803"/>
                            <w:r>
                              <w:t>Muhammad Saad Abdullah</w:t>
                            </w:r>
                            <w:bookmarkEnd w:id="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2E42AF" id="_x0000_s1027" type="#_x0000_t202" style="position:absolute;left:0;text-align:left;margin-left:95.25pt;margin-top:222.9pt;width:363pt;height:110.6pt;z-index:25165619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" filled="f" stroked="f">
                <v:textbox style="mso-fit-shape-to-text:t">
                  <w:txbxContent>
                    <w:p w14:paraId="1CB208D9" w14:textId="6A4E05E6" w:rsidR="006D6689" w:rsidRPr="006D6689" w:rsidRDefault="006D6689" w:rsidP="006D6689">
                      <w:pPr>
                        <w:pStyle w:val="Heading2"/>
                      </w:pPr>
                      <w:bookmarkStart w:id="1" w:name="_Toc143482803"/>
                      <w:r>
                        <w:t>Muhammad Saad Abdullah</w:t>
                      </w:r>
                      <w:bookmarkEnd w:id="1"/>
                    </w:p>
                  </w:txbxContent>
                </v:textbox>
                <w10:wrap type="square" anchorx="page"/>
              </v:shape>
            </w:pict>
          </mc:Fallback>
        </mc:AlternateContent>
      </w:r>
      <w:r>
        <w:rPr>
          <w:noProof/>
        </w:rPr>
        <mc:AlternateContent>
          <mc:Choice Requires="wps">
            <w:drawing>
              <wp:anchor distT="45720" distB="45720" distL="114300" distR="114300" simplePos="0" relativeHeight="251655168" behindDoc="0" locked="0" layoutInCell="1" allowOverlap="1" wp14:anchorId="4E4A0879" wp14:editId="12ED86B4">
                <wp:simplePos x="0" y="0"/>
                <wp:positionH relativeFrom="column">
                  <wp:posOffset>289560</wp:posOffset>
                </wp:positionH>
                <wp:positionV relativeFrom="paragraph">
                  <wp:posOffset>2542540</wp:posOffset>
                </wp:positionV>
                <wp:extent cx="46101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0100" cy="1404620"/>
                        </a:xfrm>
                        <a:prstGeom prst="rect">
                          <a:avLst/>
                        </a:prstGeom>
                        <a:noFill/>
                        <a:ln w="9525">
                          <a:noFill/>
                          <a:miter lim="800000"/>
                          <a:headEnd/>
                          <a:tailEnd/>
                        </a:ln>
                      </wps:spPr>
                      <wps:txbx>
                        <w:txbxContent>
                          <w:p w14:paraId="4C28A62E" w14:textId="1A6CEC64" w:rsidR="006D6689" w:rsidRPr="006D6689" w:rsidRDefault="006D6689" w:rsidP="006D6689">
                            <w:pPr>
                              <w:pStyle w:val="Author"/>
                            </w:pPr>
                            <w:r w:rsidRPr="006D6689">
                              <w:t>A Dawlance R&amp;D Project</w:t>
                            </w:r>
                          </w:p>
                          <w:p w14:paraId="6647A085" w14:textId="55124C3B" w:rsidR="006D6689" w:rsidRPr="006D6689" w:rsidRDefault="006D6689" w:rsidP="006D6689">
                            <w:pPr>
                              <w:pStyle w:val="Autho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4A0879" id="_x0000_s1028" type="#_x0000_t202" style="position:absolute;left:0;text-align:left;margin-left:22.8pt;margin-top:200.2pt;width:363pt;height:110.6pt;z-index:2516551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" filled="f" stroked="f">
                <v:textbox style="mso-fit-shape-to-text:t">
                  <w:txbxContent>
                    <w:p w14:paraId="4C28A62E" w14:textId="1A6CEC64" w:rsidR="006D6689" w:rsidRPr="006D6689" w:rsidRDefault="006D6689" w:rsidP="006D6689">
                      <w:pPr>
                        <w:pStyle w:val="Author"/>
                      </w:pPr>
                      <w:r w:rsidRPr="006D6689">
                        <w:t>A Dawlance R&amp;D Project</w:t>
                      </w:r>
                    </w:p>
                    <w:p w14:paraId="6647A085" w14:textId="55124C3B" w:rsidR="006D6689" w:rsidRPr="006D6689" w:rsidRDefault="006D6689" w:rsidP="006D6689">
                      <w:pPr>
                        <w:pStyle w:val="Author"/>
                      </w:pPr>
                    </w:p>
                  </w:txbxContent>
                </v:textbox>
                <w10:wrap type="square"/>
              </v:shape>
            </w:pict>
          </mc:Fallback>
        </mc:AlternateContent>
      </w:r>
    </w:p>
    <w:p w14:paraId="46582740" w14:textId="77777777" w:rsidR="00C851FC" w:rsidRDefault="004F48FA">
      <w:r>
        <w:rPr>
          <w:noProof/>
        </w:rPr>
        <w:lastRenderedPageBreak/>
        <mc:AlternateContent>
          <mc:Choice Requires="wpg">
            <w:drawing>
              <wp:anchor distT="0" distB="0" distL="114300" distR="114300" simplePos="0" relativeHeight="251644928" behindDoc="1" locked="1" layoutInCell="1" allowOverlap="1" wp14:anchorId="7B71E052" wp14:editId="7A49FF7B">
                <wp:simplePos x="0" y="0"/>
                <wp:positionH relativeFrom="column">
                  <wp:posOffset>-914400</wp:posOffset>
                </wp:positionH>
                <wp:positionV relativeFrom="paragraph">
                  <wp:posOffset>-914400</wp:posOffset>
                </wp:positionV>
                <wp:extent cx="7772400" cy="9601200"/>
                <wp:effectExtent l="0" t="0" r="0" b="0"/>
                <wp:wrapNone/>
                <wp:docPr id="18" name="Group 1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01200"/>
                          <a:chOff x="0" y="0"/>
                          <a:chExt cx="7772400" cy="9601200"/>
                        </a:xfrm>
                      </wpg:grpSpPr>
                      <wps:wsp>
                        <wps:cNvPr id="1394125436" name="Freeform 1394125436"/>
                        <wps:cNvSpPr/>
                        <wps:spPr>
                          <a:xfrm>
                            <a:off x="0" y="4251960"/>
                            <a:ext cx="1896137" cy="116724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58952481" name="Freeform 1758952481"/>
                        <wps:cNvSpPr/>
                        <wps:spPr>
                          <a:xfrm>
                            <a:off x="0" y="4488180"/>
                            <a:ext cx="1665052" cy="703655"/>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3599611" name="Rectangle 21"/>
                        <wps:cNvSpPr/>
                        <wps:spPr>
                          <a:xfrm>
                            <a:off x="0" y="3208020"/>
                            <a:ext cx="3886200" cy="6391939"/>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6380974" name="Rectangle 19"/>
                        <wps:cNvSpPr/>
                        <wps:spPr>
                          <a:xfrm>
                            <a:off x="0" y="0"/>
                            <a:ext cx="3886200" cy="479939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3368819" name="Freeform 1663368819"/>
                        <wps:cNvSpPr/>
                        <wps:spPr>
                          <a:xfrm>
                            <a:off x="0" y="4137660"/>
                            <a:ext cx="2011680" cy="1399032"/>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5266157" name="Freeform 125266157"/>
                        <wps:cNvSpPr/>
                        <wps:spPr>
                          <a:xfrm>
                            <a:off x="0" y="4366260"/>
                            <a:ext cx="1780595" cy="935447"/>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EC320FC" id="Group 18" o:spid="_x0000_s1026" alt="&quot;&quot;" style="position:absolute;margin-left:-1in;margin-top:-1in;width:612pt;height:756pt;z-index:-251671552" coordsize="77724,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">
                <v:shape id="Freeform 1394125436" o:spid="_x0000_s1027" style="position:absolute;top:42519;width:18961;height:11673;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" path="m606743,53340v119062,,215265,96203,215265,215265c822008,387668,725805,483870,606743,483870l,483870r,53340l606743,537210v148590,,268604,-120015,268604,-268605c875347,120015,755333,,606743,l,,,53340r606743,xe" filled="f" stroked="f">
                  <v:stroke joinstyle="miter"/>
                  <v:path arrowok="t" o:connecttype="custom" o:connectlocs="1314299,115896;1780596,583620;1314299,1051344;0,1051344;0,1167240;1314299,1167240;1896137,583620;1314299,0;0,0;0,115896;1314299,115896" o:connectangles="0,0,0,0,0,0,0,0,0,0,0"/>
                </v:shape>
                <v:shape id="Freeform 1758952481" o:spid="_x0000_s1028" style="position:absolute;top:44881;width:16650;height:7037;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" path="m768668,161925c768668,72390,696278,,606743,l,,,323850r606743,c695325,323850,768668,251460,768668,161925xe" filled="f" stroked="f">
                  <v:stroke joinstyle="miter"/>
                  <v:path arrowok="t" o:connecttype="custom" o:connectlocs="1665054,351828;1314299,0;0,0;0,703655;1314299,703655;1665054,351828" o:connectangles="0,0,0,0,0,0"/>
                </v:shape>
                <v:rect id="Rectangle 28" o:spid="_x0000_s1029"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" fillcolor="#f8e9d7 [663]" stroked="f" strokeweight="1pt"/>
                <v:rect id="Rectangle 21" o:spid="_x0000_s1030" style="position:absolute;top:32080;width:38862;height:63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" fillcolor="#234756 [3206]" stroked="f" strokeweight="1pt"/>
                <v:rect id="Rectangle 19" o:spid="_x0000_s1031" style="position:absolute;width:38862;height:479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" fillcolor="#fff9f2 [3205]" stroked="f" strokeweight="1pt"/>
                <v:shape id="Freeform 1663368819" o:spid="_x0000_s1032" style="position:absolute;top:41376;width:20116;height:13990;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1314299,0;0,0;0,115896;1314299,115896;1896137,699516;1314299,1283136;0,1283136;0,1399032;1314299,1399032;2011682,699516;1314299,0" o:connectangles="0,0,0,0,0,0,0,0,0,0,0"/>
                </v:shape>
                <v:shape id="Freeform 125266157" o:spid="_x0000_s1033" style="position:absolute;top:43662;width:17805;height:9355;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1780597,467724;1314300,0;0,0;0,115896;1314300,115896;1665054,467724;1314300,819551;0,819551;0,935447;1314300,935447;1780597,467724" o:connectangles="0,0,0,0,0,0,0,0,0,0,0"/>
                </v:shape>
                <w10:anchorlock/>
              </v:group>
            </w:pict>
          </mc:Fallback>
        </mc:AlternateContent>
      </w:r>
    </w:p>
    <w:sdt>
      <w:sdtPr>
        <w:rPr>
          <w:rFonts w:asciiTheme="minorHAnsi" w:eastAsiaTheme="minorHAnsi" w:hAnsiTheme="minorHAnsi" w:cstheme="minorBidi"/>
          <w:caps w:val="0"/>
          <w:color w:val="11232B" w:themeColor="accent3" w:themeShade="80"/>
          <w:spacing w:val="0"/>
          <w:sz w:val="24"/>
          <w:szCs w:val="22"/>
        </w:rPr>
        <w:id w:val="-690373899"/>
        <w:docPartObj>
          <w:docPartGallery w:val="Table of Contents"/>
          <w:docPartUnique/>
        </w:docPartObj>
      </w:sdtPr>
      <w:sdtEndPr>
        <w:rPr>
          <w:b/>
          <w:bCs/>
          <w:noProof/>
        </w:rPr>
      </w:sdtEndPr>
      <w:sdtContent>
        <w:p w14:paraId="641569FD" w14:textId="4A7E541B" w:rsidR="000C11D2" w:rsidRDefault="000C11D2">
          <w:pPr>
            <w:pStyle w:val="TOCHeading"/>
          </w:pPr>
          <w:r>
            <w:t>Contents</w:t>
          </w:r>
        </w:p>
        <w:p w14:paraId="5664C80C" w14:textId="59A06DAC" w:rsidR="000C11D2" w:rsidRDefault="000C11D2">
          <w:pPr>
            <w:pStyle w:val="TOC2"/>
            <w:rPr>
              <w:rFonts w:eastAsiaTheme="minorEastAsia" w:cstheme="minorBidi"/>
              <w:b w:val="0"/>
              <w:caps w:val="0"/>
              <w:noProof/>
              <w:color w:val="auto"/>
              <w:spacing w:val="0"/>
              <w:kern w:val="2"/>
              <w:sz w:val="22"/>
              <w14:ligatures w14:val="standardContextual"/>
            </w:rPr>
          </w:pPr>
          <w:r>
            <w:fldChar w:fldCharType="begin"/>
          </w:r>
          <w:r>
            <w:instrText xml:space="preserve"> TOC \o "1-3" \h \z \u </w:instrText>
          </w:r>
          <w:r>
            <w:fldChar w:fldCharType="separate"/>
          </w:r>
        </w:p>
        <w:p w14:paraId="0578693F" w14:textId="5931C862" w:rsidR="000C11D2" w:rsidRPr="00023B9F" w:rsidRDefault="000C11D2">
          <w:pPr>
            <w:pStyle w:val="TOC1"/>
            <w:rPr>
              <w:rFonts w:eastAsiaTheme="minorEastAsia"/>
              <w:noProof/>
              <w:color w:val="D73A2C" w:themeColor="accent1"/>
              <w:kern w:val="2"/>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hyperlink w:anchor="_Toc143482811" w:history="1">
            <w:r w:rsidRPr="00023B9F">
              <w:rPr>
                <w:rStyle w:val="Hyperlink"/>
                <w:noProof/>
                <w:color w:val="D73A2C" w:themeColor="accent1"/>
                <w:sz w:val="52"/>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Introduction</w:t>
            </w:r>
            <w:r w:rsidRPr="00023B9F">
              <w:rPr>
                <w:noProof/>
                <w:webHidden/>
                <w:color w:val="D73A2C" w:themeColor="accent1"/>
                <w:sz w:val="52"/>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023B9F">
              <w:rPr>
                <w:noProof/>
                <w:webHidden/>
                <w:color w:val="D73A2C" w:themeColor="accent1"/>
                <w:sz w:val="52"/>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sidRPr="00023B9F">
              <w:rPr>
                <w:noProof/>
                <w:webHidden/>
                <w:color w:val="D73A2C" w:themeColor="accent1"/>
                <w:sz w:val="52"/>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PAGEREF _Toc143482811 \h </w:instrText>
            </w:r>
            <w:r w:rsidRPr="00023B9F">
              <w:rPr>
                <w:noProof/>
                <w:webHidden/>
                <w:color w:val="D73A2C" w:themeColor="accent1"/>
                <w:sz w:val="52"/>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
            <w:r w:rsidRPr="00023B9F">
              <w:rPr>
                <w:noProof/>
                <w:webHidden/>
                <w:color w:val="D73A2C" w:themeColor="accent1"/>
                <w:sz w:val="52"/>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separate"/>
            </w:r>
            <w:r w:rsidRPr="00023B9F">
              <w:rPr>
                <w:noProof/>
                <w:webHidden/>
                <w:color w:val="D73A2C" w:themeColor="accent1"/>
                <w:sz w:val="52"/>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sidRPr="00023B9F">
              <w:rPr>
                <w:noProof/>
                <w:webHidden/>
                <w:color w:val="D73A2C" w:themeColor="accent1"/>
                <w:sz w:val="52"/>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hyperlink>
        </w:p>
        <w:p w14:paraId="776A5C77" w14:textId="14AE4638" w:rsidR="000C11D2" w:rsidRPr="00023B9F" w:rsidRDefault="000C11D2">
          <w:pPr>
            <w:pStyle w:val="TOC1"/>
            <w:rPr>
              <w:rFonts w:eastAsiaTheme="minorEastAsia"/>
              <w:noProof/>
              <w:color w:val="D73A2C" w:themeColor="accent1"/>
              <w:kern w:val="2"/>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hyperlink w:anchor="_Toc143482812" w:history="1">
            <w:r w:rsidRPr="00023B9F">
              <w:rPr>
                <w:rStyle w:val="Hyperlink"/>
                <w:noProof/>
                <w:color w:val="D73A2C" w:themeColor="accent1"/>
                <w:sz w:val="52"/>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Methodology</w:t>
            </w:r>
            <w:r w:rsidRPr="00023B9F">
              <w:rPr>
                <w:noProof/>
                <w:webHidden/>
                <w:color w:val="D73A2C" w:themeColor="accent1"/>
                <w:sz w:val="52"/>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023B9F">
              <w:rPr>
                <w:noProof/>
                <w:webHidden/>
                <w:color w:val="D73A2C" w:themeColor="accent1"/>
                <w:sz w:val="52"/>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sidRPr="00023B9F">
              <w:rPr>
                <w:noProof/>
                <w:webHidden/>
                <w:color w:val="D73A2C" w:themeColor="accent1"/>
                <w:sz w:val="52"/>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PAGEREF _Toc143482812 \h </w:instrText>
            </w:r>
            <w:r w:rsidRPr="00023B9F">
              <w:rPr>
                <w:noProof/>
                <w:webHidden/>
                <w:color w:val="D73A2C" w:themeColor="accent1"/>
                <w:sz w:val="52"/>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
            <w:r w:rsidRPr="00023B9F">
              <w:rPr>
                <w:noProof/>
                <w:webHidden/>
                <w:color w:val="D73A2C" w:themeColor="accent1"/>
                <w:sz w:val="52"/>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separate"/>
            </w:r>
            <w:r w:rsidRPr="00023B9F">
              <w:rPr>
                <w:noProof/>
                <w:webHidden/>
                <w:color w:val="D73A2C" w:themeColor="accent1"/>
                <w:sz w:val="52"/>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sidRPr="00023B9F">
              <w:rPr>
                <w:noProof/>
                <w:webHidden/>
                <w:color w:val="D73A2C" w:themeColor="accent1"/>
                <w:sz w:val="52"/>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hyperlink>
        </w:p>
        <w:p w14:paraId="466A457B" w14:textId="001FF62A" w:rsidR="000C11D2" w:rsidRPr="00023B9F" w:rsidRDefault="000C11D2">
          <w:pPr>
            <w:pStyle w:val="TOC1"/>
            <w:rPr>
              <w:rFonts w:eastAsiaTheme="minorEastAsia"/>
              <w:noProof/>
              <w:color w:val="D73A2C" w:themeColor="accent1"/>
              <w:kern w:val="2"/>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hyperlink w:anchor="_Toc143482813" w:history="1">
            <w:r w:rsidRPr="00023B9F">
              <w:rPr>
                <w:rStyle w:val="Hyperlink"/>
                <w:noProof/>
                <w:color w:val="D73A2C" w:themeColor="accent1"/>
                <w:sz w:val="52"/>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Description</w:t>
            </w:r>
            <w:r w:rsidRPr="00023B9F">
              <w:rPr>
                <w:noProof/>
                <w:webHidden/>
                <w:color w:val="D73A2C" w:themeColor="accent1"/>
                <w:sz w:val="52"/>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023B9F">
              <w:rPr>
                <w:noProof/>
                <w:webHidden/>
                <w:color w:val="D73A2C" w:themeColor="accent1"/>
                <w:sz w:val="52"/>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sidRPr="00023B9F">
              <w:rPr>
                <w:noProof/>
                <w:webHidden/>
                <w:color w:val="D73A2C" w:themeColor="accent1"/>
                <w:sz w:val="52"/>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PAGEREF _Toc143482813 \h </w:instrText>
            </w:r>
            <w:r w:rsidRPr="00023B9F">
              <w:rPr>
                <w:noProof/>
                <w:webHidden/>
                <w:color w:val="D73A2C" w:themeColor="accent1"/>
                <w:sz w:val="52"/>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
            <w:r w:rsidRPr="00023B9F">
              <w:rPr>
                <w:noProof/>
                <w:webHidden/>
                <w:color w:val="D73A2C" w:themeColor="accent1"/>
                <w:sz w:val="52"/>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separate"/>
            </w:r>
            <w:r w:rsidRPr="00023B9F">
              <w:rPr>
                <w:noProof/>
                <w:webHidden/>
                <w:color w:val="D73A2C" w:themeColor="accent1"/>
                <w:sz w:val="52"/>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sidRPr="00023B9F">
              <w:rPr>
                <w:noProof/>
                <w:webHidden/>
                <w:color w:val="D73A2C" w:themeColor="accent1"/>
                <w:sz w:val="52"/>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hyperlink>
        </w:p>
        <w:p w14:paraId="75F84A16" w14:textId="58BE8DA2" w:rsidR="000C11D2" w:rsidRPr="00023B9F" w:rsidRDefault="000C11D2">
          <w:pPr>
            <w:pStyle w:val="TOC1"/>
            <w:rPr>
              <w:rFonts w:eastAsiaTheme="minorEastAsia"/>
              <w:noProof/>
              <w:color w:val="D73A2C" w:themeColor="accent1"/>
              <w:kern w:val="2"/>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hyperlink w:anchor="_Toc143482814" w:history="1">
            <w:r w:rsidRPr="00023B9F">
              <w:rPr>
                <w:rStyle w:val="Hyperlink"/>
                <w:noProof/>
                <w:color w:val="D73A2C" w:themeColor="accent1"/>
                <w:sz w:val="52"/>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Visual </w:t>
            </w:r>
            <w:r w:rsidR="00023B9F" w:rsidRPr="00023B9F">
              <w:rPr>
                <w:rStyle w:val="Hyperlink"/>
                <w:noProof/>
                <w:color w:val="D73A2C" w:themeColor="accent1"/>
                <w:sz w:val="52"/>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Pr="00023B9F">
              <w:rPr>
                <w:rStyle w:val="Hyperlink"/>
                <w:noProof/>
                <w:color w:val="D73A2C" w:themeColor="accent1"/>
                <w:sz w:val="52"/>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ata</w:t>
            </w:r>
            <w:r w:rsidRPr="00023B9F">
              <w:rPr>
                <w:noProof/>
                <w:webHidden/>
                <w:color w:val="D73A2C" w:themeColor="accent1"/>
                <w:sz w:val="52"/>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023B9F">
              <w:rPr>
                <w:noProof/>
                <w:webHidden/>
                <w:color w:val="D73A2C" w:themeColor="accent1"/>
                <w:sz w:val="52"/>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sidRPr="00023B9F">
              <w:rPr>
                <w:noProof/>
                <w:webHidden/>
                <w:color w:val="D73A2C" w:themeColor="accent1"/>
                <w:sz w:val="52"/>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PAGEREF _Toc143482814 \h </w:instrText>
            </w:r>
            <w:r w:rsidRPr="00023B9F">
              <w:rPr>
                <w:noProof/>
                <w:webHidden/>
                <w:color w:val="D73A2C" w:themeColor="accent1"/>
                <w:sz w:val="52"/>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
            <w:r w:rsidRPr="00023B9F">
              <w:rPr>
                <w:noProof/>
                <w:webHidden/>
                <w:color w:val="D73A2C" w:themeColor="accent1"/>
                <w:sz w:val="52"/>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separate"/>
            </w:r>
            <w:r w:rsidRPr="00023B9F">
              <w:rPr>
                <w:noProof/>
                <w:webHidden/>
                <w:color w:val="D73A2C" w:themeColor="accent1"/>
                <w:sz w:val="52"/>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15</w:t>
            </w:r>
            <w:r w:rsidRPr="00023B9F">
              <w:rPr>
                <w:noProof/>
                <w:webHidden/>
                <w:color w:val="D73A2C" w:themeColor="accent1"/>
                <w:sz w:val="52"/>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hyperlink>
        </w:p>
        <w:p w14:paraId="513F15FE" w14:textId="6E1EE503" w:rsidR="000C11D2" w:rsidRPr="000C11D2" w:rsidRDefault="000C11D2">
          <w:pPr>
            <w:pStyle w:val="TOC1"/>
            <w:rPr>
              <w:rFonts w:eastAsiaTheme="minorEastAsia"/>
              <w:noProof/>
              <w:color w:val="D73A2C" w:themeColor="accent1"/>
              <w:kern w:val="2"/>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hyperlink w:anchor="_Toc143482815" w:history="1">
            <w:r w:rsidRPr="00023B9F">
              <w:rPr>
                <w:rStyle w:val="Hyperlink"/>
                <w:noProof/>
                <w:color w:val="D73A2C" w:themeColor="accent1"/>
                <w:sz w:val="52"/>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Conclusion</w:t>
            </w:r>
            <w:r w:rsidRPr="00023B9F">
              <w:rPr>
                <w:noProof/>
                <w:webHidden/>
                <w:color w:val="D73A2C" w:themeColor="accent1"/>
                <w:sz w:val="52"/>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023B9F">
              <w:rPr>
                <w:noProof/>
                <w:webHidden/>
                <w:color w:val="D73A2C" w:themeColor="accent1"/>
                <w:sz w:val="52"/>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sidRPr="00023B9F">
              <w:rPr>
                <w:noProof/>
                <w:webHidden/>
                <w:color w:val="D73A2C" w:themeColor="accent1"/>
                <w:sz w:val="52"/>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PAGEREF _Toc143482815 \h </w:instrText>
            </w:r>
            <w:r w:rsidRPr="00023B9F">
              <w:rPr>
                <w:noProof/>
                <w:webHidden/>
                <w:color w:val="D73A2C" w:themeColor="accent1"/>
                <w:sz w:val="52"/>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
            <w:r w:rsidRPr="00023B9F">
              <w:rPr>
                <w:noProof/>
                <w:webHidden/>
                <w:color w:val="D73A2C" w:themeColor="accent1"/>
                <w:sz w:val="52"/>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separate"/>
            </w:r>
            <w:r w:rsidRPr="00023B9F">
              <w:rPr>
                <w:noProof/>
                <w:webHidden/>
                <w:color w:val="D73A2C" w:themeColor="accent1"/>
                <w:sz w:val="52"/>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18</w:t>
            </w:r>
            <w:r w:rsidRPr="00023B9F">
              <w:rPr>
                <w:noProof/>
                <w:webHidden/>
                <w:color w:val="D73A2C" w:themeColor="accent1"/>
                <w:sz w:val="52"/>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hyperlink>
        </w:p>
        <w:p w14:paraId="248FEA8D" w14:textId="659CC6AA" w:rsidR="000C11D2" w:rsidRDefault="000C11D2">
          <w:r>
            <w:rPr>
              <w:b/>
              <w:bCs/>
              <w:noProof/>
            </w:rPr>
            <w:fldChar w:fldCharType="end"/>
          </w:r>
        </w:p>
      </w:sdtContent>
    </w:sdt>
    <w:p w14:paraId="1F572E37" w14:textId="77777777" w:rsidR="00BB0C86" w:rsidRDefault="00BB0C86" w:rsidP="008F4012">
      <w:pPr>
        <w:rPr>
          <w:rStyle w:val="GraphicChar"/>
        </w:rPr>
      </w:pPr>
    </w:p>
    <w:p w14:paraId="6E94B205" w14:textId="77777777" w:rsidR="00012D78" w:rsidRDefault="00012D78" w:rsidP="00E33E6F">
      <w:pPr>
        <w:pStyle w:val="TOCHeading"/>
        <w:sectPr w:rsidR="00012D78" w:rsidSect="00C851FC">
          <w:pgSz w:w="12240" w:h="15840"/>
          <w:pgMar w:top="1440" w:right="1440" w:bottom="1440" w:left="1440" w:header="720" w:footer="288" w:gutter="0"/>
          <w:cols w:space="720"/>
          <w:docGrid w:linePitch="360"/>
        </w:sectPr>
      </w:pPr>
      <w:bookmarkStart w:id="2" w:name="_Toc24564156"/>
    </w:p>
    <w:p w14:paraId="597E52F1" w14:textId="77777777" w:rsidR="006C3737" w:rsidRDefault="00E33E6F" w:rsidP="00E33E6F">
      <w:r>
        <w:rPr>
          <w:noProof/>
        </w:rPr>
        <w:lastRenderedPageBreak/>
        <mc:AlternateContent>
          <mc:Choice Requires="wpg">
            <w:drawing>
              <wp:anchor distT="0" distB="0" distL="114300" distR="114300" simplePos="0" relativeHeight="251645952" behindDoc="1" locked="1" layoutInCell="1" allowOverlap="1" wp14:anchorId="53A23FC7" wp14:editId="03DB1184">
                <wp:simplePos x="0" y="0"/>
                <wp:positionH relativeFrom="column">
                  <wp:posOffset>-914400</wp:posOffset>
                </wp:positionH>
                <wp:positionV relativeFrom="paragraph">
                  <wp:posOffset>-2514600</wp:posOffset>
                </wp:positionV>
                <wp:extent cx="7772400" cy="9601200"/>
                <wp:effectExtent l="0" t="0" r="0" b="0"/>
                <wp:wrapNone/>
                <wp:docPr id="7" name="Group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01200"/>
                          <a:chOff x="0" y="0"/>
                          <a:chExt cx="7772400" cy="9602178"/>
                        </a:xfrm>
                      </wpg:grpSpPr>
                      <wps:wsp>
                        <wps:cNvPr id="2064771251"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2615814" name="Freeform 1932615814"/>
                        <wps:cNvSpPr/>
                        <wps:spPr>
                          <a:xfrm rot="16200000">
                            <a:off x="4372928" y="7620952"/>
                            <a:ext cx="2453367" cy="1506201"/>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46602725" name="Freeform 1046602725"/>
                        <wps:cNvSpPr/>
                        <wps:spPr>
                          <a:xfrm rot="16200000">
                            <a:off x="4302125" y="7395845"/>
                            <a:ext cx="2602865" cy="1805305"/>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18637257" name="Freeform 618637257"/>
                        <wps:cNvSpPr/>
                        <wps:spPr>
                          <a:xfrm>
                            <a:off x="3878580" y="632460"/>
                            <a:ext cx="1897334" cy="1165015"/>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69528722" name="Freeform 769528722"/>
                        <wps:cNvSpPr/>
                        <wps:spPr>
                          <a:xfrm>
                            <a:off x="3878580" y="868680"/>
                            <a:ext cx="1666103" cy="702314"/>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05790852" name="Freeform 1805790852"/>
                        <wps:cNvSpPr/>
                        <wps:spPr>
                          <a:xfrm>
                            <a:off x="3878580" y="518160"/>
                            <a:ext cx="2012950" cy="1396365"/>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34569164" name="Freeform 1634569164"/>
                        <wps:cNvSpPr/>
                        <wps:spPr>
                          <a:xfrm>
                            <a:off x="3878580" y="746760"/>
                            <a:ext cx="1781719" cy="933664"/>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99042776" name="Freeform 1799042776"/>
                        <wps:cNvSpPr/>
                        <wps:spPr>
                          <a:xfrm rot="16200000">
                            <a:off x="4448175" y="7846695"/>
                            <a:ext cx="2303869" cy="1207097"/>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54883283" name="Freeform 854883283"/>
                        <wps:cNvSpPr/>
                        <wps:spPr>
                          <a:xfrm rot="16200000">
                            <a:off x="4526280" y="8069580"/>
                            <a:ext cx="2154371" cy="907994"/>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38595448" name="Rectangle 9"/>
                        <wps:cNvSpPr/>
                        <wps:spPr>
                          <a:xfrm rot="10800000">
                            <a:off x="3878580" y="0"/>
                            <a:ext cx="3886200" cy="960120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5921904" name="Rectangle 8"/>
                        <wps:cNvSpPr/>
                        <wps:spPr>
                          <a:xfrm rot="10800000">
                            <a:off x="586740" y="2392680"/>
                            <a:ext cx="6629400" cy="5266944"/>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620A5C2C" id="Group 7" o:spid="_x0000_s1026" alt="&quot;&quot;" style="position:absolute;margin-left:-1in;margin-top:-198pt;width:612pt;height:756pt;z-index:-251670528;mso-height-relative:margin" coordsize="77724,96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">
                <v:rect id="Rectangle 28" o:spid="_x0000_s1027"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" fillcolor="#f8e9d7 [663]" stroked="f" strokeweight="1pt"/>
                <v:shape id="Freeform 1932615814" o:spid="_x0000_s1028" style="position:absolute;left:43729;top:76209;width:24534;height:15062;rotation:-90;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" path="m606743,53340v119062,,215265,96203,215265,215265c822008,387668,725805,483870,606743,483870l,483870r,53340l606743,537210v148590,,268604,-120015,268604,-268605c875347,120015,755333,,606743,l,,,53340r606743,xe" filled="f" stroked="f">
                  <v:stroke joinstyle="miter"/>
                  <v:path arrowok="t" o:connecttype="custom" o:connectlocs="1700541,149552;2303872,753101;1700541,1356649;0,1356649;0,1506201;1700541,1506201;2453367,753101;1700541,0;0,0;0,149552;1700541,149552" o:connectangles="0,0,0,0,0,0,0,0,0,0,0"/>
                </v:shape>
                <v:shape id="Freeform 1046602725" o:spid="_x0000_s1029" style="position:absolute;left:43021;top:73958;width:26029;height:18053;rotation:-90;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1700541,0;0,0;0,149552;1700541,149552;2453367,902653;1700541,1655753;0,1655753;0,1805305;1700541,1805305;2602868,902653;1700541,0" o:connectangles="0,0,0,0,0,0,0,0,0,0,0"/>
                </v:shape>
                <v:shape id="Freeform 618637257" o:spid="_x0000_s1030" style="position:absolute;left:38785;top:6324;width:18974;height:11650;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" path="m606743,53340v119062,,215265,96203,215265,215265c822008,387668,725805,483870,606743,483870l,483870r,53340l606743,537210v148590,,268604,-120015,268604,-268605c875347,120015,755333,,606743,l,,,53340r606743,xe" filled="f" stroked="f">
                  <v:stroke joinstyle="miter"/>
                  <v:path arrowok="t" o:connecttype="custom" o:connectlocs="1315129,115675;1781721,582508;1315129,1049340;0,1049340;0,1165015;1315129,1165015;1897334,582508;1315129,0;0,0;0,115675;1315129,115675" o:connectangles="0,0,0,0,0,0,0,0,0,0,0"/>
                </v:shape>
                <v:shape id="Freeform 769528722" o:spid="_x0000_s1031" style="position:absolute;left:38785;top:8686;width:16661;height:7023;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" path="m768668,161925c768668,72390,696278,,606743,l,,,323850r606743,c695325,323850,768668,251460,768668,161925xe" filled="f" stroked="f">
                  <v:stroke joinstyle="miter"/>
                  <v:path arrowok="t" o:connecttype="custom" o:connectlocs="1666105,351157;1315129,0;0,0;0,702314;1315129,702314;1666105,351157" o:connectangles="0,0,0,0,0,0"/>
                </v:shape>
                <v:shape id="Freeform 1805790852" o:spid="_x0000_s1032" style="position:absolute;left:38785;top:5181;width:20130;height:13964;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1315129,0;0,0;0,115675;1315129,115675;1897334,698183;1315129,1280690;0,1280690;0,1396365;1315129,1396365;2012952,698183;1315129,0" o:connectangles="0,0,0,0,0,0,0,0,0,0,0"/>
                </v:shape>
                <v:shape id="Freeform 1634569164" o:spid="_x0000_s1033" style="position:absolute;left:38785;top:7467;width:17817;height:9337;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1781721,466832;1315129,0;0,0;0,115675;1315129,115675;1666105,466832;1315129,817989;0,817989;0,933664;1315129,933664;1781721,466832" o:connectangles="0,0,0,0,0,0,0,0,0,0,0"/>
                </v:shape>
                <v:shape id="Freeform 1799042776" o:spid="_x0000_s1034" style="position:absolute;left:44482;top:78466;width:23038;height:12071;rotation:-90;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2303872,603549;1700541,0;0,0;0,149552;1700541,149552;2154374,603549;1700541,1057545;0,1057545;0,1207097;1700541,1207097;2303872,603549" o:connectangles="0,0,0,0,0,0,0,0,0,0,0"/>
                </v:shape>
                <v:shape id="Freeform 854883283" o:spid="_x0000_s1035" style="position:absolute;left:45262;top:80695;width:21544;height:9080;rotation:-90;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" path="m768668,161925c768668,72390,696278,,606743,l,,,323850r606743,c695325,323850,768668,251460,768668,161925xe" filled="f" stroked="f">
                  <v:stroke joinstyle="miter"/>
                  <v:path arrowok="t" o:connecttype="custom" o:connectlocs="2154374,453997;1700541,0;0,0;0,907994;1700541,907994;2154374,453997" o:connectangles="0,0,0,0,0,0"/>
                </v:shape>
                <v:rect id="Rectangle 9" o:spid="_x0000_s1036" style="position:absolute;left:38785;width:38862;height:9601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" fillcolor="#234756 [3206]" stroked="f" strokeweight="1pt"/>
                <v:rect id="Rectangle 8" o:spid="_x0000_s1037" style="position:absolute;left:5867;top:23926;width:66294;height:5267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" fillcolor="#fff9f2 [3205]" stroked="f" strokeweight="1pt"/>
                <w10:anchorlock/>
              </v:group>
            </w:pict>
          </mc:Fallback>
        </mc:AlternateContent>
      </w:r>
    </w:p>
    <w:bookmarkStart w:id="3" w:name="_Toc143482811"/>
    <w:bookmarkEnd w:id="2"/>
    <w:p w14:paraId="5E40BB65" w14:textId="77777777" w:rsidR="006C3737" w:rsidRPr="00E33E6F" w:rsidRDefault="00000000" w:rsidP="00E33E6F">
      <w:pPr>
        <w:pStyle w:val="Heading1"/>
      </w:pPr>
      <w:sdt>
        <w:sdtPr>
          <w:id w:val="-1775390987"/>
          <w:placeholder>
            <w:docPart w:val="4F9D5BB81BDC4B3EACD668CD668E779D"/>
          </w:placeholder>
          <w:showingPlcHdr/>
          <w15:appearance w15:val="hidden"/>
        </w:sdtPr>
        <w:sdtContent>
          <w:r w:rsidR="00E33E6F" w:rsidRPr="00E33E6F">
            <w:t>introduction</w:t>
          </w:r>
        </w:sdtContent>
      </w:sdt>
      <w:bookmarkEnd w:id="3"/>
      <w:r w:rsidR="00E33E6F">
        <w:t xml:space="preserve"> </w:t>
      </w:r>
    </w:p>
    <w:p w14:paraId="3224E510" w14:textId="77777777" w:rsidR="00A046D4" w:rsidRDefault="00A046D4" w:rsidP="00A046D4">
      <w:r w:rsidRPr="00A046D4">
        <w:t>In today's world, audio signals hold vital information, making their analysis crucial across various fields. This project delves into audio processing and analysis, exploring techniques to extract insights from audio recordings. By combining digital signal processing, spectral analysis, and pattern recognition, this project showcases an approach to understanding information within audio signals.</w:t>
      </w:r>
    </w:p>
    <w:p w14:paraId="6D0E2122" w14:textId="21B83062" w:rsidR="006C3737" w:rsidRDefault="00A046D4" w:rsidP="00A046D4">
      <w:r w:rsidRPr="00A046D4">
        <w:t>This project aims to create a pipeline for audio analysis, encompassing steps like recording, signal filtering, spectrogram computation, constellation mapping, and data interpretation. Each step is designed to extract significant information from the audio signal for applications ranging from audio quality assessment to information encoding.</w:t>
      </w:r>
    </w:p>
    <w:p w14:paraId="19D0266F" w14:textId="77777777" w:rsidR="00A046D4" w:rsidRDefault="00A046D4" w:rsidP="00A046D4"/>
    <w:p w14:paraId="521A1268" w14:textId="77777777" w:rsidR="006C3737" w:rsidRDefault="006C3737" w:rsidP="005E2F7C"/>
    <w:p w14:paraId="4D40FFC4" w14:textId="77777777" w:rsidR="00E33E6F" w:rsidRDefault="00E33E6F" w:rsidP="005E2F7C">
      <w:pPr>
        <w:sectPr w:rsidR="00E33E6F" w:rsidSect="00E33E6F">
          <w:pgSz w:w="12240" w:h="15840"/>
          <w:pgMar w:top="3960" w:right="1440" w:bottom="1440" w:left="1440" w:header="720" w:footer="288" w:gutter="0"/>
          <w:cols w:space="720"/>
          <w:docGrid w:linePitch="360"/>
        </w:sectPr>
      </w:pPr>
    </w:p>
    <w:p w14:paraId="51A0CFD4" w14:textId="3BEA742D" w:rsidR="008877A1" w:rsidRDefault="00D60220" w:rsidP="005E2F7C">
      <w:r>
        <w:rPr>
          <w:noProof/>
        </w:rPr>
        <w:lastRenderedPageBreak/>
        <mc:AlternateContent>
          <mc:Choice Requires="wps">
            <w:drawing>
              <wp:anchor distT="0" distB="0" distL="114300" distR="114300" simplePos="0" relativeHeight="251657216" behindDoc="1" locked="0" layoutInCell="1" allowOverlap="1" wp14:anchorId="581ACB68" wp14:editId="7F430496">
                <wp:simplePos x="0" y="0"/>
                <wp:positionH relativeFrom="column">
                  <wp:posOffset>-899160</wp:posOffset>
                </wp:positionH>
                <wp:positionV relativeFrom="paragraph">
                  <wp:posOffset>9189720</wp:posOffset>
                </wp:positionV>
                <wp:extent cx="7772400" cy="9601200"/>
                <wp:effectExtent l="0" t="0" r="0" b="0"/>
                <wp:wrapNone/>
                <wp:docPr id="2093162462" name="Rectangle 28"/>
                <wp:cNvGraphicFramePr/>
                <a:graphic xmlns:a="http://schemas.openxmlformats.org/drawingml/2006/main">
                  <a:graphicData uri="http://schemas.microsoft.com/office/word/2010/wordprocessingShape">
                    <wps:wsp>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C0337A" id="Rectangle 28" o:spid="_x0000_s1026" style="position:absolute;margin-left:-70.8pt;margin-top:723.6pt;width:612pt;height:75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" fillcolor="#f8e9d7 [663]" stroked="f" strokeweight="1pt"/>
            </w:pict>
          </mc:Fallback>
        </mc:AlternateContent>
      </w:r>
      <w:r>
        <w:rPr>
          <w:b/>
          <w:bCs/>
          <w:noProof/>
        </w:rPr>
        <mc:AlternateContent>
          <mc:Choice Requires="wpg">
            <w:drawing>
              <wp:anchor distT="0" distB="0" distL="114300" distR="114300" simplePos="0" relativeHeight="251650048" behindDoc="1" locked="0" layoutInCell="1" allowOverlap="1" wp14:anchorId="75DC9347" wp14:editId="45B4A995">
                <wp:simplePos x="0" y="0"/>
                <wp:positionH relativeFrom="page">
                  <wp:align>right</wp:align>
                </wp:positionH>
                <wp:positionV relativeFrom="paragraph">
                  <wp:posOffset>6467411</wp:posOffset>
                </wp:positionV>
                <wp:extent cx="2606040" cy="1801368"/>
                <wp:effectExtent l="2540" t="0" r="6350" b="6350"/>
                <wp:wrapNone/>
                <wp:docPr id="161986486" name="Group 13"/>
                <wp:cNvGraphicFramePr/>
                <a:graphic xmlns:a="http://schemas.openxmlformats.org/drawingml/2006/main">
                  <a:graphicData uri="http://schemas.microsoft.com/office/word/2010/wordprocessingGroup">
                    <wpg:wgp>
                      <wpg:cNvGrpSpPr/>
                      <wpg:grpSpPr>
                        <a:xfrm rot="16200000">
                          <a:off x="0" y="0"/>
                          <a:ext cx="2606040" cy="1801368"/>
                          <a:chOff x="0" y="0"/>
                          <a:chExt cx="928687" cy="643890"/>
                        </a:xfrm>
                      </wpg:grpSpPr>
                      <wps:wsp>
                        <wps:cNvPr id="1540928448" name="Freeform 1540928448"/>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46166570" name="Freeform 1346166570"/>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9722948" name="Freeform 179722948"/>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87629564" name="Freeform 1987629564"/>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FCB4DCE" id="Group 13" o:spid="_x0000_s1026" style="position:absolute;margin-left:154pt;margin-top:509.25pt;width:205.2pt;height:141.85pt;rotation:-90;z-index:-251666432;mso-position-horizontal:right;mso-position-horizontal-relative:page" coordsize="9286,6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">
                <v:shape id="Freeform 1540928448" o:spid="_x0000_s1027"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1346166570" o:spid="_x0000_s1028"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79722948" o:spid="_x0000_s1029"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987629564" o:spid="_x0000_s1030"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w10:wrap anchorx="page"/>
              </v:group>
            </w:pict>
          </mc:Fallback>
        </mc:AlternateContent>
      </w:r>
      <w:r>
        <w:rPr>
          <w:noProof/>
        </w:rPr>
        <mc:AlternateContent>
          <mc:Choice Requires="wps">
            <w:drawing>
              <wp:anchor distT="0" distB="0" distL="114300" distR="114300" simplePos="0" relativeHeight="251646976" behindDoc="1" locked="0" layoutInCell="1" allowOverlap="1" wp14:anchorId="3239DE2F" wp14:editId="063BA3F0">
                <wp:simplePos x="0" y="0"/>
                <wp:positionH relativeFrom="column">
                  <wp:posOffset>-914400</wp:posOffset>
                </wp:positionH>
                <wp:positionV relativeFrom="paragraph">
                  <wp:posOffset>-914400</wp:posOffset>
                </wp:positionV>
                <wp:extent cx="7772400" cy="9601200"/>
                <wp:effectExtent l="0" t="0" r="0" b="0"/>
                <wp:wrapNone/>
                <wp:docPr id="8" name="Rectangle 28"/>
                <wp:cNvGraphicFramePr/>
                <a:graphic xmlns:a="http://schemas.openxmlformats.org/drawingml/2006/main">
                  <a:graphicData uri="http://schemas.microsoft.com/office/word/2010/wordprocessingShape">
                    <wps:wsp>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4E9047" id="Rectangle 28" o:spid="_x0000_s1026" style="position:absolute;margin-left:-1in;margin-top:-1in;width:612pt;height:75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" fillcolor="#f8e9d7 [663]" stroked="f" strokeweight="1pt"/>
            </w:pict>
          </mc:Fallback>
        </mc:AlternateContent>
      </w:r>
      <w:r>
        <w:rPr>
          <w:noProof/>
        </w:rPr>
        <mc:AlternateContent>
          <mc:Choice Requires="wps">
            <w:drawing>
              <wp:anchor distT="0" distB="0" distL="114300" distR="114300" simplePos="0" relativeHeight="251648000" behindDoc="1" locked="0" layoutInCell="1" allowOverlap="1" wp14:anchorId="412E8E0D" wp14:editId="390CDD65">
                <wp:simplePos x="0" y="0"/>
                <wp:positionH relativeFrom="column">
                  <wp:posOffset>-914400</wp:posOffset>
                </wp:positionH>
                <wp:positionV relativeFrom="paragraph">
                  <wp:posOffset>4091940</wp:posOffset>
                </wp:positionV>
                <wp:extent cx="7772400" cy="4580890"/>
                <wp:effectExtent l="0" t="0" r="0" b="0"/>
                <wp:wrapNone/>
                <wp:docPr id="1014069930" name="Rectangle 12"/>
                <wp:cNvGraphicFramePr/>
                <a:graphic xmlns:a="http://schemas.openxmlformats.org/drawingml/2006/main">
                  <a:graphicData uri="http://schemas.microsoft.com/office/word/2010/wordprocessingShape">
                    <wps:wsp>
                      <wps:cNvSpPr/>
                      <wps:spPr>
                        <a:xfrm>
                          <a:off x="0" y="0"/>
                          <a:ext cx="7772400" cy="45808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DA3BFC" id="Rectangle 12" o:spid="_x0000_s1026" style="position:absolute;margin-left:-1in;margin-top:322.2pt;width:612pt;height:360.7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" fillcolor="#234756 [3206]" stroked="f" strokeweight="1pt"/>
            </w:pict>
          </mc:Fallback>
        </mc:AlternateContent>
      </w:r>
      <w:r>
        <w:rPr>
          <w:noProof/>
        </w:rPr>
        <mc:AlternateContent>
          <mc:Choice Requires="wps">
            <w:drawing>
              <wp:anchor distT="0" distB="0" distL="114300" distR="114300" simplePos="0" relativeHeight="251649024" behindDoc="1" locked="0" layoutInCell="1" allowOverlap="1" wp14:anchorId="23975FA0" wp14:editId="3D962FCD">
                <wp:simplePos x="0" y="0"/>
                <wp:positionH relativeFrom="column">
                  <wp:posOffset>-342900</wp:posOffset>
                </wp:positionH>
                <wp:positionV relativeFrom="paragraph">
                  <wp:posOffset>-320040</wp:posOffset>
                </wp:positionV>
                <wp:extent cx="6629400" cy="8403336"/>
                <wp:effectExtent l="0" t="0" r="0" b="0"/>
                <wp:wrapNone/>
                <wp:docPr id="1844683530" name="Rectangle 11"/>
                <wp:cNvGraphicFramePr/>
                <a:graphic xmlns:a="http://schemas.openxmlformats.org/drawingml/2006/main">
                  <a:graphicData uri="http://schemas.microsoft.com/office/word/2010/wordprocessingShape">
                    <wps:wsp>
                      <wps:cNvSpPr/>
                      <wps:spPr>
                        <a:xfrm>
                          <a:off x="0" y="0"/>
                          <a:ext cx="6629400" cy="840333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B4BB89" id="Rectangle 11" o:spid="_x0000_s1026" style="position:absolute;margin-left:-27pt;margin-top:-25.2pt;width:522pt;height:661.7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" fillcolor="#fff9f2 [3205]" stroked="f" strokeweight="1pt"/>
            </w:pict>
          </mc:Fallback>
        </mc:AlternateContent>
      </w:r>
    </w:p>
    <w:tbl>
      <w:tblPr>
        <w:tblW w:w="0" w:type="auto"/>
        <w:tblLook w:val="0600" w:firstRow="0" w:lastRow="0" w:firstColumn="0" w:lastColumn="0" w:noHBand="1" w:noVBand="1"/>
      </w:tblPr>
      <w:tblGrid>
        <w:gridCol w:w="7920"/>
      </w:tblGrid>
      <w:tr w:rsidR="000D787A" w:rsidRPr="00E33E6F" w14:paraId="5BF50455" w14:textId="77777777" w:rsidTr="00E33E6F">
        <w:trPr>
          <w:trHeight w:val="1152"/>
        </w:trPr>
        <w:tc>
          <w:tcPr>
            <w:tcW w:w="7920" w:type="dxa"/>
          </w:tcPr>
          <w:bookmarkStart w:id="4" w:name="_Toc143482812"/>
          <w:bookmarkStart w:id="5" w:name="_Toc24564157"/>
          <w:p w14:paraId="2151D8C0" w14:textId="77777777" w:rsidR="000D787A" w:rsidRPr="00E33E6F" w:rsidRDefault="00000000" w:rsidP="00E33E6F">
            <w:pPr>
              <w:pStyle w:val="Heading1"/>
            </w:pPr>
            <w:sdt>
              <w:sdtPr>
                <w:id w:val="-932054892"/>
                <w:placeholder>
                  <w:docPart w:val="5CDA2CADC5C54E849972A91405996814"/>
                </w:placeholder>
                <w:showingPlcHdr/>
                <w15:appearance w15:val="hidden"/>
              </w:sdtPr>
              <w:sdtContent>
                <w:r w:rsidR="00E33E6F" w:rsidRPr="00E33E6F">
                  <w:t>methodology</w:t>
                </w:r>
              </w:sdtContent>
            </w:sdt>
            <w:bookmarkEnd w:id="4"/>
            <w:r w:rsidR="00E33E6F" w:rsidRPr="00E33E6F">
              <w:t xml:space="preserve"> </w:t>
            </w:r>
          </w:p>
        </w:tc>
      </w:tr>
      <w:tr w:rsidR="000D787A" w:rsidRPr="00E224E9" w14:paraId="53A73F88" w14:textId="77777777" w:rsidTr="00E33E6F">
        <w:trPr>
          <w:trHeight w:val="3024"/>
        </w:trPr>
        <w:tc>
          <w:tcPr>
            <w:tcW w:w="7920" w:type="dxa"/>
          </w:tcPr>
          <w:p w14:paraId="5CC0C35A" w14:textId="77777777" w:rsidR="00B87744" w:rsidRDefault="00B87744" w:rsidP="00B87744">
            <w:r>
              <w:t>The methodology employed in this project involves a systematic approach to extract meaningful insights from audio recordings. The process encompasses several distinct steps, each contributing to the comprehensive analysis of audio signals.</w:t>
            </w:r>
          </w:p>
          <w:p w14:paraId="6A13492E" w14:textId="77777777" w:rsidR="00B87744" w:rsidRDefault="00B87744" w:rsidP="00B87744"/>
          <w:p w14:paraId="731546B4" w14:textId="77777777" w:rsidR="00B87744" w:rsidRPr="00B87744" w:rsidRDefault="00B87744" w:rsidP="00B87744">
            <w:pPr>
              <w:rPr>
                <w:b/>
                <w:bCs/>
              </w:rPr>
            </w:pPr>
            <w:r w:rsidRPr="00B87744">
              <w:rPr>
                <w:b/>
                <w:bCs/>
              </w:rPr>
              <w:t>Audio Recording and Sampling:</w:t>
            </w:r>
          </w:p>
          <w:p w14:paraId="00EB62B9" w14:textId="133BAAD4" w:rsidR="00B87744" w:rsidRDefault="00B87744" w:rsidP="00B87744">
            <w:r>
              <w:t xml:space="preserve"> The initial step involves selecting an appropriate sampling frequency, which determines how frequently the audio signal is measured. A suitable sampling frequency is chosen to accurately capture the nuances of the audio signal. The audio is then recorded using the selected sampling frequency and a predefined duration, resulting in a digital representation of the audio waveform.</w:t>
            </w:r>
          </w:p>
          <w:p w14:paraId="61371418" w14:textId="77777777" w:rsidR="00B87744" w:rsidRDefault="00B87744" w:rsidP="00B87744"/>
          <w:p w14:paraId="581C391D" w14:textId="05C714C1" w:rsidR="00B87744" w:rsidRDefault="00B87744" w:rsidP="00B87744">
            <w:r w:rsidRPr="00B87744">
              <w:rPr>
                <w:b/>
                <w:bCs/>
              </w:rPr>
              <w:t>Signal Filtering:</w:t>
            </w:r>
            <w:r>
              <w:t xml:space="preserve"> </w:t>
            </w:r>
          </w:p>
          <w:p w14:paraId="190AC21A" w14:textId="58B94F18" w:rsidR="00B87744" w:rsidRDefault="00B87744" w:rsidP="00B87744">
            <w:r>
              <w:t>After recording, the audio signal undergoes filtering to isolate specific frequency components of interest. This step aims to focus on the frequency range relevant to the analysis. Bandpass filters are designed with predefined cutoff frequencies to allow only the desired frequencies to pass through. The application of these filters results in a filtered audio signal that eliminates unwanted noise and interference.</w:t>
            </w:r>
          </w:p>
          <w:p w14:paraId="4CC5152B" w14:textId="77777777" w:rsidR="00B87744" w:rsidRDefault="00B87744" w:rsidP="00B87744"/>
          <w:p w14:paraId="2E9E5752" w14:textId="2CB07737" w:rsidR="00D60220" w:rsidRDefault="00B87744" w:rsidP="00B87744">
            <w:r w:rsidRPr="00D60220">
              <w:rPr>
                <w:b/>
                <w:bCs/>
              </w:rPr>
              <w:t>Spectral Analysis and Spectrogram Computation</w:t>
            </w:r>
            <w:r>
              <w:t xml:space="preserve">: </w:t>
            </w:r>
          </w:p>
          <w:p w14:paraId="3FC9F587" w14:textId="4F4BEBB5" w:rsidR="00B87744" w:rsidRDefault="00B87744" w:rsidP="00B87744">
            <w:r>
              <w:t>With the filtered audio signal in hand, spectral analysis is performed using the Short-Time Fourier Transform (STFT). The STFT breaks down the audio signal into its constituent frequency components over short time intervals. The complex STFT values are then converted into amplitude values, enabling the computation of the spectrogram. The spectrogram visually represents the distribution of frequencies over time, providing valuable insights into the temporal and frequency characteristics of the audio signal.</w:t>
            </w:r>
          </w:p>
          <w:p w14:paraId="05D03DAD" w14:textId="01D80472" w:rsidR="0027758A" w:rsidRPr="0027758A" w:rsidRDefault="0027758A" w:rsidP="00B87744">
            <w:pPr>
              <w:rPr>
                <w:b/>
                <w:bCs/>
              </w:rPr>
            </w:pPr>
            <w:r>
              <w:rPr>
                <w:noProof/>
              </w:rPr>
              <w:lastRenderedPageBreak/>
              <mc:AlternateContent>
                <mc:Choice Requires="wps">
                  <w:drawing>
                    <wp:anchor distT="0" distB="0" distL="114300" distR="114300" simplePos="0" relativeHeight="251658240" behindDoc="1" locked="0" layoutInCell="1" allowOverlap="1" wp14:anchorId="04E28B28" wp14:editId="4913DE82">
                      <wp:simplePos x="0" y="0"/>
                      <wp:positionH relativeFrom="column">
                        <wp:posOffset>-982980</wp:posOffset>
                      </wp:positionH>
                      <wp:positionV relativeFrom="paragraph">
                        <wp:posOffset>-894080</wp:posOffset>
                      </wp:positionV>
                      <wp:extent cx="7772400" cy="9601200"/>
                      <wp:effectExtent l="0" t="0" r="0" b="0"/>
                      <wp:wrapNone/>
                      <wp:docPr id="796243907" name="Rectangle 28"/>
                      <wp:cNvGraphicFramePr/>
                      <a:graphic xmlns:a="http://schemas.openxmlformats.org/drawingml/2006/main">
                        <a:graphicData uri="http://schemas.microsoft.com/office/word/2010/wordprocessingShape">
                          <wps:wsp>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A06FBD" id="Rectangle 28" o:spid="_x0000_s1026" style="position:absolute;margin-left:-77.4pt;margin-top:-70.4pt;width:612pt;height:756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" fillcolor="#f8e9d7 [663]" stroked="f" strokeweight="1pt"/>
                  </w:pict>
                </mc:Fallback>
              </mc:AlternateContent>
            </w:r>
            <w:r>
              <w:rPr>
                <w:noProof/>
              </w:rPr>
              <mc:AlternateContent>
                <mc:Choice Requires="wps">
                  <w:drawing>
                    <wp:anchor distT="0" distB="0" distL="114300" distR="114300" simplePos="0" relativeHeight="251659264" behindDoc="1" locked="0" layoutInCell="1" allowOverlap="1" wp14:anchorId="00A583B7" wp14:editId="1A4C1059">
                      <wp:simplePos x="0" y="0"/>
                      <wp:positionH relativeFrom="column">
                        <wp:posOffset>-982980</wp:posOffset>
                      </wp:positionH>
                      <wp:positionV relativeFrom="paragraph">
                        <wp:posOffset>4112260</wp:posOffset>
                      </wp:positionV>
                      <wp:extent cx="7772400" cy="4580890"/>
                      <wp:effectExtent l="0" t="0" r="0" b="0"/>
                      <wp:wrapNone/>
                      <wp:docPr id="615145066" name="Rectangle 12"/>
                      <wp:cNvGraphicFramePr/>
                      <a:graphic xmlns:a="http://schemas.openxmlformats.org/drawingml/2006/main">
                        <a:graphicData uri="http://schemas.microsoft.com/office/word/2010/wordprocessingShape">
                          <wps:wsp>
                            <wps:cNvSpPr/>
                            <wps:spPr>
                              <a:xfrm>
                                <a:off x="0" y="0"/>
                                <a:ext cx="7772400" cy="45808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8B52B9" id="Rectangle 12" o:spid="_x0000_s1026" style="position:absolute;margin-left:-77.4pt;margin-top:323.8pt;width:612pt;height:360.7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" fillcolor="#234756 [3206]" stroked="f" strokeweight="1pt"/>
                  </w:pict>
                </mc:Fallback>
              </mc:AlternateContent>
            </w:r>
            <w:r>
              <w:rPr>
                <w:noProof/>
              </w:rPr>
              <mc:AlternateContent>
                <mc:Choice Requires="wps">
                  <w:drawing>
                    <wp:anchor distT="0" distB="0" distL="114300" distR="114300" simplePos="0" relativeHeight="251660288" behindDoc="1" locked="0" layoutInCell="1" allowOverlap="1" wp14:anchorId="5F17F184" wp14:editId="731BE81E">
                      <wp:simplePos x="0" y="0"/>
                      <wp:positionH relativeFrom="column">
                        <wp:posOffset>-411480</wp:posOffset>
                      </wp:positionH>
                      <wp:positionV relativeFrom="paragraph">
                        <wp:posOffset>-299720</wp:posOffset>
                      </wp:positionV>
                      <wp:extent cx="6629400" cy="8402955"/>
                      <wp:effectExtent l="0" t="0" r="0" b="0"/>
                      <wp:wrapNone/>
                      <wp:docPr id="470370277" name="Rectangle 11"/>
                      <wp:cNvGraphicFramePr/>
                      <a:graphic xmlns:a="http://schemas.openxmlformats.org/drawingml/2006/main">
                        <a:graphicData uri="http://schemas.microsoft.com/office/word/2010/wordprocessingShape">
                          <wps:wsp>
                            <wps:cNvSpPr/>
                            <wps:spPr>
                              <a:xfrm>
                                <a:off x="0" y="0"/>
                                <a:ext cx="6629400" cy="840295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4804DD" id="Rectangle 11" o:spid="_x0000_s1026" style="position:absolute;margin-left:-32.4pt;margin-top:-23.6pt;width:522pt;height:661.6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" fillcolor="#fff9f2 [3205]" stroked="f" strokeweight="1pt"/>
                  </w:pict>
                </mc:Fallback>
              </mc:AlternateContent>
            </w:r>
            <w:r>
              <w:rPr>
                <w:b/>
                <w:bCs/>
                <w:noProof/>
              </w:rPr>
              <mc:AlternateContent>
                <mc:Choice Requires="wpg">
                  <w:drawing>
                    <wp:anchor distT="0" distB="0" distL="114300" distR="114300" simplePos="0" relativeHeight="251661312" behindDoc="1" locked="0" layoutInCell="1" allowOverlap="1" wp14:anchorId="748AE912" wp14:editId="10A4B32C">
                      <wp:simplePos x="0" y="0"/>
                      <wp:positionH relativeFrom="page">
                        <wp:posOffset>4647565</wp:posOffset>
                      </wp:positionH>
                      <wp:positionV relativeFrom="paragraph">
                        <wp:posOffset>6487795</wp:posOffset>
                      </wp:positionV>
                      <wp:extent cx="2606040" cy="1800860"/>
                      <wp:effectExtent l="2540" t="0" r="6350" b="6350"/>
                      <wp:wrapNone/>
                      <wp:docPr id="1300932840" name="Group 13"/>
                      <wp:cNvGraphicFramePr/>
                      <a:graphic xmlns:a="http://schemas.openxmlformats.org/drawingml/2006/main">
                        <a:graphicData uri="http://schemas.microsoft.com/office/word/2010/wordprocessingGroup">
                          <wpg:wgp>
                            <wpg:cNvGrpSpPr/>
                            <wpg:grpSpPr>
                              <a:xfrm rot="16200000">
                                <a:off x="0" y="0"/>
                                <a:ext cx="2606040" cy="1800860"/>
                                <a:chOff x="0" y="0"/>
                                <a:chExt cx="928687" cy="643890"/>
                              </a:xfrm>
                            </wpg:grpSpPr>
                            <wps:wsp>
                              <wps:cNvPr id="210663487" name="Freeform 1540928448"/>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99196640" name="Freeform 1346166570"/>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60525560" name="Freeform 179722948"/>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78785594" name="Freeform 1987629564"/>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7CF2D94" id="Group 13" o:spid="_x0000_s1026" style="position:absolute;margin-left:365.95pt;margin-top:510.85pt;width:205.2pt;height:141.8pt;rotation:-90;z-index:-251655168;mso-position-horizontal-relative:page" coordsize="9286,6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">
                      <v:shape id="Freeform 1540928448" o:spid="_x0000_s1027"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1346166570" o:spid="_x0000_s1028"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79722948" o:spid="_x0000_s1029"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987629564" o:spid="_x0000_s1030"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w10:wrap anchorx="page"/>
                    </v:group>
                  </w:pict>
                </mc:Fallback>
              </mc:AlternateContent>
            </w:r>
            <w:r w:rsidR="00B87744" w:rsidRPr="0027758A">
              <w:rPr>
                <w:b/>
                <w:bCs/>
              </w:rPr>
              <w:t xml:space="preserve">Constellation Map Generation: </w:t>
            </w:r>
          </w:p>
          <w:p w14:paraId="5844604B" w14:textId="2BB97BD4" w:rsidR="00B87744" w:rsidRDefault="00B87744" w:rsidP="00B87744">
            <w:r>
              <w:t>The heart of the methodology lies in the creation of a constellation map. This map captures significant data points by identifying local maximum points within the spectrogram. The map creation involves defining parameters such as distance thresholds to determine which local maxima qualify as valid points. This step condenses complex spectrogram information into a simplified representation that highlights patterns and relationships among data points.</w:t>
            </w:r>
          </w:p>
          <w:p w14:paraId="522EF270" w14:textId="4BEAF5BF" w:rsidR="00B87744" w:rsidRDefault="00B87744" w:rsidP="00B87744"/>
          <w:p w14:paraId="47E143CA" w14:textId="5401CD12" w:rsidR="0027758A" w:rsidRPr="0027758A" w:rsidRDefault="00B87744" w:rsidP="00B87744">
            <w:pPr>
              <w:rPr>
                <w:b/>
                <w:bCs/>
              </w:rPr>
            </w:pPr>
            <w:r w:rsidRPr="0027758A">
              <w:rPr>
                <w:b/>
                <w:bCs/>
              </w:rPr>
              <w:t>Data Point Extraction and Processing:</w:t>
            </w:r>
          </w:p>
          <w:p w14:paraId="6E17A0AE" w14:textId="27F27FF7" w:rsidR="00B87744" w:rsidRDefault="00B87744" w:rsidP="00B87744">
            <w:r>
              <w:t>From the constellation map, data points are extracted and processed to unveil the underlying information. These data points are sorted based on a predefined criterion, facilitating subsequent processing. Each sorted point is assigned a binary value based on its frequency, effectively translating the frequency information into a binary format.</w:t>
            </w:r>
          </w:p>
          <w:p w14:paraId="1B7C25EE" w14:textId="1605B25E" w:rsidR="00B87744" w:rsidRDefault="00B87744" w:rsidP="00B87744"/>
          <w:p w14:paraId="75545FDA" w14:textId="7CE460C1" w:rsidR="00EE1EBD" w:rsidRPr="00EE1EBD" w:rsidRDefault="00B87744" w:rsidP="00B87744">
            <w:pPr>
              <w:rPr>
                <w:b/>
                <w:bCs/>
              </w:rPr>
            </w:pPr>
            <w:r w:rsidRPr="00EE1EBD">
              <w:rPr>
                <w:b/>
                <w:bCs/>
              </w:rPr>
              <w:t xml:space="preserve">Parity Bit Calculation: </w:t>
            </w:r>
          </w:p>
          <w:p w14:paraId="04C7D28A" w14:textId="74838A0F" w:rsidR="00B87744" w:rsidRDefault="00B87744" w:rsidP="00B87744">
            <w:r>
              <w:t>To ensure data integrity, parity bits are calculated for the processed binary values. Data is grouped into rows, typically containing eight values per row. A parity bit is computed for each row, serving as a checksum that aids in detecting potential errors or discrepancies in the data.</w:t>
            </w:r>
          </w:p>
          <w:p w14:paraId="00E498A8" w14:textId="7EA7C16F" w:rsidR="00B87744" w:rsidRDefault="00B87744" w:rsidP="00B87744"/>
          <w:p w14:paraId="0DB6FA85" w14:textId="194084C5" w:rsidR="0097483F" w:rsidRPr="0097483F" w:rsidRDefault="00B87744" w:rsidP="00B87744">
            <w:pPr>
              <w:rPr>
                <w:b/>
                <w:bCs/>
              </w:rPr>
            </w:pPr>
            <w:r w:rsidRPr="0097483F">
              <w:rPr>
                <w:b/>
                <w:bCs/>
              </w:rPr>
              <w:t xml:space="preserve">Interpretation and Visualization: </w:t>
            </w:r>
          </w:p>
          <w:p w14:paraId="5CC11210" w14:textId="5D25C9AE" w:rsidR="00B87744" w:rsidRDefault="00B87744" w:rsidP="00B87744">
            <w:r>
              <w:t>The processed data is then interpreted to decode the embedded information in the audio signal. This interpretation provides insights into the characteristics of the audio recording. Additionally, results are visualized through representations such as spectrograms and constellation maps, aiding in the comprehension and communication of the extracted insights.</w:t>
            </w:r>
          </w:p>
          <w:p w14:paraId="75DED005" w14:textId="52604F27" w:rsidR="00B87744" w:rsidRDefault="00B87744" w:rsidP="00B87744"/>
          <w:p w14:paraId="7017297B" w14:textId="4FAD3C74" w:rsidR="00884C41" w:rsidRPr="00884C41" w:rsidRDefault="00B87744" w:rsidP="00B87744">
            <w:pPr>
              <w:rPr>
                <w:b/>
                <w:bCs/>
              </w:rPr>
            </w:pPr>
            <w:r w:rsidRPr="00884C41">
              <w:rPr>
                <w:b/>
                <w:bCs/>
              </w:rPr>
              <w:t xml:space="preserve">Application and Analysis: </w:t>
            </w:r>
          </w:p>
          <w:p w14:paraId="7FDF3DCF" w14:textId="27046EB0" w:rsidR="00B87744" w:rsidRDefault="00B87744" w:rsidP="00B87744">
            <w:r>
              <w:t>The methodology is applied to various audio recordings, assessing its effectiveness and versatility across different scenarios. The obtained results are analyzed to draw conclusions regarding the project's objectives, as well as to identify potential applications of the employed techniques.</w:t>
            </w:r>
          </w:p>
          <w:p w14:paraId="325320EA" w14:textId="77777777" w:rsidR="00B87744" w:rsidRDefault="00B87744" w:rsidP="00B87744"/>
          <w:p w14:paraId="6BAFA6DE" w14:textId="77777777" w:rsidR="00F73B2E" w:rsidRDefault="00B87744" w:rsidP="00B87744">
            <w:pPr>
              <w:rPr>
                <w:b/>
                <w:bCs/>
              </w:rPr>
            </w:pPr>
            <w:r w:rsidRPr="00F73B2E">
              <w:rPr>
                <w:b/>
                <w:bCs/>
              </w:rPr>
              <w:t>Documentation and Reporting:</w:t>
            </w:r>
          </w:p>
          <w:p w14:paraId="61B40EC3" w14:textId="6D47CE12" w:rsidR="000D787A" w:rsidRPr="00E224E9" w:rsidRDefault="00B87744" w:rsidP="00B87744">
            <w:r>
              <w:t>Throughout the project, meticulous documentation is maintained, including parameter settings, code implementation, and rationale behind decisions. The culmination of the project is a comprehensive report summarizing the entire methodology, presenting results, and sharing insights gained from the analysis of audio signals.</w:t>
            </w:r>
          </w:p>
        </w:tc>
      </w:tr>
    </w:tbl>
    <w:bookmarkEnd w:id="5"/>
    <w:p w14:paraId="523D2570" w14:textId="78CF68DC" w:rsidR="00FE1126" w:rsidRDefault="00EA2AB8" w:rsidP="00FE1126">
      <w:r>
        <w:rPr>
          <w:noProof/>
        </w:rPr>
        <w:lastRenderedPageBreak/>
        <mc:AlternateContent>
          <mc:Choice Requires="wpg">
            <w:drawing>
              <wp:anchor distT="0" distB="0" distL="114300" distR="114300" simplePos="0" relativeHeight="251666432" behindDoc="1" locked="0" layoutInCell="1" allowOverlap="1" wp14:anchorId="31BBC9DD" wp14:editId="5CFF425C">
                <wp:simplePos x="0" y="0"/>
                <wp:positionH relativeFrom="column">
                  <wp:posOffset>-914400</wp:posOffset>
                </wp:positionH>
                <wp:positionV relativeFrom="paragraph">
                  <wp:posOffset>-2829560</wp:posOffset>
                </wp:positionV>
                <wp:extent cx="7773670" cy="9601200"/>
                <wp:effectExtent l="0" t="0" r="0" b="0"/>
                <wp:wrapNone/>
                <wp:docPr id="2083232542" name="Group 1"/>
                <wp:cNvGraphicFramePr/>
                <a:graphic xmlns:a="http://schemas.openxmlformats.org/drawingml/2006/main">
                  <a:graphicData uri="http://schemas.microsoft.com/office/word/2010/wordprocessingGroup">
                    <wpg:wgp>
                      <wpg:cNvGrpSpPr/>
                      <wpg:grpSpPr>
                        <a:xfrm>
                          <a:off x="0" y="0"/>
                          <a:ext cx="7773670" cy="9601200"/>
                          <a:chOff x="0" y="0"/>
                          <a:chExt cx="7773670" cy="9601200"/>
                        </a:xfrm>
                      </wpg:grpSpPr>
                      <wps:wsp>
                        <wps:cNvPr id="306301159"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8275588" name="Rectangle 12"/>
                        <wps:cNvSpPr/>
                        <wps:spPr>
                          <a:xfrm>
                            <a:off x="0" y="5003800"/>
                            <a:ext cx="7772400" cy="45808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7615750" name="Rectangle 11"/>
                        <wps:cNvSpPr/>
                        <wps:spPr>
                          <a:xfrm>
                            <a:off x="571500" y="584200"/>
                            <a:ext cx="6629400" cy="840295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25589774" name="Group 13"/>
                        <wpg:cNvGrpSpPr/>
                        <wpg:grpSpPr>
                          <a:xfrm rot="16200000">
                            <a:off x="5570220" y="7373620"/>
                            <a:ext cx="2606040" cy="1800860"/>
                            <a:chOff x="0" y="0"/>
                            <a:chExt cx="928687" cy="643890"/>
                          </a:xfrm>
                        </wpg:grpSpPr>
                        <wps:wsp>
                          <wps:cNvPr id="687239674" name="Freeform 1540928448"/>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79806044" name="Freeform 1346166570"/>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92097211" name="Freeform 179722948"/>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64018577" name="Freeform 1987629564"/>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400495F6" id="Group 1" o:spid="_x0000_s1026" style="position:absolute;margin-left:-1in;margin-top:-222.8pt;width:612.1pt;height:756pt;z-index:-251650048" coordsize="77736,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">
                <v:rect id="Rectangle 28" o:spid="_x0000_s1027"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" fillcolor="#f8e9d7 [663]" stroked="f" strokeweight="1pt"/>
                <v:rect id="Rectangle 12" o:spid="_x0000_s1028" style="position:absolute;top:50038;width:77724;height:45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" fillcolor="#234756 [3206]" stroked="f" strokeweight="1pt"/>
                <v:rect id="Rectangle 11" o:spid="_x0000_s1029" style="position:absolute;left:5715;top:5842;width:66294;height:84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" fillcolor="#fff9f2 [3205]" stroked="f" strokeweight="1pt"/>
                <v:group id="Group 13" o:spid="_x0000_s1030" style="position:absolute;left:55702;top:73736;width:26060;height:18008;rotation:-9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">
                  <v:shape id="Freeform 1540928448"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1346166570"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79722948" o:spid="_x0000_s1033"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987629564" o:spid="_x0000_s1034"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v:group>
            </w:pict>
          </mc:Fallback>
        </mc:AlternateContent>
      </w:r>
    </w:p>
    <w:p w14:paraId="0ED21C26" w14:textId="40B1584E" w:rsidR="00EA2AB8" w:rsidRDefault="00EA2AB8" w:rsidP="00FE1126"/>
    <w:p w14:paraId="6E9587CB" w14:textId="084FF83F" w:rsidR="00EA2AB8" w:rsidRDefault="00EA2AB8">
      <w:pPr>
        <w:jc w:val="left"/>
      </w:pPr>
      <w:r>
        <w:br w:type="page"/>
      </w:r>
    </w:p>
    <w:p w14:paraId="0955EEA8" w14:textId="1DA9E810" w:rsidR="00EA2AB8" w:rsidRDefault="001412BC" w:rsidP="00FE1126">
      <w:r>
        <w:rPr>
          <w:noProof/>
        </w:rPr>
        <w:lastRenderedPageBreak/>
        <mc:AlternateContent>
          <mc:Choice Requires="wpg">
            <w:drawing>
              <wp:anchor distT="0" distB="0" distL="114300" distR="114300" simplePos="0" relativeHeight="251691008" behindDoc="1" locked="0" layoutInCell="1" allowOverlap="1" wp14:anchorId="6B12D5E3" wp14:editId="438E1A7E">
                <wp:simplePos x="0" y="0"/>
                <wp:positionH relativeFrom="page">
                  <wp:posOffset>0</wp:posOffset>
                </wp:positionH>
                <wp:positionV relativeFrom="paragraph">
                  <wp:posOffset>-914400</wp:posOffset>
                </wp:positionV>
                <wp:extent cx="7773675" cy="9601200"/>
                <wp:effectExtent l="0" t="0" r="0" b="0"/>
                <wp:wrapNone/>
                <wp:docPr id="1979996452" name="Group 1"/>
                <wp:cNvGraphicFramePr/>
                <a:graphic xmlns:a="http://schemas.openxmlformats.org/drawingml/2006/main">
                  <a:graphicData uri="http://schemas.microsoft.com/office/word/2010/wordprocessingGroup">
                    <wpg:wgp>
                      <wpg:cNvGrpSpPr/>
                      <wpg:grpSpPr>
                        <a:xfrm>
                          <a:off x="0" y="0"/>
                          <a:ext cx="7773675" cy="9601200"/>
                          <a:chOff x="0" y="0"/>
                          <a:chExt cx="7773683" cy="9601200"/>
                        </a:xfrm>
                      </wpg:grpSpPr>
                      <wps:wsp>
                        <wps:cNvPr id="1101714160"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2759649" name="Rectangle 12"/>
                        <wps:cNvSpPr/>
                        <wps:spPr>
                          <a:xfrm>
                            <a:off x="0" y="5003800"/>
                            <a:ext cx="7772400" cy="45808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3865418" name="Rectangle 11"/>
                        <wps:cNvSpPr/>
                        <wps:spPr>
                          <a:xfrm>
                            <a:off x="571500" y="584200"/>
                            <a:ext cx="6629400" cy="840295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95836865" name="Group 13"/>
                        <wpg:cNvGrpSpPr/>
                        <wpg:grpSpPr>
                          <a:xfrm rot="16200000">
                            <a:off x="5640908" y="7452619"/>
                            <a:ext cx="2464690" cy="1800860"/>
                            <a:chOff x="-2969" y="-4"/>
                            <a:chExt cx="878316" cy="643890"/>
                          </a:xfrm>
                        </wpg:grpSpPr>
                        <wps:wsp>
                          <wps:cNvPr id="437455432" name="Freeform 1540928448"/>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6303512" name="Freeform 1346166570"/>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54616296" name="Freeform 179722948"/>
                          <wps:cNvSpPr/>
                          <wps:spPr>
                            <a:xfrm>
                              <a:off x="-2643" y="-4"/>
                              <a:ext cx="754319"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85067381" name="Freeform 1987629564"/>
                          <wps:cNvSpPr/>
                          <wps:spPr>
                            <a:xfrm>
                              <a:off x="-2969" y="106677"/>
                              <a:ext cx="667670"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10656114" id="Group 1" o:spid="_x0000_s1026" style="position:absolute;margin-left:0;margin-top:-1in;width:612.1pt;height:756pt;z-index:-251625472;mso-position-horizontal-relative:page;mso-height-relative:margin" coordsize="77736,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">
                <v:rect id="Rectangle 28" o:spid="_x0000_s1027"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" fillcolor="#f8e9d7 [663]" stroked="f" strokeweight="1pt"/>
                <v:rect id="Rectangle 12" o:spid="_x0000_s1028" style="position:absolute;top:50038;width:77724;height:45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" fillcolor="#234756 [3206]" stroked="f" strokeweight="1pt"/>
                <v:rect id="Rectangle 11" o:spid="_x0000_s1029" style="position:absolute;left:5715;top:5842;width:66294;height:84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" fillcolor="#fff9f2 [3205]" stroked="f" strokeweight="1pt"/>
                <v:group id="Group 13" o:spid="_x0000_s1030" style="position:absolute;left:56409;top:74526;width:24646;height:18008;rotation:-90" coordorigin="-29" coordsize="8783,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">
                  <v:shape id="Freeform 1540928448"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1346166570"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79722948" o:spid="_x0000_s1033" style="position:absolute;left:-26;width:7542;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492822,0;0,0;0,53340;492822,53340;710994,321945;492822,590550;0,590550;0,643890;492822,643890;754320,321945;492822,0" o:connectangles="0,0,0,0,0,0,0,0,0,0,0"/>
                  </v:shape>
                  <v:shape id="Freeform 1987629564" o:spid="_x0000_s1034" style="position:absolute;left:-29;top:1066;width:6676;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667671,215265;492823,0;0,0;0,53340;492823,53340;624346,215265;492823,377190;0,377190;0,430530;492823,430530;667671,215265" o:connectangles="0,0,0,0,0,0,0,0,0,0,0"/>
                  </v:shape>
                </v:group>
                <w10:wrap anchorx="page"/>
              </v:group>
            </w:pict>
          </mc:Fallback>
        </mc:AlternateContent>
      </w:r>
    </w:p>
    <w:p w14:paraId="4C275479" w14:textId="77777777" w:rsidR="001412BC" w:rsidRDefault="001412BC" w:rsidP="001412BC">
      <w:pPr>
        <w:pStyle w:val="Heading1"/>
      </w:pPr>
      <w:bookmarkStart w:id="6" w:name="_Toc143482813"/>
      <w:r>
        <w:t>Description</w:t>
      </w:r>
      <w:bookmarkEnd w:id="6"/>
    </w:p>
    <w:p w14:paraId="3FB98048" w14:textId="03DC8E5D" w:rsidR="006B458C" w:rsidRDefault="001412BC" w:rsidP="006B458C">
      <w:r>
        <w:t>T</w:t>
      </w:r>
      <w:r w:rsidR="006B458C" w:rsidRPr="006B458C">
        <w:t>he code begins with Audio Recording and Sampling, a fundamental aspect of audio analysis. The chosen sampling frequency (fs) of 44,000 Hz reflects a deliberate decision to ensure high-fidelity capture of audio nuances. This frequency aligns with the methodology's emphasis on accurate signal representation, analogous to capturing fine details in visual imagery. Additionally, the predetermined duration of 14 seconds solidifies the time frame for recording. Importantly, the interdependence between sampling frequency and duration is acknowledged. Adjustments to either parameter necessitate recalibrating the other to maintain signal accuracy. This relationship is pivotal, ensuring that changes in duration are met with corresponding adjustments in sampling frequency, thus preserving a faithful representation of the sound.</w:t>
      </w:r>
    </w:p>
    <w:p w14:paraId="35794237" w14:textId="77777777" w:rsidR="006B458C" w:rsidRDefault="006B458C" w:rsidP="006B458C">
      <w:r w:rsidRPr="006B458C">
        <w:t>Signal Filtering constitutes the subsequent stage, underscoring the importance of enhancing signal quality. The utilization of bandpass filters substantiates the methodology's proposition to concentrate on specific frequency ranges. With lowcut and highcut frequencies set at 4,800 Hz and 7,200 Hz respectively, the code adheres to the methodology's emphasis on isolating desired frequency components. This resonates with the analogy of refining ingredients in culinary processes. The choice of a fourth-order filter, aligned with the methodology, enhances signal integrity by eliminating extraneous noise. Moreover, the normalization of frequencies to the Nyquist frequency supports comparison across diverse signals, maintaining uniformity in signal processing.</w:t>
      </w:r>
    </w:p>
    <w:p w14:paraId="57E820BF" w14:textId="6D87F2DC" w:rsidR="006B458C" w:rsidRDefault="006B458C" w:rsidP="006B458C">
      <w:r w:rsidRPr="006B458C">
        <w:t>The subsequent phase involves Spectral Analysis and Spectrogram Computation, a cornerstone of the code's functionality. The transformation of the filtered audio signal through the Short-Time Fourier Transform (STFT) echoes the methodology's emphasis on extracting frequency components over time. The subsequent conversion of complex STFT values into amplitude values, akin to magnitude, mirrors the methodology's proposition of constructing a spectrogram. This transformation ensures that the spectrogram provides a tangible representation of frequency variations across time intervals</w:t>
      </w:r>
      <w:r>
        <w:t>.</w:t>
      </w:r>
    </w:p>
    <w:p w14:paraId="67A9E478" w14:textId="77777777" w:rsidR="006B458C" w:rsidRDefault="006B458C">
      <w:pPr>
        <w:jc w:val="left"/>
      </w:pPr>
      <w:r>
        <w:br w:type="page"/>
      </w:r>
    </w:p>
    <w:p w14:paraId="7C4F97D0" w14:textId="23D4A829" w:rsidR="006B458C" w:rsidRDefault="006B458C" w:rsidP="006B458C">
      <w:r>
        <w:rPr>
          <w:noProof/>
        </w:rPr>
        <w:lastRenderedPageBreak/>
        <mc:AlternateContent>
          <mc:Choice Requires="wpg">
            <w:drawing>
              <wp:anchor distT="0" distB="0" distL="114300" distR="114300" simplePos="0" relativeHeight="251693056" behindDoc="1" locked="0" layoutInCell="1" allowOverlap="1" wp14:anchorId="2C2FBAAA" wp14:editId="1F307A45">
                <wp:simplePos x="0" y="0"/>
                <wp:positionH relativeFrom="page">
                  <wp:align>right</wp:align>
                </wp:positionH>
                <wp:positionV relativeFrom="paragraph">
                  <wp:posOffset>-916940</wp:posOffset>
                </wp:positionV>
                <wp:extent cx="7772400" cy="9601200"/>
                <wp:effectExtent l="0" t="0" r="0" b="0"/>
                <wp:wrapNone/>
                <wp:docPr id="1798772038" name="Group 1"/>
                <wp:cNvGraphicFramePr/>
                <a:graphic xmlns:a="http://schemas.openxmlformats.org/drawingml/2006/main">
                  <a:graphicData uri="http://schemas.microsoft.com/office/word/2010/wordprocessingGroup">
                    <wpg:wgp>
                      <wpg:cNvGrpSpPr/>
                      <wpg:grpSpPr>
                        <a:xfrm>
                          <a:off x="0" y="0"/>
                          <a:ext cx="7772400" cy="9601200"/>
                          <a:chOff x="0" y="0"/>
                          <a:chExt cx="7772400" cy="9601200"/>
                        </a:xfrm>
                      </wpg:grpSpPr>
                      <wps:wsp>
                        <wps:cNvPr id="1967352410"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7530178" name="Rectangle 12"/>
                        <wps:cNvSpPr/>
                        <wps:spPr>
                          <a:xfrm>
                            <a:off x="0" y="5003800"/>
                            <a:ext cx="7772400" cy="45808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8910817" name="Rectangle 11"/>
                        <wps:cNvSpPr/>
                        <wps:spPr>
                          <a:xfrm>
                            <a:off x="571500" y="584200"/>
                            <a:ext cx="6629400" cy="840295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70580629" name="Group 13"/>
                        <wpg:cNvGrpSpPr/>
                        <wpg:grpSpPr>
                          <a:xfrm rot="16200000">
                            <a:off x="5645063" y="7597644"/>
                            <a:ext cx="2456360" cy="1502493"/>
                            <a:chOff x="0" y="53341"/>
                            <a:chExt cx="875347" cy="537210"/>
                          </a:xfrm>
                        </wpg:grpSpPr>
                        <wps:wsp>
                          <wps:cNvPr id="2040493589" name="Freeform 1540928448"/>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88130924" name="Freeform 1346166570"/>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75C8B258" id="Group 1" o:spid="_x0000_s1026" style="position:absolute;margin-left:560.8pt;margin-top:-72.2pt;width:612pt;height:756pt;z-index:-251623424;mso-position-horizontal:right;mso-position-horizontal-relative:page" coordsize="77724,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">
                <v:rect id="Rectangle 28" o:spid="_x0000_s1027"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" fillcolor="#f8e9d7 [663]" stroked="f" strokeweight="1pt"/>
                <v:rect id="Rectangle 12" o:spid="_x0000_s1028" style="position:absolute;top:50038;width:77724;height:45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" fillcolor="#234756 [3206]" stroked="f" strokeweight="1pt"/>
                <v:rect id="Rectangle 11" o:spid="_x0000_s1029" style="position:absolute;left:5715;top:5842;width:66294;height:84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" fillcolor="#fff9f2 [3205]" stroked="f" strokeweight="1pt"/>
                <v:group id="Group 13" o:spid="_x0000_s1030" style="position:absolute;left:56450;top:75976;width:24563;height:15025;rotation:-90" coordorigin=",533" coordsize="8753,5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">
                  <v:shape id="Freeform 1540928448"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1346166570"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" path="m768668,161925c768668,72390,696278,,606743,l,,,323850r606743,c695325,323850,768668,251460,768668,161925xe" filled="f" stroked="f">
                    <v:stroke joinstyle="miter"/>
                    <v:path arrowok="t" o:connecttype="custom" o:connectlocs="768668,161925;606743,0;0,0;0,323850;606743,323850;768668,161925" o:connectangles="0,0,0,0,0,0"/>
                  </v:shape>
                </v:group>
                <w10:wrap anchorx="page"/>
              </v:group>
            </w:pict>
          </mc:Fallback>
        </mc:AlternateContent>
      </w:r>
    </w:p>
    <w:p w14:paraId="22ECEA43" w14:textId="25EDF614" w:rsidR="006B458C" w:rsidRDefault="006B458C" w:rsidP="006B458C">
      <w:r>
        <w:t>Constellation Map Generation, a pivotal aspect of the code, aligns seamlessly with the methodology's focus on identifying significant data points. The code employs a dedicated function, compute_constellation_map, to map local maxima within the spectrogram. Parameters such as dist_freq, dist_time, and thresh closely adhere to the methodology's recommendations, underscoring the careful selection of points. The outcome, Cmap, echoes the methodology's notion of distilling complex data into an intelligible representation, facilitating subsequent analysis.</w:t>
      </w:r>
    </w:p>
    <w:p w14:paraId="38133F90" w14:textId="4EDBCA1C" w:rsidR="006B458C" w:rsidRDefault="006B458C" w:rsidP="006B458C">
      <w:pPr>
        <w:jc w:val="left"/>
      </w:pPr>
      <w:r>
        <w:t>The stage of Data Point Extraction and Processing is executed adeptly, capturing the essence of the methodology's emphasis on sorting and processing data points. By employing np.transpose(np.nonzero(Cmap)), the code extracts salient data points, a mirror of the methodology's call to identify significant features. The subsequent sorting through np.lexsort((points[:, 0], points[:, 1])) mirrors the methodology's instruction to arrange points based on a defined criterion.</w:t>
      </w:r>
    </w:p>
    <w:p w14:paraId="484A59FE" w14:textId="3F2EC90D" w:rsidR="006B458C" w:rsidRDefault="006B458C" w:rsidP="006B458C">
      <w:pPr>
        <w:jc w:val="left"/>
      </w:pPr>
      <w:r>
        <w:t>Parity Bit Calculation, crucial for data integrity, finds its manifestation in the code's logic. Each row's parity bit, as calculated in the code, mirrors the methodology's practice of ensuring error-checking mechanisms. The methodology's rationale of employing parity bits as safeguards against inaccuracies is effectively transposed into the code's execution.</w:t>
      </w:r>
    </w:p>
    <w:p w14:paraId="18F6867C" w14:textId="2499E68F" w:rsidR="006B458C" w:rsidRDefault="006B458C" w:rsidP="006B458C">
      <w:pPr>
        <w:jc w:val="left"/>
      </w:pPr>
      <w:r>
        <w:t>The code's concluding stages of Interpretation and Visualization underscore the project's objectives of comprehending data and presenting insights visually. The interpretation of results and visualization through librosa.display.specshow parallels the methodology's approach of decoding information and rendering it accessible through illustrative means.</w:t>
      </w:r>
    </w:p>
    <w:p w14:paraId="3FA1FE52" w14:textId="77777777" w:rsidR="00525D7F" w:rsidRDefault="006B458C" w:rsidP="00525D7F">
      <w:pPr>
        <w:jc w:val="left"/>
      </w:pPr>
      <w:r>
        <w:t>Under the Application and Analysis umbrella, the code stands as a testament to the project's practical implementation, corresponding to the methodology's intent of real-world application and assessment. The code's adaptability across various audio recordings embodies the methodology's encouragement to gauge efficacy across diverse scenarios.</w:t>
      </w:r>
    </w:p>
    <w:p w14:paraId="07CF27F8" w14:textId="681E975D" w:rsidR="00525D7F" w:rsidRDefault="00525D7F" w:rsidP="00525D7F">
      <w:pPr>
        <w:jc w:val="left"/>
      </w:pPr>
      <w:r w:rsidRPr="00525D7F">
        <w:t>In summary, the code and methodology work seamlessly together, leading to a practical implementation of audio signal analysis. The code follows the methodology closely and handles the relationship between sampling frequency and duration well. This connection is vital for accurate signal representation, highlighting the project's commitment to thorough analysis and clear interpretation.</w:t>
      </w:r>
    </w:p>
    <w:p w14:paraId="3DA548E1" w14:textId="77777777" w:rsidR="00525D7F" w:rsidRDefault="00525D7F" w:rsidP="00525D7F">
      <w:pPr>
        <w:jc w:val="left"/>
      </w:pPr>
    </w:p>
    <w:p w14:paraId="59870114" w14:textId="44A65F5D" w:rsidR="006B458C" w:rsidRDefault="006B458C" w:rsidP="00525D7F">
      <w:pPr>
        <w:jc w:val="left"/>
        <w:sectPr w:rsidR="006B458C" w:rsidSect="00E33E6F">
          <w:pgSz w:w="12240" w:h="15840"/>
          <w:pgMar w:top="1440" w:right="1440" w:bottom="1440" w:left="1440" w:header="720" w:footer="288" w:gutter="0"/>
          <w:cols w:space="720"/>
          <w:docGrid w:linePitch="360"/>
        </w:sectPr>
      </w:pPr>
      <w:r>
        <w:rPr>
          <w:noProof/>
        </w:rPr>
        <mc:AlternateContent>
          <mc:Choice Requires="wps">
            <w:drawing>
              <wp:anchor distT="0" distB="0" distL="114300" distR="114300" simplePos="0" relativeHeight="251695104" behindDoc="0" locked="0" layoutInCell="1" allowOverlap="1" wp14:anchorId="2096B2C1" wp14:editId="119A3269">
                <wp:simplePos x="0" y="0"/>
                <wp:positionH relativeFrom="column">
                  <wp:posOffset>4934585</wp:posOffset>
                </wp:positionH>
                <wp:positionV relativeFrom="paragraph">
                  <wp:posOffset>6402070</wp:posOffset>
                </wp:positionV>
                <wp:extent cx="2116455" cy="1800225"/>
                <wp:effectExtent l="5715" t="0" r="3810" b="3810"/>
                <wp:wrapNone/>
                <wp:docPr id="311699981" name="Freeform 179722948"/>
                <wp:cNvGraphicFramePr/>
                <a:graphic xmlns:a="http://schemas.openxmlformats.org/drawingml/2006/main">
                  <a:graphicData uri="http://schemas.microsoft.com/office/word/2010/wordprocessingShape">
                    <wps:wsp>
                      <wps:cNvSpPr/>
                      <wps:spPr>
                        <a:xfrm rot="16200000">
                          <a:off x="0" y="0"/>
                          <a:ext cx="2116455" cy="1800225"/>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4B2798" id="Freeform 179722948" o:spid="_x0000_s1026" style="position:absolute;margin-left:388.55pt;margin-top:504.1pt;width:166.65pt;height:141.75pt;rotation:-90;z-index:251695104;visibility:visible;mso-wrap-style:square;mso-wrap-distance-left:9pt;mso-wrap-distance-top:0;mso-wrap-distance-right:9pt;mso-wrap-distance-bottom:0;mso-position-horizontal:absolute;mso-position-horizontal-relative:text;mso-position-vertical:absolute;mso-position-vertical-relative:text;v-text-anchor:middle" coordsize="928687,643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1382752,0;0,0;0,149131;1382752,149131;1994894,900113;1382752,1651094;0,1651094;0,1800225;1382752,1800225;2116457,900113;1382752,0" o:connectangles="0,0,0,0,0,0,0,0,0,0,0"/>
              </v:shape>
            </w:pict>
          </mc:Fallback>
        </mc:AlternateContent>
      </w:r>
      <w:r>
        <w:rPr>
          <w:noProof/>
        </w:rPr>
        <mc:AlternateContent>
          <mc:Choice Requires="wps">
            <w:drawing>
              <wp:anchor distT="0" distB="0" distL="114300" distR="114300" simplePos="0" relativeHeight="251696128" behindDoc="0" locked="0" layoutInCell="1" allowOverlap="1" wp14:anchorId="50358DE2" wp14:editId="6A246742">
                <wp:simplePos x="0" y="0"/>
                <wp:positionH relativeFrom="column">
                  <wp:posOffset>5056505</wp:posOffset>
                </wp:positionH>
                <wp:positionV relativeFrom="paragraph">
                  <wp:posOffset>6821371</wp:posOffset>
                </wp:positionV>
                <wp:extent cx="1873250" cy="1203960"/>
                <wp:effectExtent l="0" t="8255" r="4445" b="4445"/>
                <wp:wrapNone/>
                <wp:docPr id="818902632" name="Freeform 1987629564"/>
                <wp:cNvGraphicFramePr/>
                <a:graphic xmlns:a="http://schemas.openxmlformats.org/drawingml/2006/main">
                  <a:graphicData uri="http://schemas.microsoft.com/office/word/2010/wordprocessingShape">
                    <wps:wsp>
                      <wps:cNvSpPr/>
                      <wps:spPr>
                        <a:xfrm rot="16200000">
                          <a:off x="0" y="0"/>
                          <a:ext cx="1873250" cy="120396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FE78E3" id="Freeform 1987629564" o:spid="_x0000_s1026" style="position:absolute;margin-left:398.15pt;margin-top:537.1pt;width:147.5pt;height:94.8pt;rotation:-90;z-index:251696128;visibility:visible;mso-wrap-style:square;mso-wrap-distance-left:9pt;mso-wrap-distance-top:0;mso-wrap-distance-right:9pt;mso-wrap-distance-bottom:0;mso-position-horizontal:absolute;mso-position-horizontal-relative:text;mso-position-vertical:absolute;mso-position-vertical-relative:text;v-text-anchor:middle" coordsize="822007,430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1873252,601980;1382691,0;0,0;0,149163;1382691,149163;1751697,601980;1382691,1054797;0,1054797;0,1203960;1382691,1203960;1873252,601980" o:connectangles="0,0,0,0,0,0,0,0,0,0,0"/>
              </v:shape>
            </w:pict>
          </mc:Fallback>
        </mc:AlternateContent>
      </w:r>
    </w:p>
    <w:p w14:paraId="2D8E84D8" w14:textId="1B534374" w:rsidR="00FE1126" w:rsidRDefault="00A53485" w:rsidP="00FE1126">
      <w:r>
        <w:rPr>
          <w:noProof/>
        </w:rPr>
        <w:lastRenderedPageBreak/>
        <mc:AlternateContent>
          <mc:Choice Requires="wpg">
            <w:drawing>
              <wp:anchor distT="0" distB="0" distL="114300" distR="114300" simplePos="0" relativeHeight="251651072" behindDoc="1" locked="0" layoutInCell="1" allowOverlap="1" wp14:anchorId="33B91F0C" wp14:editId="3EDA985D">
                <wp:simplePos x="0" y="0"/>
                <wp:positionH relativeFrom="column">
                  <wp:posOffset>-914400</wp:posOffset>
                </wp:positionH>
                <wp:positionV relativeFrom="paragraph">
                  <wp:posOffset>-914400</wp:posOffset>
                </wp:positionV>
                <wp:extent cx="7770189" cy="9601200"/>
                <wp:effectExtent l="0" t="0" r="2540" b="0"/>
                <wp:wrapNone/>
                <wp:docPr id="1071565638" name="Group 1"/>
                <wp:cNvGraphicFramePr/>
                <a:graphic xmlns:a="http://schemas.openxmlformats.org/drawingml/2006/main">
                  <a:graphicData uri="http://schemas.microsoft.com/office/word/2010/wordprocessingGroup">
                    <wpg:wgp>
                      <wpg:cNvGrpSpPr/>
                      <wpg:grpSpPr>
                        <a:xfrm>
                          <a:off x="0" y="0"/>
                          <a:ext cx="7770189" cy="9601200"/>
                          <a:chOff x="0" y="0"/>
                          <a:chExt cx="7770189" cy="9601200"/>
                        </a:xfrm>
                      </wpg:grpSpPr>
                      <wps:wsp>
                        <wps:cNvPr id="10" name="Rectangle 28"/>
                        <wps:cNvSpPr/>
                        <wps:spPr>
                          <a:xfrm>
                            <a:off x="0" y="0"/>
                            <a:ext cx="7770189"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7145017" name="Rectangle 19"/>
                        <wps:cNvSpPr/>
                        <wps:spPr>
                          <a:xfrm>
                            <a:off x="0" y="0"/>
                            <a:ext cx="3885095" cy="960056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26328579" name="Group 20"/>
                        <wpg:cNvGrpSpPr/>
                        <wpg:grpSpPr>
                          <a:xfrm rot="10800000">
                            <a:off x="5753100" y="0"/>
                            <a:ext cx="2012377" cy="1396365"/>
                            <a:chOff x="0" y="0"/>
                            <a:chExt cx="928687" cy="643890"/>
                          </a:xfrm>
                        </wpg:grpSpPr>
                        <wps:wsp>
                          <wps:cNvPr id="1068532780" name="Freeform 1068532780"/>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8208565" name="Freeform 58208565"/>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40049140" name="Freeform 1140049140"/>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05239490" name="Freeform 905239490"/>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667276660" name="Group 16"/>
                        <wpg:cNvGrpSpPr/>
                        <wpg:grpSpPr>
                          <a:xfrm>
                            <a:off x="3886200" y="7404100"/>
                            <a:ext cx="3670300" cy="2193865"/>
                            <a:chOff x="0" y="0"/>
                            <a:chExt cx="928687" cy="643890"/>
                          </a:xfrm>
                        </wpg:grpSpPr>
                        <wps:wsp>
                          <wps:cNvPr id="1257946955" name="Freeform 1257946955"/>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27078013" name="Freeform 427078013"/>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93967762" name="Freeform 693967762"/>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4175362" name="Freeform 174175362"/>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2508E33A" id="Group 1" o:spid="_x0000_s1026" style="position:absolute;margin-left:-1in;margin-top:-1in;width:611.85pt;height:756pt;z-index:-251665408" coordsize="77701,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">
                <v:rect id="Rectangle 28" o:spid="_x0000_s1027" style="position:absolute;width:77701;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" fillcolor="#f8e9d7 [663]" stroked="f" strokeweight="1pt"/>
                <v:rect id="Rectangle 19" o:spid="_x0000_s1028" style="position:absolute;width:38850;height:960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" fillcolor="#234756 [3206]" stroked="f" strokeweight="1pt"/>
                <v:group id="Group 20" o:spid="_x0000_s1029" style="position:absolute;left:57531;width:20123;height:13963;rotation:18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">
                  <v:shape id="Freeform 1068532780" o:spid="_x0000_s1030"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58208565" o:spid="_x0000_s1031"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140049140" o:spid="_x0000_s1032"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905239490" o:spid="_x0000_s1033"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v:group id="Group 16" o:spid="_x0000_s1034" style="position:absolute;left:38862;top:74041;width:36703;height:21938"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">
                  <v:shape id="Freeform 1257946955" o:spid="_x0000_s1035"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427078013" o:spid="_x0000_s1036"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693967762" o:spid="_x0000_s1037"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74175362" o:spid="_x0000_s1038"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v:group>
            </w:pict>
          </mc:Fallback>
        </mc:AlternateContent>
      </w:r>
      <w:r>
        <w:rPr>
          <w:noProof/>
        </w:rPr>
        <mc:AlternateContent>
          <mc:Choice Requires="wps">
            <w:drawing>
              <wp:anchor distT="0" distB="0" distL="114300" distR="114300" simplePos="0" relativeHeight="251652096" behindDoc="1" locked="0" layoutInCell="1" allowOverlap="1" wp14:anchorId="646C6AA0" wp14:editId="6313FC74">
                <wp:simplePos x="0" y="0"/>
                <wp:positionH relativeFrom="column">
                  <wp:posOffset>-342900</wp:posOffset>
                </wp:positionH>
                <wp:positionV relativeFrom="paragraph">
                  <wp:posOffset>-317500</wp:posOffset>
                </wp:positionV>
                <wp:extent cx="6591300" cy="8402955"/>
                <wp:effectExtent l="0" t="0" r="0" b="0"/>
                <wp:wrapNone/>
                <wp:docPr id="1620587541" name="Rectangle 18"/>
                <wp:cNvGraphicFramePr/>
                <a:graphic xmlns:a="http://schemas.openxmlformats.org/drawingml/2006/main">
                  <a:graphicData uri="http://schemas.microsoft.com/office/word/2010/wordprocessingShape">
                    <wps:wsp>
                      <wps:cNvSpPr/>
                      <wps:spPr>
                        <a:xfrm>
                          <a:off x="0" y="0"/>
                          <a:ext cx="6591300" cy="840295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5122A8" id="Rectangle 18" o:spid="_x0000_s1026" style="position:absolute;margin-left:-27pt;margin-top:-25pt;width:519pt;height:661.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" fillcolor="#fff9f2 [3205]" stroked="f" strokeweight="1pt"/>
            </w:pict>
          </mc:Fallback>
        </mc:AlternateContent>
      </w:r>
    </w:p>
    <w:p w14:paraId="2D8F3794" w14:textId="656CFE12" w:rsidR="000E20E4" w:rsidRDefault="00000000" w:rsidP="00FE1126">
      <w:sdt>
        <w:sdtPr>
          <w:id w:val="1392083184"/>
          <w:placeholder>
            <w:docPart w:val="0BDAFF1EB2AD4813A09BC81E55054E2E"/>
          </w:placeholder>
          <w15:appearance w15:val="hidden"/>
        </w:sdtPr>
        <w:sdtContent>
          <w:r w:rsidR="00D57AD5" w:rsidRPr="00D57AD5">
            <w:rPr>
              <w:rStyle w:val="Heading1Char"/>
            </w:rPr>
            <w:t>THE CODE</w:t>
          </w:r>
        </w:sdtContent>
      </w:sdt>
      <w:r w:rsidR="00D57AD5">
        <w:rPr>
          <w:noProof/>
        </w:rPr>
        <w:t xml:space="preserve"> </w:t>
      </w:r>
      <w:r w:rsidR="00D310E1">
        <w:rPr>
          <w:noProof/>
        </w:rPr>
        <mc:AlternateContent>
          <mc:Choice Requires="wps">
            <w:drawing>
              <wp:anchor distT="45720" distB="45720" distL="114300" distR="114300" simplePos="0" relativeHeight="251667456" behindDoc="0" locked="0" layoutInCell="1" allowOverlap="1" wp14:anchorId="41375FA1" wp14:editId="0A5F2119">
                <wp:simplePos x="0" y="0"/>
                <wp:positionH relativeFrom="margin">
                  <wp:posOffset>63500</wp:posOffset>
                </wp:positionH>
                <wp:positionV relativeFrom="paragraph">
                  <wp:posOffset>751840</wp:posOffset>
                </wp:positionV>
                <wp:extent cx="5880100" cy="6972300"/>
                <wp:effectExtent l="0" t="0" r="0" b="0"/>
                <wp:wrapSquare wrapText="bothSides"/>
                <wp:docPr id="18289816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0100" cy="6972300"/>
                        </a:xfrm>
                        <a:prstGeom prst="rect">
                          <a:avLst/>
                        </a:prstGeom>
                        <a:noFill/>
                        <a:ln w="9525">
                          <a:noFill/>
                          <a:miter lim="800000"/>
                          <a:headEnd/>
                          <a:tailEnd/>
                        </a:ln>
                      </wps:spPr>
                      <wps:txbx>
                        <w:txbxContent>
                          <w:p w14:paraId="656925FA" w14:textId="7813F1DD" w:rsidR="009F4A1F" w:rsidRPr="00DE753A" w:rsidRDefault="009F4A1F" w:rsidP="009F4A1F">
                            <w:pPr>
                              <w:rPr>
                                <w:rFonts w:ascii="Consolas" w:hAnsi="Consolas"/>
                              </w:rPr>
                            </w:pPr>
                            <w:r w:rsidRPr="00DE753A">
                              <w:rPr>
                                <w:rFonts w:ascii="Consolas" w:hAnsi="Consolas"/>
                              </w:rPr>
                              <w:t># Import necessary libraries</w:t>
                            </w:r>
                          </w:p>
                          <w:p w14:paraId="0DE2E52E" w14:textId="77777777" w:rsidR="009F4A1F" w:rsidRPr="00DE753A" w:rsidRDefault="009F4A1F" w:rsidP="009F4A1F">
                            <w:pPr>
                              <w:rPr>
                                <w:rFonts w:ascii="Consolas" w:hAnsi="Consolas"/>
                              </w:rPr>
                            </w:pPr>
                            <w:r w:rsidRPr="00DE753A">
                              <w:rPr>
                                <w:rFonts w:ascii="Consolas" w:hAnsi="Consolas"/>
                              </w:rPr>
                              <w:t>import sounddevice as sd  # Library for audio recording and playback</w:t>
                            </w:r>
                          </w:p>
                          <w:p w14:paraId="547EC4C4" w14:textId="77777777" w:rsidR="009F4A1F" w:rsidRPr="00DE753A" w:rsidRDefault="009F4A1F" w:rsidP="009F4A1F">
                            <w:pPr>
                              <w:rPr>
                                <w:rFonts w:ascii="Consolas" w:hAnsi="Consolas"/>
                              </w:rPr>
                            </w:pPr>
                            <w:r w:rsidRPr="00DE753A">
                              <w:rPr>
                                <w:rFonts w:ascii="Consolas" w:hAnsi="Consolas"/>
                              </w:rPr>
                              <w:t>import matplotlib.pyplot as plt  # Library for data visualization</w:t>
                            </w:r>
                          </w:p>
                          <w:p w14:paraId="1E4F6FBE" w14:textId="77777777" w:rsidR="009F4A1F" w:rsidRPr="00DE753A" w:rsidRDefault="009F4A1F" w:rsidP="009F4A1F">
                            <w:pPr>
                              <w:rPr>
                                <w:rFonts w:ascii="Consolas" w:hAnsi="Consolas"/>
                              </w:rPr>
                            </w:pPr>
                            <w:r w:rsidRPr="00DE753A">
                              <w:rPr>
                                <w:rFonts w:ascii="Consolas" w:hAnsi="Consolas"/>
                              </w:rPr>
                              <w:t>import numpy as np  # Library for numerical operations</w:t>
                            </w:r>
                          </w:p>
                          <w:p w14:paraId="687E8C03" w14:textId="77777777" w:rsidR="009F4A1F" w:rsidRPr="00DE753A" w:rsidRDefault="009F4A1F" w:rsidP="009F4A1F">
                            <w:pPr>
                              <w:rPr>
                                <w:rFonts w:ascii="Consolas" w:hAnsi="Consolas"/>
                              </w:rPr>
                            </w:pPr>
                            <w:r w:rsidRPr="00DE753A">
                              <w:rPr>
                                <w:rFonts w:ascii="Consolas" w:hAnsi="Consolas"/>
                              </w:rPr>
                              <w:t>import librosa.display  # Library for audio and music analysis</w:t>
                            </w:r>
                          </w:p>
                          <w:p w14:paraId="59CE2D93" w14:textId="77777777" w:rsidR="009F4A1F" w:rsidRPr="00DE753A" w:rsidRDefault="009F4A1F" w:rsidP="009F4A1F">
                            <w:pPr>
                              <w:rPr>
                                <w:rFonts w:ascii="Consolas" w:hAnsi="Consolas"/>
                              </w:rPr>
                            </w:pPr>
                            <w:r w:rsidRPr="00DE753A">
                              <w:rPr>
                                <w:rFonts w:ascii="Consolas" w:hAnsi="Consolas"/>
                              </w:rPr>
                              <w:t>from scipy.signal import butter, filtfilt  # Functions for signal filtering</w:t>
                            </w:r>
                          </w:p>
                          <w:p w14:paraId="55B73C1D" w14:textId="77777777" w:rsidR="009F4A1F" w:rsidRPr="00DE753A" w:rsidRDefault="009F4A1F" w:rsidP="009F4A1F">
                            <w:pPr>
                              <w:rPr>
                                <w:rFonts w:ascii="Consolas" w:hAnsi="Consolas"/>
                              </w:rPr>
                            </w:pPr>
                            <w:r w:rsidRPr="00DE753A">
                              <w:rPr>
                                <w:rFonts w:ascii="Consolas" w:hAnsi="Consolas"/>
                              </w:rPr>
                              <w:t>from scipy import ndimage  # Functions for n-dimensional image processing</w:t>
                            </w:r>
                          </w:p>
                          <w:p w14:paraId="718A0AF6" w14:textId="77777777" w:rsidR="009F4A1F" w:rsidRPr="00DE753A" w:rsidRDefault="009F4A1F" w:rsidP="009F4A1F">
                            <w:pPr>
                              <w:rPr>
                                <w:rFonts w:ascii="Consolas" w:hAnsi="Consolas"/>
                              </w:rPr>
                            </w:pPr>
                            <w:r w:rsidRPr="00DE753A">
                              <w:rPr>
                                <w:rFonts w:ascii="Consolas" w:hAnsi="Consolas"/>
                              </w:rPr>
                              <w:t>import pandas as pd  # Library for data manipulation and analysis</w:t>
                            </w:r>
                          </w:p>
                          <w:p w14:paraId="57D364D2" w14:textId="77777777" w:rsidR="009F4A1F" w:rsidRPr="00DE753A" w:rsidRDefault="009F4A1F" w:rsidP="009F4A1F">
                            <w:pPr>
                              <w:rPr>
                                <w:rFonts w:ascii="Consolas" w:hAnsi="Consolas"/>
                              </w:rPr>
                            </w:pPr>
                          </w:p>
                          <w:p w14:paraId="63CFA407" w14:textId="77777777" w:rsidR="009F4A1F" w:rsidRPr="00DE753A" w:rsidRDefault="009F4A1F" w:rsidP="009F4A1F">
                            <w:pPr>
                              <w:rPr>
                                <w:rFonts w:ascii="Consolas" w:hAnsi="Consolas"/>
                              </w:rPr>
                            </w:pPr>
                            <w:r w:rsidRPr="00DE753A">
                              <w:rPr>
                                <w:rFonts w:ascii="Consolas" w:hAnsi="Consolas"/>
                              </w:rPr>
                              <w:t># Function to compute the constellation map based on given parameters</w:t>
                            </w:r>
                          </w:p>
                          <w:p w14:paraId="2FD49548" w14:textId="77777777" w:rsidR="009F4A1F" w:rsidRPr="00DE753A" w:rsidRDefault="009F4A1F" w:rsidP="009F4A1F">
                            <w:pPr>
                              <w:rPr>
                                <w:rFonts w:ascii="Consolas" w:hAnsi="Consolas"/>
                              </w:rPr>
                            </w:pPr>
                            <w:r w:rsidRPr="00DE753A">
                              <w:rPr>
                                <w:rFonts w:ascii="Consolas" w:hAnsi="Consolas"/>
                              </w:rPr>
                              <w:t>def compute_constellation_map(Y, dist_freq, dist_time, thresh):</w:t>
                            </w:r>
                          </w:p>
                          <w:p w14:paraId="096FC4D9" w14:textId="77777777" w:rsidR="009F4A1F" w:rsidRPr="00DE753A" w:rsidRDefault="009F4A1F" w:rsidP="009F4A1F">
                            <w:pPr>
                              <w:rPr>
                                <w:rFonts w:ascii="Consolas" w:hAnsi="Consolas"/>
                              </w:rPr>
                            </w:pPr>
                            <w:r w:rsidRPr="00DE753A">
                              <w:rPr>
                                <w:rFonts w:ascii="Consolas" w:hAnsi="Consolas"/>
                              </w:rPr>
                              <w:t xml:space="preserve">    # Apply maximum filter to identify local maximums</w:t>
                            </w:r>
                          </w:p>
                          <w:p w14:paraId="1FDF7C92" w14:textId="77777777" w:rsidR="009F4A1F" w:rsidRPr="00DE753A" w:rsidRDefault="009F4A1F" w:rsidP="009F4A1F">
                            <w:pPr>
                              <w:rPr>
                                <w:rFonts w:ascii="Consolas" w:hAnsi="Consolas"/>
                              </w:rPr>
                            </w:pPr>
                            <w:r w:rsidRPr="00DE753A">
                              <w:rPr>
                                <w:rFonts w:ascii="Consolas" w:hAnsi="Consolas"/>
                              </w:rPr>
                              <w:t xml:space="preserve">    result = ndimage.maximum_filter(Y, size=[2 * dist_freq + 1, 2 * dist_time + 1], mode='constant')</w:t>
                            </w:r>
                          </w:p>
                          <w:p w14:paraId="5BBAA84E" w14:textId="77777777" w:rsidR="009F4A1F" w:rsidRPr="00DE753A" w:rsidRDefault="009F4A1F" w:rsidP="009F4A1F">
                            <w:pPr>
                              <w:rPr>
                                <w:rFonts w:ascii="Consolas" w:hAnsi="Consolas"/>
                              </w:rPr>
                            </w:pPr>
                            <w:r w:rsidRPr="00DE753A">
                              <w:rPr>
                                <w:rFonts w:ascii="Consolas" w:hAnsi="Consolas"/>
                              </w:rPr>
                              <w:t xml:space="preserve">    # Create a map of points that satisfy certain conditions</w:t>
                            </w:r>
                          </w:p>
                          <w:p w14:paraId="22D7AC2D" w14:textId="77777777" w:rsidR="009F4A1F" w:rsidRPr="00DE753A" w:rsidRDefault="009F4A1F" w:rsidP="009F4A1F">
                            <w:pPr>
                              <w:rPr>
                                <w:rFonts w:ascii="Consolas" w:hAnsi="Consolas"/>
                              </w:rPr>
                            </w:pPr>
                            <w:r w:rsidRPr="00DE753A">
                              <w:rPr>
                                <w:rFonts w:ascii="Consolas" w:hAnsi="Consolas"/>
                              </w:rPr>
                              <w:t xml:space="preserve">    Cmap = np.logical_and(Y == result, result &gt; thresh)</w:t>
                            </w:r>
                          </w:p>
                          <w:p w14:paraId="46F50D25" w14:textId="77777777" w:rsidR="009F4A1F" w:rsidRPr="00DE753A" w:rsidRDefault="009F4A1F" w:rsidP="009F4A1F">
                            <w:pPr>
                              <w:rPr>
                                <w:rFonts w:ascii="Consolas" w:hAnsi="Consolas"/>
                              </w:rPr>
                            </w:pPr>
                            <w:r w:rsidRPr="00DE753A">
                              <w:rPr>
                                <w:rFonts w:ascii="Consolas" w:hAnsi="Consolas"/>
                              </w:rPr>
                              <w:t xml:space="preserve">    return Cmap</w:t>
                            </w:r>
                          </w:p>
                          <w:p w14:paraId="42061344" w14:textId="77777777" w:rsidR="009F4A1F" w:rsidRPr="00DE753A" w:rsidRDefault="009F4A1F" w:rsidP="009F4A1F">
                            <w:pPr>
                              <w:rPr>
                                <w:rFonts w:ascii="Consolas" w:hAnsi="Consolas"/>
                              </w:rPr>
                            </w:pPr>
                          </w:p>
                          <w:p w14:paraId="7E1DF4D6" w14:textId="77777777" w:rsidR="009F4A1F" w:rsidRPr="00DE753A" w:rsidRDefault="009F4A1F" w:rsidP="009F4A1F">
                            <w:pPr>
                              <w:rPr>
                                <w:rFonts w:ascii="Consolas" w:hAnsi="Consolas"/>
                              </w:rPr>
                            </w:pPr>
                            <w:r w:rsidRPr="00DE753A">
                              <w:rPr>
                                <w:rFonts w:ascii="Consolas" w:hAnsi="Consolas"/>
                              </w:rPr>
                              <w:t># Sampling frequency and duration for audio recording</w:t>
                            </w:r>
                          </w:p>
                          <w:p w14:paraId="5E46AD7A" w14:textId="77777777" w:rsidR="009F4A1F" w:rsidRPr="00DE753A" w:rsidRDefault="009F4A1F" w:rsidP="009F4A1F">
                            <w:pPr>
                              <w:rPr>
                                <w:rFonts w:ascii="Consolas" w:hAnsi="Consolas"/>
                              </w:rPr>
                            </w:pPr>
                            <w:r w:rsidRPr="00DE753A">
                              <w:rPr>
                                <w:rFonts w:ascii="Consolas" w:hAnsi="Consolas"/>
                              </w:rPr>
                              <w:t>fs = 44000  # Sampling frequency (samples per second)</w:t>
                            </w:r>
                          </w:p>
                          <w:p w14:paraId="587A0559" w14:textId="77777777" w:rsidR="009F4A1F" w:rsidRPr="00DE753A" w:rsidRDefault="009F4A1F" w:rsidP="009F4A1F">
                            <w:pPr>
                              <w:rPr>
                                <w:rFonts w:ascii="Consolas" w:hAnsi="Consolas"/>
                              </w:rPr>
                            </w:pPr>
                            <w:r w:rsidRPr="00DE753A">
                              <w:rPr>
                                <w:rFonts w:ascii="Consolas" w:hAnsi="Consolas"/>
                              </w:rPr>
                              <w:t>duration = 14  # Duration of audio recording in seconds</w:t>
                            </w:r>
                          </w:p>
                          <w:p w14:paraId="5C2C13FA" w14:textId="77777777" w:rsidR="009F4A1F" w:rsidRPr="00DE753A" w:rsidRDefault="009F4A1F" w:rsidP="009F4A1F">
                            <w:pPr>
                              <w:rPr>
                                <w:rFonts w:ascii="Consolas" w:hAnsi="Consolas"/>
                              </w:rPr>
                            </w:pPr>
                            <w:r w:rsidRPr="00DE753A">
                              <w:rPr>
                                <w:rFonts w:ascii="Consolas" w:hAnsi="Consolas"/>
                              </w:rPr>
                              <w:t>result_list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375FA1" id="_x0000_s1029" type="#_x0000_t202" style="position:absolute;left:0;text-align:left;margin-left:5pt;margin-top:59.2pt;width:463pt;height:549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" filled="f" stroked="f">
                <v:textbox>
                  <w:txbxContent>
                    <w:p w14:paraId="656925FA" w14:textId="7813F1DD" w:rsidR="009F4A1F" w:rsidRPr="00DE753A" w:rsidRDefault="009F4A1F" w:rsidP="009F4A1F">
                      <w:pPr>
                        <w:rPr>
                          <w:rFonts w:ascii="Consolas" w:hAnsi="Consolas"/>
                        </w:rPr>
                      </w:pPr>
                      <w:r w:rsidRPr="00DE753A">
                        <w:rPr>
                          <w:rFonts w:ascii="Consolas" w:hAnsi="Consolas"/>
                        </w:rPr>
                        <w:t># Import necessary libraries</w:t>
                      </w:r>
                    </w:p>
                    <w:p w14:paraId="0DE2E52E" w14:textId="77777777" w:rsidR="009F4A1F" w:rsidRPr="00DE753A" w:rsidRDefault="009F4A1F" w:rsidP="009F4A1F">
                      <w:pPr>
                        <w:rPr>
                          <w:rFonts w:ascii="Consolas" w:hAnsi="Consolas"/>
                        </w:rPr>
                      </w:pPr>
                      <w:r w:rsidRPr="00DE753A">
                        <w:rPr>
                          <w:rFonts w:ascii="Consolas" w:hAnsi="Consolas"/>
                        </w:rPr>
                        <w:t>import sounddevice as sd  # Library for audio recording and playback</w:t>
                      </w:r>
                    </w:p>
                    <w:p w14:paraId="547EC4C4" w14:textId="77777777" w:rsidR="009F4A1F" w:rsidRPr="00DE753A" w:rsidRDefault="009F4A1F" w:rsidP="009F4A1F">
                      <w:pPr>
                        <w:rPr>
                          <w:rFonts w:ascii="Consolas" w:hAnsi="Consolas"/>
                        </w:rPr>
                      </w:pPr>
                      <w:r w:rsidRPr="00DE753A">
                        <w:rPr>
                          <w:rFonts w:ascii="Consolas" w:hAnsi="Consolas"/>
                        </w:rPr>
                        <w:t>import matplotlib.pyplot as plt  # Library for data visualization</w:t>
                      </w:r>
                    </w:p>
                    <w:p w14:paraId="1E4F6FBE" w14:textId="77777777" w:rsidR="009F4A1F" w:rsidRPr="00DE753A" w:rsidRDefault="009F4A1F" w:rsidP="009F4A1F">
                      <w:pPr>
                        <w:rPr>
                          <w:rFonts w:ascii="Consolas" w:hAnsi="Consolas"/>
                        </w:rPr>
                      </w:pPr>
                      <w:r w:rsidRPr="00DE753A">
                        <w:rPr>
                          <w:rFonts w:ascii="Consolas" w:hAnsi="Consolas"/>
                        </w:rPr>
                        <w:t>import numpy as np  # Library for numerical operations</w:t>
                      </w:r>
                    </w:p>
                    <w:p w14:paraId="687E8C03" w14:textId="77777777" w:rsidR="009F4A1F" w:rsidRPr="00DE753A" w:rsidRDefault="009F4A1F" w:rsidP="009F4A1F">
                      <w:pPr>
                        <w:rPr>
                          <w:rFonts w:ascii="Consolas" w:hAnsi="Consolas"/>
                        </w:rPr>
                      </w:pPr>
                      <w:r w:rsidRPr="00DE753A">
                        <w:rPr>
                          <w:rFonts w:ascii="Consolas" w:hAnsi="Consolas"/>
                        </w:rPr>
                        <w:t>import librosa.display  # Library for audio and music analysis</w:t>
                      </w:r>
                    </w:p>
                    <w:p w14:paraId="59CE2D93" w14:textId="77777777" w:rsidR="009F4A1F" w:rsidRPr="00DE753A" w:rsidRDefault="009F4A1F" w:rsidP="009F4A1F">
                      <w:pPr>
                        <w:rPr>
                          <w:rFonts w:ascii="Consolas" w:hAnsi="Consolas"/>
                        </w:rPr>
                      </w:pPr>
                      <w:r w:rsidRPr="00DE753A">
                        <w:rPr>
                          <w:rFonts w:ascii="Consolas" w:hAnsi="Consolas"/>
                        </w:rPr>
                        <w:t>from scipy.signal import butter, filtfilt  # Functions for signal filtering</w:t>
                      </w:r>
                    </w:p>
                    <w:p w14:paraId="55B73C1D" w14:textId="77777777" w:rsidR="009F4A1F" w:rsidRPr="00DE753A" w:rsidRDefault="009F4A1F" w:rsidP="009F4A1F">
                      <w:pPr>
                        <w:rPr>
                          <w:rFonts w:ascii="Consolas" w:hAnsi="Consolas"/>
                        </w:rPr>
                      </w:pPr>
                      <w:r w:rsidRPr="00DE753A">
                        <w:rPr>
                          <w:rFonts w:ascii="Consolas" w:hAnsi="Consolas"/>
                        </w:rPr>
                        <w:t>from scipy import ndimage  # Functions for n-dimensional image processing</w:t>
                      </w:r>
                    </w:p>
                    <w:p w14:paraId="718A0AF6" w14:textId="77777777" w:rsidR="009F4A1F" w:rsidRPr="00DE753A" w:rsidRDefault="009F4A1F" w:rsidP="009F4A1F">
                      <w:pPr>
                        <w:rPr>
                          <w:rFonts w:ascii="Consolas" w:hAnsi="Consolas"/>
                        </w:rPr>
                      </w:pPr>
                      <w:r w:rsidRPr="00DE753A">
                        <w:rPr>
                          <w:rFonts w:ascii="Consolas" w:hAnsi="Consolas"/>
                        </w:rPr>
                        <w:t>import pandas as pd  # Library for data manipulation and analysis</w:t>
                      </w:r>
                    </w:p>
                    <w:p w14:paraId="57D364D2" w14:textId="77777777" w:rsidR="009F4A1F" w:rsidRPr="00DE753A" w:rsidRDefault="009F4A1F" w:rsidP="009F4A1F">
                      <w:pPr>
                        <w:rPr>
                          <w:rFonts w:ascii="Consolas" w:hAnsi="Consolas"/>
                        </w:rPr>
                      </w:pPr>
                    </w:p>
                    <w:p w14:paraId="63CFA407" w14:textId="77777777" w:rsidR="009F4A1F" w:rsidRPr="00DE753A" w:rsidRDefault="009F4A1F" w:rsidP="009F4A1F">
                      <w:pPr>
                        <w:rPr>
                          <w:rFonts w:ascii="Consolas" w:hAnsi="Consolas"/>
                        </w:rPr>
                      </w:pPr>
                      <w:r w:rsidRPr="00DE753A">
                        <w:rPr>
                          <w:rFonts w:ascii="Consolas" w:hAnsi="Consolas"/>
                        </w:rPr>
                        <w:t># Function to compute the constellation map based on given parameters</w:t>
                      </w:r>
                    </w:p>
                    <w:p w14:paraId="2FD49548" w14:textId="77777777" w:rsidR="009F4A1F" w:rsidRPr="00DE753A" w:rsidRDefault="009F4A1F" w:rsidP="009F4A1F">
                      <w:pPr>
                        <w:rPr>
                          <w:rFonts w:ascii="Consolas" w:hAnsi="Consolas"/>
                        </w:rPr>
                      </w:pPr>
                      <w:r w:rsidRPr="00DE753A">
                        <w:rPr>
                          <w:rFonts w:ascii="Consolas" w:hAnsi="Consolas"/>
                        </w:rPr>
                        <w:t>def compute_constellation_map(Y, dist_freq, dist_time, thresh):</w:t>
                      </w:r>
                    </w:p>
                    <w:p w14:paraId="096FC4D9" w14:textId="77777777" w:rsidR="009F4A1F" w:rsidRPr="00DE753A" w:rsidRDefault="009F4A1F" w:rsidP="009F4A1F">
                      <w:pPr>
                        <w:rPr>
                          <w:rFonts w:ascii="Consolas" w:hAnsi="Consolas"/>
                        </w:rPr>
                      </w:pPr>
                      <w:r w:rsidRPr="00DE753A">
                        <w:rPr>
                          <w:rFonts w:ascii="Consolas" w:hAnsi="Consolas"/>
                        </w:rPr>
                        <w:t xml:space="preserve">    # Apply maximum filter to identify local maximums</w:t>
                      </w:r>
                    </w:p>
                    <w:p w14:paraId="1FDF7C92" w14:textId="77777777" w:rsidR="009F4A1F" w:rsidRPr="00DE753A" w:rsidRDefault="009F4A1F" w:rsidP="009F4A1F">
                      <w:pPr>
                        <w:rPr>
                          <w:rFonts w:ascii="Consolas" w:hAnsi="Consolas"/>
                        </w:rPr>
                      </w:pPr>
                      <w:r w:rsidRPr="00DE753A">
                        <w:rPr>
                          <w:rFonts w:ascii="Consolas" w:hAnsi="Consolas"/>
                        </w:rPr>
                        <w:t xml:space="preserve">    result = ndimage.maximum_filter(Y, size=[2 * dist_freq + 1, 2 * dist_time + 1], mode='constant')</w:t>
                      </w:r>
                    </w:p>
                    <w:p w14:paraId="5BBAA84E" w14:textId="77777777" w:rsidR="009F4A1F" w:rsidRPr="00DE753A" w:rsidRDefault="009F4A1F" w:rsidP="009F4A1F">
                      <w:pPr>
                        <w:rPr>
                          <w:rFonts w:ascii="Consolas" w:hAnsi="Consolas"/>
                        </w:rPr>
                      </w:pPr>
                      <w:r w:rsidRPr="00DE753A">
                        <w:rPr>
                          <w:rFonts w:ascii="Consolas" w:hAnsi="Consolas"/>
                        </w:rPr>
                        <w:t xml:space="preserve">    # Create a map of points that satisfy certain conditions</w:t>
                      </w:r>
                    </w:p>
                    <w:p w14:paraId="22D7AC2D" w14:textId="77777777" w:rsidR="009F4A1F" w:rsidRPr="00DE753A" w:rsidRDefault="009F4A1F" w:rsidP="009F4A1F">
                      <w:pPr>
                        <w:rPr>
                          <w:rFonts w:ascii="Consolas" w:hAnsi="Consolas"/>
                        </w:rPr>
                      </w:pPr>
                      <w:r w:rsidRPr="00DE753A">
                        <w:rPr>
                          <w:rFonts w:ascii="Consolas" w:hAnsi="Consolas"/>
                        </w:rPr>
                        <w:t xml:space="preserve">    Cmap = np.logical_and(Y == result, result &gt; thresh)</w:t>
                      </w:r>
                    </w:p>
                    <w:p w14:paraId="46F50D25" w14:textId="77777777" w:rsidR="009F4A1F" w:rsidRPr="00DE753A" w:rsidRDefault="009F4A1F" w:rsidP="009F4A1F">
                      <w:pPr>
                        <w:rPr>
                          <w:rFonts w:ascii="Consolas" w:hAnsi="Consolas"/>
                        </w:rPr>
                      </w:pPr>
                      <w:r w:rsidRPr="00DE753A">
                        <w:rPr>
                          <w:rFonts w:ascii="Consolas" w:hAnsi="Consolas"/>
                        </w:rPr>
                        <w:t xml:space="preserve">    return Cmap</w:t>
                      </w:r>
                    </w:p>
                    <w:p w14:paraId="42061344" w14:textId="77777777" w:rsidR="009F4A1F" w:rsidRPr="00DE753A" w:rsidRDefault="009F4A1F" w:rsidP="009F4A1F">
                      <w:pPr>
                        <w:rPr>
                          <w:rFonts w:ascii="Consolas" w:hAnsi="Consolas"/>
                        </w:rPr>
                      </w:pPr>
                    </w:p>
                    <w:p w14:paraId="7E1DF4D6" w14:textId="77777777" w:rsidR="009F4A1F" w:rsidRPr="00DE753A" w:rsidRDefault="009F4A1F" w:rsidP="009F4A1F">
                      <w:pPr>
                        <w:rPr>
                          <w:rFonts w:ascii="Consolas" w:hAnsi="Consolas"/>
                        </w:rPr>
                      </w:pPr>
                      <w:r w:rsidRPr="00DE753A">
                        <w:rPr>
                          <w:rFonts w:ascii="Consolas" w:hAnsi="Consolas"/>
                        </w:rPr>
                        <w:t># Sampling frequency and duration for audio recording</w:t>
                      </w:r>
                    </w:p>
                    <w:p w14:paraId="5E46AD7A" w14:textId="77777777" w:rsidR="009F4A1F" w:rsidRPr="00DE753A" w:rsidRDefault="009F4A1F" w:rsidP="009F4A1F">
                      <w:pPr>
                        <w:rPr>
                          <w:rFonts w:ascii="Consolas" w:hAnsi="Consolas"/>
                        </w:rPr>
                      </w:pPr>
                      <w:r w:rsidRPr="00DE753A">
                        <w:rPr>
                          <w:rFonts w:ascii="Consolas" w:hAnsi="Consolas"/>
                        </w:rPr>
                        <w:t>fs = 44000  # Sampling frequency (samples per second)</w:t>
                      </w:r>
                    </w:p>
                    <w:p w14:paraId="587A0559" w14:textId="77777777" w:rsidR="009F4A1F" w:rsidRPr="00DE753A" w:rsidRDefault="009F4A1F" w:rsidP="009F4A1F">
                      <w:pPr>
                        <w:rPr>
                          <w:rFonts w:ascii="Consolas" w:hAnsi="Consolas"/>
                        </w:rPr>
                      </w:pPr>
                      <w:r w:rsidRPr="00DE753A">
                        <w:rPr>
                          <w:rFonts w:ascii="Consolas" w:hAnsi="Consolas"/>
                        </w:rPr>
                        <w:t>duration = 14  # Duration of audio recording in seconds</w:t>
                      </w:r>
                    </w:p>
                    <w:p w14:paraId="5C2C13FA" w14:textId="77777777" w:rsidR="009F4A1F" w:rsidRPr="00DE753A" w:rsidRDefault="009F4A1F" w:rsidP="009F4A1F">
                      <w:pPr>
                        <w:rPr>
                          <w:rFonts w:ascii="Consolas" w:hAnsi="Consolas"/>
                        </w:rPr>
                      </w:pPr>
                      <w:r w:rsidRPr="00DE753A">
                        <w:rPr>
                          <w:rFonts w:ascii="Consolas" w:hAnsi="Consolas"/>
                        </w:rPr>
                        <w:t>result_list = []</w:t>
                      </w:r>
                    </w:p>
                  </w:txbxContent>
                </v:textbox>
                <w10:wrap type="square" anchorx="margin"/>
              </v:shape>
            </w:pict>
          </mc:Fallback>
        </mc:AlternateContent>
      </w:r>
    </w:p>
    <w:p w14:paraId="6A53ED06" w14:textId="6FEC38B1" w:rsidR="009F4A1F" w:rsidRDefault="00671CB9" w:rsidP="00FE1126">
      <w:r>
        <w:rPr>
          <w:noProof/>
        </w:rPr>
        <w:lastRenderedPageBreak/>
        <mc:AlternateContent>
          <mc:Choice Requires="wps">
            <w:drawing>
              <wp:anchor distT="45720" distB="45720" distL="114300" distR="114300" simplePos="0" relativeHeight="251671552" behindDoc="0" locked="0" layoutInCell="1" allowOverlap="1" wp14:anchorId="1DD550B2" wp14:editId="65CF42BF">
                <wp:simplePos x="0" y="0"/>
                <wp:positionH relativeFrom="margin">
                  <wp:align>left</wp:align>
                </wp:positionH>
                <wp:positionV relativeFrom="paragraph">
                  <wp:posOffset>394</wp:posOffset>
                </wp:positionV>
                <wp:extent cx="5880100" cy="8029575"/>
                <wp:effectExtent l="0" t="0" r="0" b="0"/>
                <wp:wrapSquare wrapText="bothSides"/>
                <wp:docPr id="8626621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0100" cy="8181975"/>
                        </a:xfrm>
                        <a:prstGeom prst="rect">
                          <a:avLst/>
                        </a:prstGeom>
                        <a:noFill/>
                        <a:ln w="9525">
                          <a:noFill/>
                          <a:miter lim="800000"/>
                          <a:headEnd/>
                          <a:tailEnd/>
                        </a:ln>
                      </wps:spPr>
                      <wps:txbx>
                        <w:txbxContent>
                          <w:p w14:paraId="7ECF825E" w14:textId="7AEAA65B" w:rsidR="004A2ACA" w:rsidRDefault="004A2ACA" w:rsidP="00D310E1">
                            <w:pPr>
                              <w:rPr>
                                <w:rFonts w:ascii="Consolas" w:hAnsi="Consolas"/>
                              </w:rPr>
                            </w:pPr>
                            <w:r w:rsidRPr="00DE753A">
                              <w:rPr>
                                <w:rFonts w:ascii="Consolas" w:hAnsi="Consolas"/>
                              </w:rPr>
                              <w:t>threshold_freq = 250  # Minimum frequency for considering a point as a "1"</w:t>
                            </w:r>
                          </w:p>
                          <w:p w14:paraId="016A0189" w14:textId="77777777" w:rsidR="00671CB9" w:rsidRPr="00DE753A" w:rsidRDefault="00671CB9" w:rsidP="00D310E1">
                            <w:pPr>
                              <w:rPr>
                                <w:rFonts w:ascii="Consolas" w:hAnsi="Consolas"/>
                              </w:rPr>
                            </w:pPr>
                          </w:p>
                          <w:p w14:paraId="19042681" w14:textId="7FBB450E" w:rsidR="00D310E1" w:rsidRPr="00DE753A" w:rsidRDefault="00D310E1" w:rsidP="00D310E1">
                            <w:pPr>
                              <w:rPr>
                                <w:rFonts w:ascii="Consolas" w:hAnsi="Consolas"/>
                              </w:rPr>
                            </w:pPr>
                            <w:r w:rsidRPr="00DE753A">
                              <w:rPr>
                                <w:rFonts w:ascii="Consolas" w:hAnsi="Consolas"/>
                              </w:rPr>
                              <w:t># Record audio using sounddevice</w:t>
                            </w:r>
                          </w:p>
                          <w:p w14:paraId="4F45E5D9" w14:textId="77777777" w:rsidR="00D310E1" w:rsidRPr="00DE753A" w:rsidRDefault="00D310E1" w:rsidP="00D310E1">
                            <w:pPr>
                              <w:rPr>
                                <w:rFonts w:ascii="Consolas" w:hAnsi="Consolas"/>
                              </w:rPr>
                            </w:pPr>
                            <w:r w:rsidRPr="00DE753A">
                              <w:rPr>
                                <w:rFonts w:ascii="Consolas" w:hAnsi="Consolas"/>
                              </w:rPr>
                              <w:t>myrecording = sd.rec(int(duration * fs), samplerate=fs, channels=1)  # Record audio for the given duration</w:t>
                            </w:r>
                          </w:p>
                          <w:p w14:paraId="478F9E82" w14:textId="77777777" w:rsidR="00D310E1" w:rsidRPr="00DE753A" w:rsidRDefault="00D310E1" w:rsidP="00D310E1">
                            <w:pPr>
                              <w:rPr>
                                <w:rFonts w:ascii="Consolas" w:hAnsi="Consolas"/>
                              </w:rPr>
                            </w:pPr>
                            <w:r w:rsidRPr="00DE753A">
                              <w:rPr>
                                <w:rFonts w:ascii="Consolas" w:hAnsi="Consolas"/>
                              </w:rPr>
                              <w:t>print('recording...')</w:t>
                            </w:r>
                          </w:p>
                          <w:p w14:paraId="6BC0B18C" w14:textId="77777777" w:rsidR="00D310E1" w:rsidRPr="00DE753A" w:rsidRDefault="00D310E1" w:rsidP="00D310E1">
                            <w:pPr>
                              <w:rPr>
                                <w:rFonts w:ascii="Consolas" w:hAnsi="Consolas"/>
                              </w:rPr>
                            </w:pPr>
                            <w:r w:rsidRPr="00DE753A">
                              <w:rPr>
                                <w:rFonts w:ascii="Consolas" w:hAnsi="Consolas"/>
                              </w:rPr>
                              <w:t>sd.wait()  # Wait for the recording to finish</w:t>
                            </w:r>
                          </w:p>
                          <w:p w14:paraId="5A683D45" w14:textId="77777777" w:rsidR="00D310E1" w:rsidRPr="00DE753A" w:rsidRDefault="00D310E1" w:rsidP="00D310E1">
                            <w:pPr>
                              <w:rPr>
                                <w:rFonts w:ascii="Consolas" w:hAnsi="Consolas"/>
                              </w:rPr>
                            </w:pPr>
                          </w:p>
                          <w:p w14:paraId="6C03722E" w14:textId="77777777" w:rsidR="00D310E1" w:rsidRPr="00DE753A" w:rsidRDefault="00D310E1" w:rsidP="00D310E1">
                            <w:pPr>
                              <w:rPr>
                                <w:rFonts w:ascii="Consolas" w:hAnsi="Consolas"/>
                              </w:rPr>
                            </w:pPr>
                            <w:r w:rsidRPr="00DE753A">
                              <w:rPr>
                                <w:rFonts w:ascii="Consolas" w:hAnsi="Consolas"/>
                              </w:rPr>
                              <w:t>audio_data = np.squeeze(myrecording)  # Extract audio data from the recorded array</w:t>
                            </w:r>
                          </w:p>
                          <w:p w14:paraId="5B40410D" w14:textId="77777777" w:rsidR="00D310E1" w:rsidRPr="00DE753A" w:rsidRDefault="00D310E1" w:rsidP="00D310E1">
                            <w:pPr>
                              <w:rPr>
                                <w:rFonts w:ascii="Consolas" w:hAnsi="Consolas"/>
                              </w:rPr>
                            </w:pPr>
                          </w:p>
                          <w:p w14:paraId="4B0C70C1" w14:textId="77777777" w:rsidR="00D310E1" w:rsidRPr="00DE753A" w:rsidRDefault="00D310E1" w:rsidP="00D310E1">
                            <w:pPr>
                              <w:rPr>
                                <w:rFonts w:ascii="Consolas" w:hAnsi="Consolas"/>
                              </w:rPr>
                            </w:pPr>
                            <w:r w:rsidRPr="00DE753A">
                              <w:rPr>
                                <w:rFonts w:ascii="Consolas" w:hAnsi="Consolas"/>
                              </w:rPr>
                              <w:t># Define filter parameters for audio signal</w:t>
                            </w:r>
                          </w:p>
                          <w:p w14:paraId="374E7E92" w14:textId="77777777" w:rsidR="00D310E1" w:rsidRPr="00DE753A" w:rsidRDefault="00D310E1" w:rsidP="00D310E1">
                            <w:pPr>
                              <w:rPr>
                                <w:rFonts w:ascii="Consolas" w:hAnsi="Consolas"/>
                              </w:rPr>
                            </w:pPr>
                            <w:r w:rsidRPr="00DE753A">
                              <w:rPr>
                                <w:rFonts w:ascii="Consolas" w:hAnsi="Consolas"/>
                              </w:rPr>
                              <w:t>lowcut = 4800</w:t>
                            </w:r>
                          </w:p>
                          <w:p w14:paraId="595A7470" w14:textId="77777777" w:rsidR="00D310E1" w:rsidRPr="00DE753A" w:rsidRDefault="00D310E1" w:rsidP="00D310E1">
                            <w:pPr>
                              <w:rPr>
                                <w:rFonts w:ascii="Consolas" w:hAnsi="Consolas"/>
                              </w:rPr>
                            </w:pPr>
                            <w:r w:rsidRPr="00DE753A">
                              <w:rPr>
                                <w:rFonts w:ascii="Consolas" w:hAnsi="Consolas"/>
                              </w:rPr>
                              <w:t>highcut = 7200</w:t>
                            </w:r>
                          </w:p>
                          <w:p w14:paraId="5A4030AF" w14:textId="5AC998C5" w:rsidR="00D310E1" w:rsidRPr="00DE753A" w:rsidRDefault="00D310E1" w:rsidP="00D310E1">
                            <w:pPr>
                              <w:rPr>
                                <w:rFonts w:ascii="Consolas" w:hAnsi="Consolas"/>
                              </w:rPr>
                            </w:pPr>
                            <w:r w:rsidRPr="00DE753A">
                              <w:rPr>
                                <w:rFonts w:ascii="Consolas" w:hAnsi="Consolas"/>
                              </w:rPr>
                              <w:t>order = 4</w:t>
                            </w:r>
                          </w:p>
                          <w:p w14:paraId="6B988668" w14:textId="77777777" w:rsidR="00D310E1" w:rsidRPr="00DE753A" w:rsidRDefault="00D310E1" w:rsidP="00D310E1">
                            <w:pPr>
                              <w:rPr>
                                <w:rFonts w:ascii="Consolas" w:hAnsi="Consolas"/>
                              </w:rPr>
                            </w:pPr>
                            <w:r w:rsidRPr="00DE753A">
                              <w:rPr>
                                <w:rFonts w:ascii="Consolas" w:hAnsi="Consolas"/>
                              </w:rPr>
                              <w:t>nyquist_freq = 0.5 * fs</w:t>
                            </w:r>
                          </w:p>
                          <w:p w14:paraId="55694601" w14:textId="77777777" w:rsidR="00D310E1" w:rsidRPr="00DE753A" w:rsidRDefault="00D310E1" w:rsidP="00D310E1">
                            <w:pPr>
                              <w:rPr>
                                <w:rFonts w:ascii="Consolas" w:hAnsi="Consolas"/>
                              </w:rPr>
                            </w:pPr>
                            <w:r w:rsidRPr="00DE753A">
                              <w:rPr>
                                <w:rFonts w:ascii="Consolas" w:hAnsi="Consolas"/>
                              </w:rPr>
                              <w:t>low = lowcut / nyquist_freq</w:t>
                            </w:r>
                          </w:p>
                          <w:p w14:paraId="42AF88E0" w14:textId="77777777" w:rsidR="00D310E1" w:rsidRPr="00DE753A" w:rsidRDefault="00D310E1" w:rsidP="00D310E1">
                            <w:pPr>
                              <w:rPr>
                                <w:rFonts w:ascii="Consolas" w:hAnsi="Consolas"/>
                              </w:rPr>
                            </w:pPr>
                            <w:r w:rsidRPr="00DE753A">
                              <w:rPr>
                                <w:rFonts w:ascii="Consolas" w:hAnsi="Consolas"/>
                              </w:rPr>
                              <w:t>high = highcut / nyquist_freq</w:t>
                            </w:r>
                          </w:p>
                          <w:p w14:paraId="6322E485" w14:textId="77777777" w:rsidR="00D310E1" w:rsidRPr="00DE753A" w:rsidRDefault="00D310E1" w:rsidP="00D310E1">
                            <w:pPr>
                              <w:rPr>
                                <w:rFonts w:ascii="Consolas" w:hAnsi="Consolas"/>
                              </w:rPr>
                            </w:pPr>
                            <w:r w:rsidRPr="00DE753A">
                              <w:rPr>
                                <w:rFonts w:ascii="Consolas" w:hAnsi="Consolas"/>
                              </w:rPr>
                              <w:t>b, a = butter(order, [low, high], btype='band')  # Design a bandpass filter</w:t>
                            </w:r>
                          </w:p>
                          <w:p w14:paraId="4CA5B8C7" w14:textId="77777777" w:rsidR="00D310E1" w:rsidRPr="00DE753A" w:rsidRDefault="00D310E1" w:rsidP="00D310E1">
                            <w:pPr>
                              <w:rPr>
                                <w:rFonts w:ascii="Consolas" w:hAnsi="Consolas"/>
                              </w:rPr>
                            </w:pPr>
                            <w:r w:rsidRPr="00DE753A">
                              <w:rPr>
                                <w:rFonts w:ascii="Consolas" w:hAnsi="Consolas"/>
                              </w:rPr>
                              <w:t>filtered_audio = filtfilt(b, a, audio_data)  # Apply the filter to the audio data</w:t>
                            </w:r>
                          </w:p>
                          <w:p w14:paraId="1F0FB284" w14:textId="127D87B9" w:rsidR="00D310E1" w:rsidRPr="00DE753A" w:rsidRDefault="00D310E1" w:rsidP="00D310E1">
                            <w:pPr>
                              <w:rPr>
                                <w:rFonts w:ascii="Consolas" w:hAnsi="Consolas"/>
                              </w:rPr>
                            </w:pPr>
                            <w:r w:rsidRPr="00DE753A">
                              <w:rPr>
                                <w:rFonts w:ascii="Consolas" w:hAnsi="Consolas"/>
                              </w:rPr>
                              <w:t>time = np.arange(0, len(filtered_audio)) / fs  # Create a time array for the filtered audio</w:t>
                            </w:r>
                          </w:p>
                          <w:p w14:paraId="384035D7" w14:textId="77777777" w:rsidR="00D310E1" w:rsidRPr="00DE753A" w:rsidRDefault="00D310E1" w:rsidP="00D310E1">
                            <w:pPr>
                              <w:rPr>
                                <w:rFonts w:ascii="Consolas" w:hAnsi="Consolas"/>
                              </w:rPr>
                            </w:pPr>
                            <w:r w:rsidRPr="00DE753A">
                              <w:rPr>
                                <w:rFonts w:ascii="Consolas" w:hAnsi="Consolas"/>
                              </w:rPr>
                              <w:t># Calculate spectrogram of filtered audio</w:t>
                            </w:r>
                          </w:p>
                          <w:p w14:paraId="125E4250" w14:textId="34140B5F" w:rsidR="00D310E1" w:rsidRPr="00DE753A" w:rsidRDefault="00D310E1" w:rsidP="00D310E1">
                            <w:pPr>
                              <w:rPr>
                                <w:rFonts w:ascii="Consolas" w:hAnsi="Consolas"/>
                              </w:rPr>
                            </w:pPr>
                            <w:r w:rsidRPr="00DE753A">
                              <w:rPr>
                                <w:rFonts w:ascii="Consolas" w:hAnsi="Consolas"/>
                              </w:rPr>
                              <w:t>spectrogram=librosa.amplitude_to_db(np.abs(librosa.stft(filtered_audio)), ref=np.max)  # Compute the spectrogram</w:t>
                            </w:r>
                          </w:p>
                          <w:p w14:paraId="66756D33" w14:textId="597FA297" w:rsidR="004A2ACA" w:rsidRPr="00DE753A" w:rsidRDefault="00D310E1" w:rsidP="00D310E1">
                            <w:pPr>
                              <w:rPr>
                                <w:rFonts w:ascii="Consolas" w:hAnsi="Consolas"/>
                              </w:rPr>
                            </w:pPr>
                            <w:r w:rsidRPr="00DE753A">
                              <w:rPr>
                                <w:rFonts w:ascii="Consolas" w:hAnsi="Consolas"/>
                              </w:rPr>
                              <w:t>frequencies=librosa.fft_frequencies(sr=fs,</w:t>
                            </w:r>
                            <w:r w:rsidR="00671CB9">
                              <w:rPr>
                                <w:rFonts w:ascii="Consolas" w:hAnsi="Consolas"/>
                              </w:rPr>
                              <w:t xml:space="preserve"> </w:t>
                            </w:r>
                            <w:r w:rsidRPr="00DE753A">
                              <w:rPr>
                                <w:rFonts w:ascii="Consolas" w:hAnsi="Consolas"/>
                              </w:rPr>
                              <w:t>n_fft=spectrogram.shape[0])  # Compute frequency bins</w:t>
                            </w:r>
                          </w:p>
                          <w:p w14:paraId="691DCE19" w14:textId="77777777" w:rsidR="00D310E1" w:rsidRPr="00DE753A" w:rsidRDefault="00D310E1" w:rsidP="00D310E1">
                            <w:pPr>
                              <w:rPr>
                                <w:rFonts w:ascii="Consolas" w:hAnsi="Consolas"/>
                              </w:rPr>
                            </w:pPr>
                            <w:r w:rsidRPr="00DE753A">
                              <w:rPr>
                                <w:rFonts w:ascii="Consolas" w:hAnsi="Consolas"/>
                              </w:rPr>
                              <w:t># Create a list to store results for each row</w:t>
                            </w:r>
                          </w:p>
                          <w:p w14:paraId="37788494" w14:textId="77777777" w:rsidR="00D310E1" w:rsidRPr="00DE753A" w:rsidRDefault="00D310E1" w:rsidP="00D310E1">
                            <w:pPr>
                              <w:rPr>
                                <w:rFonts w:ascii="Consolas" w:hAnsi="Consolas"/>
                              </w:rPr>
                            </w:pPr>
                            <w:r w:rsidRPr="00DE753A">
                              <w:rPr>
                                <w:rFonts w:ascii="Consolas" w:hAnsi="Consolas"/>
                              </w:rPr>
                              <w:t>rows_list = []</w:t>
                            </w:r>
                          </w:p>
                          <w:p w14:paraId="2582E008" w14:textId="77777777" w:rsidR="00D310E1" w:rsidRPr="00DE753A" w:rsidRDefault="00D310E1" w:rsidP="00D310E1">
                            <w:pPr>
                              <w:rPr>
                                <w:rFonts w:ascii="Consolas" w:hAnsi="Consolas"/>
                              </w:rPr>
                            </w:pPr>
                            <w:r w:rsidRPr="00DE753A">
                              <w:rPr>
                                <w:rFonts w:ascii="Consolas" w:hAnsi="Consolas"/>
                              </w:rPr>
                              <w:t>current_row = {}</w:t>
                            </w:r>
                          </w:p>
                          <w:p w14:paraId="28D96A93" w14:textId="77777777" w:rsidR="00D310E1" w:rsidRPr="00DE753A" w:rsidRDefault="00D310E1" w:rsidP="00D310E1">
                            <w:pPr>
                              <w:rPr>
                                <w:rFonts w:ascii="Consolas" w:hAnsi="Consolas"/>
                              </w:rPr>
                            </w:pPr>
                          </w:p>
                          <w:p w14:paraId="37DA50CF" w14:textId="77777777" w:rsidR="00D310E1" w:rsidRPr="00DE753A" w:rsidRDefault="00D310E1" w:rsidP="00D310E1">
                            <w:pPr>
                              <w:rPr>
                                <w:rFonts w:ascii="Consolas" w:hAnsi="Consolas"/>
                              </w:rPr>
                            </w:pPr>
                            <w:r w:rsidRPr="00DE753A">
                              <w:rPr>
                                <w:rFonts w:ascii="Consolas" w:hAnsi="Consolas"/>
                              </w:rPr>
                              <w:t># Process the points and create rows</w:t>
                            </w:r>
                          </w:p>
                          <w:p w14:paraId="4D5AF302" w14:textId="77777777" w:rsidR="00D310E1" w:rsidRPr="00DE753A" w:rsidRDefault="00D310E1" w:rsidP="00D310E1">
                            <w:pPr>
                              <w:rPr>
                                <w:rFonts w:ascii="Consolas" w:hAnsi="Consolas"/>
                              </w:rPr>
                            </w:pPr>
                            <w:r w:rsidRPr="00DE753A">
                              <w:rPr>
                                <w:rFonts w:ascii="Consolas" w:hAnsi="Consolas"/>
                              </w:rPr>
                              <w:t>for i, point in enumerate(sorted_points):</w:t>
                            </w:r>
                          </w:p>
                          <w:p w14:paraId="35297D74" w14:textId="77777777" w:rsidR="00D310E1" w:rsidRPr="00DE753A" w:rsidRDefault="00D310E1" w:rsidP="00D310E1">
                            <w:pPr>
                              <w:rPr>
                                <w:rFonts w:ascii="Consolas" w:hAnsi="Consolas"/>
                              </w:rPr>
                            </w:pPr>
                            <w:r w:rsidRPr="00DE753A">
                              <w:rPr>
                                <w:rFonts w:ascii="Consolas" w:hAnsi="Consolas"/>
                              </w:rPr>
                              <w:t xml:space="preserve">    if i % 8 == 0 and i &gt; 0:</w:t>
                            </w:r>
                          </w:p>
                          <w:p w14:paraId="13BE89EF" w14:textId="77777777" w:rsidR="00D310E1" w:rsidRPr="00DE753A" w:rsidRDefault="00D310E1" w:rsidP="00D310E1">
                            <w:pPr>
                              <w:rPr>
                                <w:rFonts w:ascii="Consolas" w:hAnsi="Consolas"/>
                              </w:rPr>
                            </w:pPr>
                            <w:r w:rsidRPr="00DE753A">
                              <w:rPr>
                                <w:rFonts w:ascii="Consolas" w:hAnsi="Consolas"/>
                              </w:rPr>
                              <w:t xml:space="preserve">        # Calculate and append the parity bit to the current row</w:t>
                            </w:r>
                          </w:p>
                          <w:p w14:paraId="0FBE518C" w14:textId="77777777" w:rsidR="00D310E1" w:rsidRPr="00DE753A" w:rsidRDefault="00D310E1" w:rsidP="00D310E1">
                            <w:pPr>
                              <w:rPr>
                                <w:rFonts w:ascii="Consolas" w:hAnsi="Consolas"/>
                              </w:rPr>
                            </w:pPr>
                            <w:r w:rsidRPr="00DE753A">
                              <w:rPr>
                                <w:rFonts w:ascii="Consolas" w:hAnsi="Consolas"/>
                              </w:rPr>
                              <w:t xml:space="preserve">        parity_bit = sum(current_row.values()) % 2</w:t>
                            </w:r>
                          </w:p>
                          <w:p w14:paraId="134B126C" w14:textId="77777777" w:rsidR="00D310E1" w:rsidRPr="00DE753A" w:rsidRDefault="00D310E1" w:rsidP="00D310E1">
                            <w:pPr>
                              <w:rPr>
                                <w:rFonts w:ascii="Consolas" w:hAnsi="Consolas"/>
                              </w:rPr>
                            </w:pPr>
                            <w:r w:rsidRPr="00DE753A">
                              <w:rPr>
                                <w:rFonts w:ascii="Consolas" w:hAnsi="Consolas"/>
                              </w:rPr>
                              <w:t xml:space="preserve">        current_row['Parity'] = parity_bit</w:t>
                            </w:r>
                          </w:p>
                          <w:p w14:paraId="420E734E" w14:textId="77777777" w:rsidR="00D310E1" w:rsidRPr="00DE753A" w:rsidRDefault="00D310E1" w:rsidP="00D310E1">
                            <w:pPr>
                              <w:rPr>
                                <w:rFonts w:ascii="Consolas" w:hAnsi="Consolas"/>
                              </w:rPr>
                            </w:pPr>
                          </w:p>
                          <w:p w14:paraId="3F6A4869" w14:textId="77777777" w:rsidR="00D310E1" w:rsidRPr="00DE753A" w:rsidRDefault="00D310E1" w:rsidP="00D310E1">
                            <w:pPr>
                              <w:rPr>
                                <w:rFonts w:ascii="Consolas" w:hAnsi="Consolas"/>
                              </w:rPr>
                            </w:pPr>
                            <w:r w:rsidRPr="00DE753A">
                              <w:rPr>
                                <w:rFonts w:ascii="Consolas" w:hAnsi="Consolas"/>
                              </w:rPr>
                              <w:t xml:space="preserve">        # Append the current row to the list and reset the current row</w:t>
                            </w:r>
                          </w:p>
                          <w:p w14:paraId="6B68AC26" w14:textId="77777777" w:rsidR="00D310E1" w:rsidRPr="00DE753A" w:rsidRDefault="00D310E1" w:rsidP="00D310E1">
                            <w:pPr>
                              <w:rPr>
                                <w:rFonts w:ascii="Consolas" w:hAnsi="Consolas"/>
                              </w:rPr>
                            </w:pPr>
                            <w:r w:rsidRPr="00DE753A">
                              <w:rPr>
                                <w:rFonts w:ascii="Consolas" w:hAnsi="Consolas"/>
                              </w:rPr>
                              <w:t xml:space="preserve">        rows_list.append(current_row)</w:t>
                            </w:r>
                          </w:p>
                          <w:p w14:paraId="29A11D00" w14:textId="77777777" w:rsidR="00D310E1" w:rsidRPr="00DE753A" w:rsidRDefault="00D310E1" w:rsidP="00D310E1">
                            <w:pPr>
                              <w:rPr>
                                <w:rFonts w:ascii="Consolas" w:hAnsi="Consolas"/>
                              </w:rPr>
                            </w:pPr>
                            <w:r w:rsidRPr="00DE753A">
                              <w:rPr>
                                <w:rFonts w:ascii="Consolas" w:hAnsi="Consolas"/>
                              </w:rPr>
                              <w:t xml:space="preserve">        current_row = {}</w:t>
                            </w:r>
                          </w:p>
                          <w:p w14:paraId="24E251C2" w14:textId="77777777" w:rsidR="00D310E1" w:rsidRPr="00DE753A" w:rsidRDefault="00D310E1" w:rsidP="00D310E1">
                            <w:pPr>
                              <w:rPr>
                                <w:rFonts w:ascii="Consolas" w:hAnsi="Consolas"/>
                              </w:rPr>
                            </w:pPr>
                          </w:p>
                          <w:p w14:paraId="19674144" w14:textId="77777777" w:rsidR="00D310E1" w:rsidRPr="00DE753A" w:rsidRDefault="00D310E1" w:rsidP="00D310E1">
                            <w:pPr>
                              <w:rPr>
                                <w:rFonts w:ascii="Consolas" w:hAnsi="Consolas"/>
                              </w:rPr>
                            </w:pPr>
                            <w:r w:rsidRPr="00DE753A">
                              <w:rPr>
                                <w:rFonts w:ascii="Consolas" w:hAnsi="Consolas"/>
                              </w:rPr>
                              <w:t xml:space="preserve">    if point[0] &gt; threshold_freq:</w:t>
                            </w:r>
                          </w:p>
                          <w:p w14:paraId="293F939D" w14:textId="77777777" w:rsidR="00D310E1" w:rsidRPr="00DE753A" w:rsidRDefault="00D310E1" w:rsidP="00D310E1">
                            <w:pPr>
                              <w:rPr>
                                <w:rFonts w:ascii="Consolas" w:hAnsi="Consolas"/>
                              </w:rPr>
                            </w:pPr>
                            <w:r w:rsidRPr="00DE753A">
                              <w:rPr>
                                <w:rFonts w:ascii="Consolas" w:hAnsi="Consolas"/>
                              </w:rPr>
                              <w:t xml:space="preserve">        current_row[f'Bit{i % 8}'] = 1</w:t>
                            </w:r>
                          </w:p>
                          <w:p w14:paraId="070EB393" w14:textId="77777777" w:rsidR="00D310E1" w:rsidRPr="00DE753A" w:rsidRDefault="00D310E1" w:rsidP="00D310E1">
                            <w:pPr>
                              <w:rPr>
                                <w:rFonts w:ascii="Consolas" w:hAnsi="Consolas"/>
                              </w:rPr>
                            </w:pPr>
                            <w:r w:rsidRPr="00DE753A">
                              <w:rPr>
                                <w:rFonts w:ascii="Consolas" w:hAnsi="Consolas"/>
                              </w:rPr>
                              <w:t xml:space="preserve">    else:</w:t>
                            </w:r>
                          </w:p>
                          <w:p w14:paraId="5A0BB118" w14:textId="77777777" w:rsidR="00D310E1" w:rsidRPr="00DE753A" w:rsidRDefault="00D310E1" w:rsidP="00D310E1">
                            <w:pPr>
                              <w:rPr>
                                <w:rFonts w:ascii="Consolas" w:hAnsi="Consolas"/>
                              </w:rPr>
                            </w:pPr>
                            <w:r w:rsidRPr="00DE753A">
                              <w:rPr>
                                <w:rFonts w:ascii="Consolas" w:hAnsi="Consolas"/>
                              </w:rPr>
                              <w:t xml:space="preserve">        current_row[f'Bit{i % 8}'] = 0</w:t>
                            </w:r>
                          </w:p>
                          <w:p w14:paraId="0D95C362" w14:textId="77777777" w:rsidR="00D310E1" w:rsidRPr="00DE753A" w:rsidRDefault="00D310E1" w:rsidP="00D310E1">
                            <w:pPr>
                              <w:rPr>
                                <w:rFonts w:ascii="Consolas" w:hAnsi="Consolas"/>
                              </w:rPr>
                            </w:pPr>
                          </w:p>
                          <w:p w14:paraId="45753C07" w14:textId="77777777" w:rsidR="00D310E1" w:rsidRPr="00DE753A" w:rsidRDefault="00D310E1" w:rsidP="00D310E1">
                            <w:pPr>
                              <w:rPr>
                                <w:rFonts w:ascii="Consolas" w:hAnsi="Consolas"/>
                              </w:rPr>
                            </w:pPr>
                            <w:r w:rsidRPr="00DE753A">
                              <w:rPr>
                                <w:rFonts w:ascii="Consolas" w:hAnsi="Consolas"/>
                              </w:rPr>
                              <w:t># Calculate and append the parity bit to the last row (if any)</w:t>
                            </w:r>
                          </w:p>
                          <w:p w14:paraId="3D8C9F93" w14:textId="77777777" w:rsidR="00D310E1" w:rsidRPr="00DE753A" w:rsidRDefault="00D310E1" w:rsidP="00D310E1">
                            <w:pPr>
                              <w:rPr>
                                <w:rFonts w:ascii="Consolas" w:hAnsi="Consolas"/>
                              </w:rPr>
                            </w:pPr>
                            <w:r w:rsidRPr="00DE753A">
                              <w:rPr>
                                <w:rFonts w:ascii="Consolas" w:hAnsi="Consolas"/>
                              </w:rPr>
                              <w:t>if current_row:</w:t>
                            </w:r>
                          </w:p>
                          <w:p w14:paraId="56D2ABBC" w14:textId="77777777" w:rsidR="00D310E1" w:rsidRPr="00DE753A" w:rsidRDefault="00D310E1" w:rsidP="00D310E1">
                            <w:pPr>
                              <w:rPr>
                                <w:rFonts w:ascii="Consolas" w:hAnsi="Consolas"/>
                              </w:rPr>
                            </w:pPr>
                            <w:r w:rsidRPr="00DE753A">
                              <w:rPr>
                                <w:rFonts w:ascii="Consolas" w:hAnsi="Consolas"/>
                              </w:rPr>
                              <w:t xml:space="preserve">    parity_bit = sum(current_row.values()) % 2</w:t>
                            </w:r>
                          </w:p>
                          <w:p w14:paraId="6B132343" w14:textId="77777777" w:rsidR="00D310E1" w:rsidRPr="00DE753A" w:rsidRDefault="00D310E1" w:rsidP="00D310E1">
                            <w:pPr>
                              <w:rPr>
                                <w:rFonts w:ascii="Consolas" w:hAnsi="Consolas"/>
                              </w:rPr>
                            </w:pPr>
                            <w:r w:rsidRPr="00DE753A">
                              <w:rPr>
                                <w:rFonts w:ascii="Consolas" w:hAnsi="Consolas"/>
                              </w:rPr>
                              <w:t xml:space="preserve">    current_row['Parity'] = parity_bit</w:t>
                            </w:r>
                          </w:p>
                          <w:p w14:paraId="583CA49E" w14:textId="77777777" w:rsidR="00D310E1" w:rsidRPr="00DE753A" w:rsidRDefault="00D310E1" w:rsidP="00D310E1">
                            <w:pPr>
                              <w:rPr>
                                <w:rFonts w:ascii="Consolas" w:hAnsi="Consolas"/>
                              </w:rPr>
                            </w:pPr>
                            <w:r w:rsidRPr="00DE753A">
                              <w:rPr>
                                <w:rFonts w:ascii="Consolas" w:hAnsi="Consolas"/>
                              </w:rPr>
                              <w:t xml:space="preserve">    rows_list.append(current_row)</w:t>
                            </w:r>
                          </w:p>
                          <w:p w14:paraId="2984352A" w14:textId="77777777" w:rsidR="00D310E1" w:rsidRPr="00DE753A" w:rsidRDefault="00D310E1" w:rsidP="00D310E1">
                            <w:pPr>
                              <w:rPr>
                                <w:rFonts w:ascii="Consolas" w:hAnsi="Consolas"/>
                              </w:rPr>
                            </w:pPr>
                          </w:p>
                          <w:p w14:paraId="4FF85816" w14:textId="77777777" w:rsidR="00D310E1" w:rsidRPr="00DE753A" w:rsidRDefault="00D310E1" w:rsidP="00D310E1">
                            <w:pPr>
                              <w:rPr>
                                <w:rFonts w:ascii="Consolas" w:hAnsi="Consolas"/>
                              </w:rPr>
                            </w:pPr>
                            <w:r w:rsidRPr="00DE753A">
                              <w:rPr>
                                <w:rFonts w:ascii="Consolas" w:hAnsi="Consolas"/>
                              </w:rPr>
                              <w:t># Convert the list of rows to a DataFrame</w:t>
                            </w:r>
                          </w:p>
                          <w:p w14:paraId="055816F1" w14:textId="77777777" w:rsidR="00D310E1" w:rsidRPr="00DE753A" w:rsidRDefault="00D310E1" w:rsidP="00D310E1">
                            <w:pPr>
                              <w:rPr>
                                <w:rFonts w:ascii="Consolas" w:hAnsi="Consolas"/>
                              </w:rPr>
                            </w:pPr>
                            <w:r w:rsidRPr="00DE753A">
                              <w:rPr>
                                <w:rFonts w:ascii="Consolas" w:hAnsi="Consolas"/>
                              </w:rPr>
                              <w:t>result_df = pd.DataFrame(rows_list)</w:t>
                            </w:r>
                          </w:p>
                          <w:p w14:paraId="1F74D1F3" w14:textId="77777777" w:rsidR="00D310E1" w:rsidRPr="00DE753A" w:rsidRDefault="00D310E1" w:rsidP="00D310E1">
                            <w:pPr>
                              <w:rPr>
                                <w:rFonts w:ascii="Consolas" w:hAnsi="Consolas"/>
                              </w:rPr>
                            </w:pPr>
                          </w:p>
                          <w:p w14:paraId="5FA72C2B" w14:textId="77777777" w:rsidR="00D310E1" w:rsidRPr="00DE753A" w:rsidRDefault="00D310E1" w:rsidP="00D310E1">
                            <w:pPr>
                              <w:rPr>
                                <w:rFonts w:ascii="Consolas" w:hAnsi="Consolas"/>
                              </w:rPr>
                            </w:pPr>
                            <w:r w:rsidRPr="00DE753A">
                              <w:rPr>
                                <w:rFonts w:ascii="Consolas" w:hAnsi="Consolas"/>
                              </w:rPr>
                              <w:t># Add additional columns to the DataFrame</w:t>
                            </w:r>
                          </w:p>
                          <w:p w14:paraId="2B56661B" w14:textId="77777777" w:rsidR="00D310E1" w:rsidRPr="00DE753A" w:rsidRDefault="00D310E1" w:rsidP="00D310E1">
                            <w:pPr>
                              <w:rPr>
                                <w:rFonts w:ascii="Consolas" w:hAnsi="Consolas"/>
                              </w:rPr>
                            </w:pPr>
                            <w:r w:rsidRPr="00DE753A">
                              <w:rPr>
                                <w:rFonts w:ascii="Consolas" w:hAnsi="Consolas"/>
                              </w:rPr>
                              <w:t>result_df['Sent Parity'] = [1, 0, 1, 0, 0, 0, 0, 1]</w:t>
                            </w:r>
                          </w:p>
                          <w:p w14:paraId="2C97F6A5" w14:textId="77777777" w:rsidR="00D310E1" w:rsidRPr="00DE753A" w:rsidRDefault="00D310E1" w:rsidP="00D310E1">
                            <w:pPr>
                              <w:rPr>
                                <w:rFonts w:ascii="Consolas" w:hAnsi="Consolas"/>
                              </w:rPr>
                            </w:pPr>
                            <w:r w:rsidRPr="00DE753A">
                              <w:rPr>
                                <w:rFonts w:ascii="Consolas" w:hAnsi="Consolas"/>
                              </w:rPr>
                              <w:t>result_df['Match'] = ['=IF($I2=$J2, "Yes", "No")', '=IF($I3=$J3, "Yes", "No")', '=IF($I4=$J4, "Yes", "No")',</w:t>
                            </w:r>
                          </w:p>
                          <w:p w14:paraId="5CDDF3CD" w14:textId="77777777" w:rsidR="00D310E1" w:rsidRPr="00DE753A" w:rsidRDefault="00D310E1" w:rsidP="00D310E1">
                            <w:pPr>
                              <w:rPr>
                                <w:rFonts w:ascii="Consolas" w:hAnsi="Consolas"/>
                              </w:rPr>
                            </w:pPr>
                            <w:r w:rsidRPr="00DE753A">
                              <w:rPr>
                                <w:rFonts w:ascii="Consolas" w:hAnsi="Consolas"/>
                              </w:rPr>
                              <w:t xml:space="preserve">                      '=IF($I5=$J5, "Yes", "No")', '=IF($I6=$J6, "Yes", "No")', '=IF($I7=$J7, "Yes", "No")',</w:t>
                            </w:r>
                          </w:p>
                          <w:p w14:paraId="49DEF3D6" w14:textId="77777777" w:rsidR="00D310E1" w:rsidRPr="00DE753A" w:rsidRDefault="00D310E1" w:rsidP="00D310E1">
                            <w:pPr>
                              <w:rPr>
                                <w:rFonts w:ascii="Consolas" w:hAnsi="Consolas"/>
                              </w:rPr>
                            </w:pPr>
                            <w:r w:rsidRPr="00DE753A">
                              <w:rPr>
                                <w:rFonts w:ascii="Consolas" w:hAnsi="Consolas"/>
                              </w:rPr>
                              <w:t xml:space="preserve">                      '=IF($I8=$J8, "Yes", "No")', '=IF($I9=$J9, "Yes", "No")', ]</w:t>
                            </w:r>
                          </w:p>
                          <w:p w14:paraId="093D35F5" w14:textId="77777777" w:rsidR="00D310E1" w:rsidRPr="00DE753A" w:rsidRDefault="00D310E1" w:rsidP="00D310E1">
                            <w:pPr>
                              <w:rPr>
                                <w:rFonts w:ascii="Consolas" w:hAnsi="Consolas"/>
                              </w:rPr>
                            </w:pPr>
                          </w:p>
                          <w:p w14:paraId="0C4BA9FC" w14:textId="77777777" w:rsidR="00D310E1" w:rsidRPr="00DE753A" w:rsidRDefault="00D310E1" w:rsidP="00D310E1">
                            <w:pPr>
                              <w:rPr>
                                <w:rFonts w:ascii="Consolas" w:hAnsi="Consolas"/>
                              </w:rPr>
                            </w:pPr>
                            <w:r w:rsidRPr="00DE753A">
                              <w:rPr>
                                <w:rFonts w:ascii="Consolas" w:hAnsi="Consolas"/>
                              </w:rPr>
                              <w:t># Save the results to an Excel file</w:t>
                            </w:r>
                          </w:p>
                          <w:p w14:paraId="4DC4E1F1" w14:textId="77777777" w:rsidR="00D310E1" w:rsidRPr="00DE753A" w:rsidRDefault="00D310E1" w:rsidP="00D310E1">
                            <w:pPr>
                              <w:rPr>
                                <w:rFonts w:ascii="Consolas" w:hAnsi="Consolas"/>
                              </w:rPr>
                            </w:pPr>
                            <w:r w:rsidRPr="00DE753A">
                              <w:rPr>
                                <w:rFonts w:ascii="Consolas" w:hAnsi="Consolas"/>
                              </w:rPr>
                              <w:t>excel_writer = pd.ExcelWriter('results.xlsx', engine='xlsxwriter')</w:t>
                            </w:r>
                          </w:p>
                          <w:p w14:paraId="151CB9A3" w14:textId="77777777" w:rsidR="00D310E1" w:rsidRPr="00DE753A" w:rsidRDefault="00D310E1" w:rsidP="00D310E1">
                            <w:pPr>
                              <w:rPr>
                                <w:rFonts w:ascii="Consolas" w:hAnsi="Consolas"/>
                              </w:rPr>
                            </w:pPr>
                            <w:r w:rsidRPr="00DE753A">
                              <w:rPr>
                                <w:rFonts w:ascii="Consolas" w:hAnsi="Consolas"/>
                              </w:rPr>
                              <w:t>result_df.to_excel(excel_writer, sheet_name='Results', index=False)</w:t>
                            </w:r>
                          </w:p>
                          <w:p w14:paraId="0A0A68F3" w14:textId="77777777" w:rsidR="00D310E1" w:rsidRPr="00DE753A" w:rsidRDefault="00D310E1" w:rsidP="00D310E1">
                            <w:pPr>
                              <w:rPr>
                                <w:rFonts w:ascii="Consolas" w:hAnsi="Consolas"/>
                              </w:rPr>
                            </w:pPr>
                            <w:r w:rsidRPr="00DE753A">
                              <w:rPr>
                                <w:rFonts w:ascii="Consolas" w:hAnsi="Consolas"/>
                              </w:rPr>
                              <w:t>excel_writer.close()</w:t>
                            </w:r>
                          </w:p>
                          <w:p w14:paraId="4C68F7BC" w14:textId="77777777" w:rsidR="00D310E1" w:rsidRPr="00DE753A" w:rsidRDefault="00D310E1" w:rsidP="00D310E1">
                            <w:pPr>
                              <w:rPr>
                                <w:rFonts w:ascii="Consolas" w:hAnsi="Consolas"/>
                              </w:rPr>
                            </w:pPr>
                          </w:p>
                          <w:p w14:paraId="71F4CFBF" w14:textId="77777777" w:rsidR="00D310E1" w:rsidRPr="00DE753A" w:rsidRDefault="00D310E1" w:rsidP="00D310E1">
                            <w:pPr>
                              <w:rPr>
                                <w:rFonts w:ascii="Consolas" w:hAnsi="Consolas"/>
                              </w:rPr>
                            </w:pPr>
                            <w:r w:rsidRPr="00DE753A">
                              <w:rPr>
                                <w:rFonts w:ascii="Consolas" w:hAnsi="Consolas"/>
                              </w:rPr>
                              <w:t># Display the plots</w:t>
                            </w:r>
                          </w:p>
                          <w:p w14:paraId="57D2B42B" w14:textId="77777777" w:rsidR="00D310E1" w:rsidRPr="00DE753A" w:rsidRDefault="00D310E1" w:rsidP="00D310E1">
                            <w:pPr>
                              <w:rPr>
                                <w:rFonts w:ascii="Consolas" w:hAnsi="Consolas"/>
                              </w:rPr>
                            </w:pPr>
                            <w:r w:rsidRPr="00DE753A">
                              <w:rPr>
                                <w:rFonts w:ascii="Consolas" w:hAnsi="Consolas"/>
                              </w:rPr>
                              <w:t>plt.show()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D550B2" id="_x0000_s1030" type="#_x0000_t202" style="position:absolute;left:0;text-align:left;margin-left:0;margin-top:.05pt;width:463pt;height:632.2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" filled="f" stroked="f">
                <v:textbox>
                  <w:txbxContent>
                    <w:p w14:paraId="7ECF825E" w14:textId="7AEAA65B" w:rsidR="004A2ACA" w:rsidRDefault="004A2ACA" w:rsidP="00D310E1">
                      <w:pPr>
                        <w:rPr>
                          <w:rFonts w:ascii="Consolas" w:hAnsi="Consolas"/>
                        </w:rPr>
                      </w:pPr>
                      <w:r w:rsidRPr="00DE753A">
                        <w:rPr>
                          <w:rFonts w:ascii="Consolas" w:hAnsi="Consolas"/>
                        </w:rPr>
                        <w:t>threshold_freq = 250  # Minimum frequency for considering a point as a "1"</w:t>
                      </w:r>
                    </w:p>
                    <w:p w14:paraId="016A0189" w14:textId="77777777" w:rsidR="00671CB9" w:rsidRPr="00DE753A" w:rsidRDefault="00671CB9" w:rsidP="00D310E1">
                      <w:pPr>
                        <w:rPr>
                          <w:rFonts w:ascii="Consolas" w:hAnsi="Consolas"/>
                        </w:rPr>
                      </w:pPr>
                    </w:p>
                    <w:p w14:paraId="19042681" w14:textId="7FBB450E" w:rsidR="00D310E1" w:rsidRPr="00DE753A" w:rsidRDefault="00D310E1" w:rsidP="00D310E1">
                      <w:pPr>
                        <w:rPr>
                          <w:rFonts w:ascii="Consolas" w:hAnsi="Consolas"/>
                        </w:rPr>
                      </w:pPr>
                      <w:r w:rsidRPr="00DE753A">
                        <w:rPr>
                          <w:rFonts w:ascii="Consolas" w:hAnsi="Consolas"/>
                        </w:rPr>
                        <w:t># Record audio using sounddevice</w:t>
                      </w:r>
                    </w:p>
                    <w:p w14:paraId="4F45E5D9" w14:textId="77777777" w:rsidR="00D310E1" w:rsidRPr="00DE753A" w:rsidRDefault="00D310E1" w:rsidP="00D310E1">
                      <w:pPr>
                        <w:rPr>
                          <w:rFonts w:ascii="Consolas" w:hAnsi="Consolas"/>
                        </w:rPr>
                      </w:pPr>
                      <w:r w:rsidRPr="00DE753A">
                        <w:rPr>
                          <w:rFonts w:ascii="Consolas" w:hAnsi="Consolas"/>
                        </w:rPr>
                        <w:t>myrecording = sd.rec(int(duration * fs), samplerate=fs, channels=1)  # Record audio for the given duration</w:t>
                      </w:r>
                    </w:p>
                    <w:p w14:paraId="478F9E82" w14:textId="77777777" w:rsidR="00D310E1" w:rsidRPr="00DE753A" w:rsidRDefault="00D310E1" w:rsidP="00D310E1">
                      <w:pPr>
                        <w:rPr>
                          <w:rFonts w:ascii="Consolas" w:hAnsi="Consolas"/>
                        </w:rPr>
                      </w:pPr>
                      <w:r w:rsidRPr="00DE753A">
                        <w:rPr>
                          <w:rFonts w:ascii="Consolas" w:hAnsi="Consolas"/>
                        </w:rPr>
                        <w:t>print('recording...')</w:t>
                      </w:r>
                    </w:p>
                    <w:p w14:paraId="6BC0B18C" w14:textId="77777777" w:rsidR="00D310E1" w:rsidRPr="00DE753A" w:rsidRDefault="00D310E1" w:rsidP="00D310E1">
                      <w:pPr>
                        <w:rPr>
                          <w:rFonts w:ascii="Consolas" w:hAnsi="Consolas"/>
                        </w:rPr>
                      </w:pPr>
                      <w:r w:rsidRPr="00DE753A">
                        <w:rPr>
                          <w:rFonts w:ascii="Consolas" w:hAnsi="Consolas"/>
                        </w:rPr>
                        <w:t>sd.wait()  # Wait for the recording to finish</w:t>
                      </w:r>
                    </w:p>
                    <w:p w14:paraId="5A683D45" w14:textId="77777777" w:rsidR="00D310E1" w:rsidRPr="00DE753A" w:rsidRDefault="00D310E1" w:rsidP="00D310E1">
                      <w:pPr>
                        <w:rPr>
                          <w:rFonts w:ascii="Consolas" w:hAnsi="Consolas"/>
                        </w:rPr>
                      </w:pPr>
                    </w:p>
                    <w:p w14:paraId="6C03722E" w14:textId="77777777" w:rsidR="00D310E1" w:rsidRPr="00DE753A" w:rsidRDefault="00D310E1" w:rsidP="00D310E1">
                      <w:pPr>
                        <w:rPr>
                          <w:rFonts w:ascii="Consolas" w:hAnsi="Consolas"/>
                        </w:rPr>
                      </w:pPr>
                      <w:r w:rsidRPr="00DE753A">
                        <w:rPr>
                          <w:rFonts w:ascii="Consolas" w:hAnsi="Consolas"/>
                        </w:rPr>
                        <w:t>audio_data = np.squeeze(myrecording)  # Extract audio data from the recorded array</w:t>
                      </w:r>
                    </w:p>
                    <w:p w14:paraId="5B40410D" w14:textId="77777777" w:rsidR="00D310E1" w:rsidRPr="00DE753A" w:rsidRDefault="00D310E1" w:rsidP="00D310E1">
                      <w:pPr>
                        <w:rPr>
                          <w:rFonts w:ascii="Consolas" w:hAnsi="Consolas"/>
                        </w:rPr>
                      </w:pPr>
                    </w:p>
                    <w:p w14:paraId="4B0C70C1" w14:textId="77777777" w:rsidR="00D310E1" w:rsidRPr="00DE753A" w:rsidRDefault="00D310E1" w:rsidP="00D310E1">
                      <w:pPr>
                        <w:rPr>
                          <w:rFonts w:ascii="Consolas" w:hAnsi="Consolas"/>
                        </w:rPr>
                      </w:pPr>
                      <w:r w:rsidRPr="00DE753A">
                        <w:rPr>
                          <w:rFonts w:ascii="Consolas" w:hAnsi="Consolas"/>
                        </w:rPr>
                        <w:t># Define filter parameters for audio signal</w:t>
                      </w:r>
                    </w:p>
                    <w:p w14:paraId="374E7E92" w14:textId="77777777" w:rsidR="00D310E1" w:rsidRPr="00DE753A" w:rsidRDefault="00D310E1" w:rsidP="00D310E1">
                      <w:pPr>
                        <w:rPr>
                          <w:rFonts w:ascii="Consolas" w:hAnsi="Consolas"/>
                        </w:rPr>
                      </w:pPr>
                      <w:r w:rsidRPr="00DE753A">
                        <w:rPr>
                          <w:rFonts w:ascii="Consolas" w:hAnsi="Consolas"/>
                        </w:rPr>
                        <w:t>lowcut = 4800</w:t>
                      </w:r>
                    </w:p>
                    <w:p w14:paraId="595A7470" w14:textId="77777777" w:rsidR="00D310E1" w:rsidRPr="00DE753A" w:rsidRDefault="00D310E1" w:rsidP="00D310E1">
                      <w:pPr>
                        <w:rPr>
                          <w:rFonts w:ascii="Consolas" w:hAnsi="Consolas"/>
                        </w:rPr>
                      </w:pPr>
                      <w:r w:rsidRPr="00DE753A">
                        <w:rPr>
                          <w:rFonts w:ascii="Consolas" w:hAnsi="Consolas"/>
                        </w:rPr>
                        <w:t>highcut = 7200</w:t>
                      </w:r>
                    </w:p>
                    <w:p w14:paraId="5A4030AF" w14:textId="5AC998C5" w:rsidR="00D310E1" w:rsidRPr="00DE753A" w:rsidRDefault="00D310E1" w:rsidP="00D310E1">
                      <w:pPr>
                        <w:rPr>
                          <w:rFonts w:ascii="Consolas" w:hAnsi="Consolas"/>
                        </w:rPr>
                      </w:pPr>
                      <w:r w:rsidRPr="00DE753A">
                        <w:rPr>
                          <w:rFonts w:ascii="Consolas" w:hAnsi="Consolas"/>
                        </w:rPr>
                        <w:t>order = 4</w:t>
                      </w:r>
                    </w:p>
                    <w:p w14:paraId="6B988668" w14:textId="77777777" w:rsidR="00D310E1" w:rsidRPr="00DE753A" w:rsidRDefault="00D310E1" w:rsidP="00D310E1">
                      <w:pPr>
                        <w:rPr>
                          <w:rFonts w:ascii="Consolas" w:hAnsi="Consolas"/>
                        </w:rPr>
                      </w:pPr>
                      <w:r w:rsidRPr="00DE753A">
                        <w:rPr>
                          <w:rFonts w:ascii="Consolas" w:hAnsi="Consolas"/>
                        </w:rPr>
                        <w:t>nyquist_freq = 0.5 * fs</w:t>
                      </w:r>
                    </w:p>
                    <w:p w14:paraId="55694601" w14:textId="77777777" w:rsidR="00D310E1" w:rsidRPr="00DE753A" w:rsidRDefault="00D310E1" w:rsidP="00D310E1">
                      <w:pPr>
                        <w:rPr>
                          <w:rFonts w:ascii="Consolas" w:hAnsi="Consolas"/>
                        </w:rPr>
                      </w:pPr>
                      <w:r w:rsidRPr="00DE753A">
                        <w:rPr>
                          <w:rFonts w:ascii="Consolas" w:hAnsi="Consolas"/>
                        </w:rPr>
                        <w:t>low = lowcut / nyquist_freq</w:t>
                      </w:r>
                    </w:p>
                    <w:p w14:paraId="42AF88E0" w14:textId="77777777" w:rsidR="00D310E1" w:rsidRPr="00DE753A" w:rsidRDefault="00D310E1" w:rsidP="00D310E1">
                      <w:pPr>
                        <w:rPr>
                          <w:rFonts w:ascii="Consolas" w:hAnsi="Consolas"/>
                        </w:rPr>
                      </w:pPr>
                      <w:r w:rsidRPr="00DE753A">
                        <w:rPr>
                          <w:rFonts w:ascii="Consolas" w:hAnsi="Consolas"/>
                        </w:rPr>
                        <w:t>high = highcut / nyquist_freq</w:t>
                      </w:r>
                    </w:p>
                    <w:p w14:paraId="6322E485" w14:textId="77777777" w:rsidR="00D310E1" w:rsidRPr="00DE753A" w:rsidRDefault="00D310E1" w:rsidP="00D310E1">
                      <w:pPr>
                        <w:rPr>
                          <w:rFonts w:ascii="Consolas" w:hAnsi="Consolas"/>
                        </w:rPr>
                      </w:pPr>
                      <w:r w:rsidRPr="00DE753A">
                        <w:rPr>
                          <w:rFonts w:ascii="Consolas" w:hAnsi="Consolas"/>
                        </w:rPr>
                        <w:t>b, a = butter(order, [low, high], btype='band')  # Design a bandpass filter</w:t>
                      </w:r>
                    </w:p>
                    <w:p w14:paraId="4CA5B8C7" w14:textId="77777777" w:rsidR="00D310E1" w:rsidRPr="00DE753A" w:rsidRDefault="00D310E1" w:rsidP="00D310E1">
                      <w:pPr>
                        <w:rPr>
                          <w:rFonts w:ascii="Consolas" w:hAnsi="Consolas"/>
                        </w:rPr>
                      </w:pPr>
                      <w:r w:rsidRPr="00DE753A">
                        <w:rPr>
                          <w:rFonts w:ascii="Consolas" w:hAnsi="Consolas"/>
                        </w:rPr>
                        <w:t>filtered_audio = filtfilt(b, a, audio_data)  # Apply the filter to the audio data</w:t>
                      </w:r>
                    </w:p>
                    <w:p w14:paraId="1F0FB284" w14:textId="127D87B9" w:rsidR="00D310E1" w:rsidRPr="00DE753A" w:rsidRDefault="00D310E1" w:rsidP="00D310E1">
                      <w:pPr>
                        <w:rPr>
                          <w:rFonts w:ascii="Consolas" w:hAnsi="Consolas"/>
                        </w:rPr>
                      </w:pPr>
                      <w:r w:rsidRPr="00DE753A">
                        <w:rPr>
                          <w:rFonts w:ascii="Consolas" w:hAnsi="Consolas"/>
                        </w:rPr>
                        <w:t>time = np.arange(0, len(filtered_audio)) / fs  # Create a time array for the filtered audio</w:t>
                      </w:r>
                    </w:p>
                    <w:p w14:paraId="384035D7" w14:textId="77777777" w:rsidR="00D310E1" w:rsidRPr="00DE753A" w:rsidRDefault="00D310E1" w:rsidP="00D310E1">
                      <w:pPr>
                        <w:rPr>
                          <w:rFonts w:ascii="Consolas" w:hAnsi="Consolas"/>
                        </w:rPr>
                      </w:pPr>
                      <w:r w:rsidRPr="00DE753A">
                        <w:rPr>
                          <w:rFonts w:ascii="Consolas" w:hAnsi="Consolas"/>
                        </w:rPr>
                        <w:t># Calculate spectrogram of filtered audio</w:t>
                      </w:r>
                    </w:p>
                    <w:p w14:paraId="125E4250" w14:textId="34140B5F" w:rsidR="00D310E1" w:rsidRPr="00DE753A" w:rsidRDefault="00D310E1" w:rsidP="00D310E1">
                      <w:pPr>
                        <w:rPr>
                          <w:rFonts w:ascii="Consolas" w:hAnsi="Consolas"/>
                        </w:rPr>
                      </w:pPr>
                      <w:r w:rsidRPr="00DE753A">
                        <w:rPr>
                          <w:rFonts w:ascii="Consolas" w:hAnsi="Consolas"/>
                        </w:rPr>
                        <w:t>spectrogram=librosa.amplitude_to_db(np.abs(librosa.stft(filtered_audio)), ref=np.max)  # Compute the spectrogram</w:t>
                      </w:r>
                    </w:p>
                    <w:p w14:paraId="66756D33" w14:textId="597FA297" w:rsidR="004A2ACA" w:rsidRPr="00DE753A" w:rsidRDefault="00D310E1" w:rsidP="00D310E1">
                      <w:pPr>
                        <w:rPr>
                          <w:rFonts w:ascii="Consolas" w:hAnsi="Consolas"/>
                        </w:rPr>
                      </w:pPr>
                      <w:r w:rsidRPr="00DE753A">
                        <w:rPr>
                          <w:rFonts w:ascii="Consolas" w:hAnsi="Consolas"/>
                        </w:rPr>
                        <w:t>frequencies=librosa.fft_frequencies(sr=fs,</w:t>
                      </w:r>
                      <w:r w:rsidR="00671CB9">
                        <w:rPr>
                          <w:rFonts w:ascii="Consolas" w:hAnsi="Consolas"/>
                        </w:rPr>
                        <w:t xml:space="preserve"> </w:t>
                      </w:r>
                      <w:r w:rsidRPr="00DE753A">
                        <w:rPr>
                          <w:rFonts w:ascii="Consolas" w:hAnsi="Consolas"/>
                        </w:rPr>
                        <w:t>n_fft=spectrogram.shape[0])  # Compute frequency bins</w:t>
                      </w:r>
                    </w:p>
                    <w:p w14:paraId="691DCE19" w14:textId="77777777" w:rsidR="00D310E1" w:rsidRPr="00DE753A" w:rsidRDefault="00D310E1" w:rsidP="00D310E1">
                      <w:pPr>
                        <w:rPr>
                          <w:rFonts w:ascii="Consolas" w:hAnsi="Consolas"/>
                        </w:rPr>
                      </w:pPr>
                      <w:r w:rsidRPr="00DE753A">
                        <w:rPr>
                          <w:rFonts w:ascii="Consolas" w:hAnsi="Consolas"/>
                        </w:rPr>
                        <w:t># Create a list to store results for each row</w:t>
                      </w:r>
                    </w:p>
                    <w:p w14:paraId="37788494" w14:textId="77777777" w:rsidR="00D310E1" w:rsidRPr="00DE753A" w:rsidRDefault="00D310E1" w:rsidP="00D310E1">
                      <w:pPr>
                        <w:rPr>
                          <w:rFonts w:ascii="Consolas" w:hAnsi="Consolas"/>
                        </w:rPr>
                      </w:pPr>
                      <w:r w:rsidRPr="00DE753A">
                        <w:rPr>
                          <w:rFonts w:ascii="Consolas" w:hAnsi="Consolas"/>
                        </w:rPr>
                        <w:t>rows_list = []</w:t>
                      </w:r>
                    </w:p>
                    <w:p w14:paraId="2582E008" w14:textId="77777777" w:rsidR="00D310E1" w:rsidRPr="00DE753A" w:rsidRDefault="00D310E1" w:rsidP="00D310E1">
                      <w:pPr>
                        <w:rPr>
                          <w:rFonts w:ascii="Consolas" w:hAnsi="Consolas"/>
                        </w:rPr>
                      </w:pPr>
                      <w:r w:rsidRPr="00DE753A">
                        <w:rPr>
                          <w:rFonts w:ascii="Consolas" w:hAnsi="Consolas"/>
                        </w:rPr>
                        <w:t>current_row = {}</w:t>
                      </w:r>
                    </w:p>
                    <w:p w14:paraId="28D96A93" w14:textId="77777777" w:rsidR="00D310E1" w:rsidRPr="00DE753A" w:rsidRDefault="00D310E1" w:rsidP="00D310E1">
                      <w:pPr>
                        <w:rPr>
                          <w:rFonts w:ascii="Consolas" w:hAnsi="Consolas"/>
                        </w:rPr>
                      </w:pPr>
                    </w:p>
                    <w:p w14:paraId="37DA50CF" w14:textId="77777777" w:rsidR="00D310E1" w:rsidRPr="00DE753A" w:rsidRDefault="00D310E1" w:rsidP="00D310E1">
                      <w:pPr>
                        <w:rPr>
                          <w:rFonts w:ascii="Consolas" w:hAnsi="Consolas"/>
                        </w:rPr>
                      </w:pPr>
                      <w:r w:rsidRPr="00DE753A">
                        <w:rPr>
                          <w:rFonts w:ascii="Consolas" w:hAnsi="Consolas"/>
                        </w:rPr>
                        <w:t># Process the points and create rows</w:t>
                      </w:r>
                    </w:p>
                    <w:p w14:paraId="4D5AF302" w14:textId="77777777" w:rsidR="00D310E1" w:rsidRPr="00DE753A" w:rsidRDefault="00D310E1" w:rsidP="00D310E1">
                      <w:pPr>
                        <w:rPr>
                          <w:rFonts w:ascii="Consolas" w:hAnsi="Consolas"/>
                        </w:rPr>
                      </w:pPr>
                      <w:r w:rsidRPr="00DE753A">
                        <w:rPr>
                          <w:rFonts w:ascii="Consolas" w:hAnsi="Consolas"/>
                        </w:rPr>
                        <w:t>for i, point in enumerate(sorted_points):</w:t>
                      </w:r>
                    </w:p>
                    <w:p w14:paraId="35297D74" w14:textId="77777777" w:rsidR="00D310E1" w:rsidRPr="00DE753A" w:rsidRDefault="00D310E1" w:rsidP="00D310E1">
                      <w:pPr>
                        <w:rPr>
                          <w:rFonts w:ascii="Consolas" w:hAnsi="Consolas"/>
                        </w:rPr>
                      </w:pPr>
                      <w:r w:rsidRPr="00DE753A">
                        <w:rPr>
                          <w:rFonts w:ascii="Consolas" w:hAnsi="Consolas"/>
                        </w:rPr>
                        <w:t xml:space="preserve">    if i % 8 == 0 and i &gt; 0:</w:t>
                      </w:r>
                    </w:p>
                    <w:p w14:paraId="13BE89EF" w14:textId="77777777" w:rsidR="00D310E1" w:rsidRPr="00DE753A" w:rsidRDefault="00D310E1" w:rsidP="00D310E1">
                      <w:pPr>
                        <w:rPr>
                          <w:rFonts w:ascii="Consolas" w:hAnsi="Consolas"/>
                        </w:rPr>
                      </w:pPr>
                      <w:r w:rsidRPr="00DE753A">
                        <w:rPr>
                          <w:rFonts w:ascii="Consolas" w:hAnsi="Consolas"/>
                        </w:rPr>
                        <w:t xml:space="preserve">        # Calculate and append the parity bit to the current row</w:t>
                      </w:r>
                    </w:p>
                    <w:p w14:paraId="0FBE518C" w14:textId="77777777" w:rsidR="00D310E1" w:rsidRPr="00DE753A" w:rsidRDefault="00D310E1" w:rsidP="00D310E1">
                      <w:pPr>
                        <w:rPr>
                          <w:rFonts w:ascii="Consolas" w:hAnsi="Consolas"/>
                        </w:rPr>
                      </w:pPr>
                      <w:r w:rsidRPr="00DE753A">
                        <w:rPr>
                          <w:rFonts w:ascii="Consolas" w:hAnsi="Consolas"/>
                        </w:rPr>
                        <w:t xml:space="preserve">        parity_bit = sum(current_row.values()) % 2</w:t>
                      </w:r>
                    </w:p>
                    <w:p w14:paraId="134B126C" w14:textId="77777777" w:rsidR="00D310E1" w:rsidRPr="00DE753A" w:rsidRDefault="00D310E1" w:rsidP="00D310E1">
                      <w:pPr>
                        <w:rPr>
                          <w:rFonts w:ascii="Consolas" w:hAnsi="Consolas"/>
                        </w:rPr>
                      </w:pPr>
                      <w:r w:rsidRPr="00DE753A">
                        <w:rPr>
                          <w:rFonts w:ascii="Consolas" w:hAnsi="Consolas"/>
                        </w:rPr>
                        <w:t xml:space="preserve">        current_row['Parity'] = parity_bit</w:t>
                      </w:r>
                    </w:p>
                    <w:p w14:paraId="420E734E" w14:textId="77777777" w:rsidR="00D310E1" w:rsidRPr="00DE753A" w:rsidRDefault="00D310E1" w:rsidP="00D310E1">
                      <w:pPr>
                        <w:rPr>
                          <w:rFonts w:ascii="Consolas" w:hAnsi="Consolas"/>
                        </w:rPr>
                      </w:pPr>
                    </w:p>
                    <w:p w14:paraId="3F6A4869" w14:textId="77777777" w:rsidR="00D310E1" w:rsidRPr="00DE753A" w:rsidRDefault="00D310E1" w:rsidP="00D310E1">
                      <w:pPr>
                        <w:rPr>
                          <w:rFonts w:ascii="Consolas" w:hAnsi="Consolas"/>
                        </w:rPr>
                      </w:pPr>
                      <w:r w:rsidRPr="00DE753A">
                        <w:rPr>
                          <w:rFonts w:ascii="Consolas" w:hAnsi="Consolas"/>
                        </w:rPr>
                        <w:t xml:space="preserve">        # Append the current row to the list and reset the current row</w:t>
                      </w:r>
                    </w:p>
                    <w:p w14:paraId="6B68AC26" w14:textId="77777777" w:rsidR="00D310E1" w:rsidRPr="00DE753A" w:rsidRDefault="00D310E1" w:rsidP="00D310E1">
                      <w:pPr>
                        <w:rPr>
                          <w:rFonts w:ascii="Consolas" w:hAnsi="Consolas"/>
                        </w:rPr>
                      </w:pPr>
                      <w:r w:rsidRPr="00DE753A">
                        <w:rPr>
                          <w:rFonts w:ascii="Consolas" w:hAnsi="Consolas"/>
                        </w:rPr>
                        <w:t xml:space="preserve">        rows_list.append(current_row)</w:t>
                      </w:r>
                    </w:p>
                    <w:p w14:paraId="29A11D00" w14:textId="77777777" w:rsidR="00D310E1" w:rsidRPr="00DE753A" w:rsidRDefault="00D310E1" w:rsidP="00D310E1">
                      <w:pPr>
                        <w:rPr>
                          <w:rFonts w:ascii="Consolas" w:hAnsi="Consolas"/>
                        </w:rPr>
                      </w:pPr>
                      <w:r w:rsidRPr="00DE753A">
                        <w:rPr>
                          <w:rFonts w:ascii="Consolas" w:hAnsi="Consolas"/>
                        </w:rPr>
                        <w:t xml:space="preserve">        current_row = {}</w:t>
                      </w:r>
                    </w:p>
                    <w:p w14:paraId="24E251C2" w14:textId="77777777" w:rsidR="00D310E1" w:rsidRPr="00DE753A" w:rsidRDefault="00D310E1" w:rsidP="00D310E1">
                      <w:pPr>
                        <w:rPr>
                          <w:rFonts w:ascii="Consolas" w:hAnsi="Consolas"/>
                        </w:rPr>
                      </w:pPr>
                    </w:p>
                    <w:p w14:paraId="19674144" w14:textId="77777777" w:rsidR="00D310E1" w:rsidRPr="00DE753A" w:rsidRDefault="00D310E1" w:rsidP="00D310E1">
                      <w:pPr>
                        <w:rPr>
                          <w:rFonts w:ascii="Consolas" w:hAnsi="Consolas"/>
                        </w:rPr>
                      </w:pPr>
                      <w:r w:rsidRPr="00DE753A">
                        <w:rPr>
                          <w:rFonts w:ascii="Consolas" w:hAnsi="Consolas"/>
                        </w:rPr>
                        <w:t xml:space="preserve">    if point[0] &gt; threshold_freq:</w:t>
                      </w:r>
                    </w:p>
                    <w:p w14:paraId="293F939D" w14:textId="77777777" w:rsidR="00D310E1" w:rsidRPr="00DE753A" w:rsidRDefault="00D310E1" w:rsidP="00D310E1">
                      <w:pPr>
                        <w:rPr>
                          <w:rFonts w:ascii="Consolas" w:hAnsi="Consolas"/>
                        </w:rPr>
                      </w:pPr>
                      <w:r w:rsidRPr="00DE753A">
                        <w:rPr>
                          <w:rFonts w:ascii="Consolas" w:hAnsi="Consolas"/>
                        </w:rPr>
                        <w:t xml:space="preserve">        current_row[f'Bit{i % 8}'] = 1</w:t>
                      </w:r>
                    </w:p>
                    <w:p w14:paraId="070EB393" w14:textId="77777777" w:rsidR="00D310E1" w:rsidRPr="00DE753A" w:rsidRDefault="00D310E1" w:rsidP="00D310E1">
                      <w:pPr>
                        <w:rPr>
                          <w:rFonts w:ascii="Consolas" w:hAnsi="Consolas"/>
                        </w:rPr>
                      </w:pPr>
                      <w:r w:rsidRPr="00DE753A">
                        <w:rPr>
                          <w:rFonts w:ascii="Consolas" w:hAnsi="Consolas"/>
                        </w:rPr>
                        <w:t xml:space="preserve">    else:</w:t>
                      </w:r>
                    </w:p>
                    <w:p w14:paraId="5A0BB118" w14:textId="77777777" w:rsidR="00D310E1" w:rsidRPr="00DE753A" w:rsidRDefault="00D310E1" w:rsidP="00D310E1">
                      <w:pPr>
                        <w:rPr>
                          <w:rFonts w:ascii="Consolas" w:hAnsi="Consolas"/>
                        </w:rPr>
                      </w:pPr>
                      <w:r w:rsidRPr="00DE753A">
                        <w:rPr>
                          <w:rFonts w:ascii="Consolas" w:hAnsi="Consolas"/>
                        </w:rPr>
                        <w:t xml:space="preserve">        current_row[f'Bit{i % 8}'] = 0</w:t>
                      </w:r>
                    </w:p>
                    <w:p w14:paraId="0D95C362" w14:textId="77777777" w:rsidR="00D310E1" w:rsidRPr="00DE753A" w:rsidRDefault="00D310E1" w:rsidP="00D310E1">
                      <w:pPr>
                        <w:rPr>
                          <w:rFonts w:ascii="Consolas" w:hAnsi="Consolas"/>
                        </w:rPr>
                      </w:pPr>
                    </w:p>
                    <w:p w14:paraId="45753C07" w14:textId="77777777" w:rsidR="00D310E1" w:rsidRPr="00DE753A" w:rsidRDefault="00D310E1" w:rsidP="00D310E1">
                      <w:pPr>
                        <w:rPr>
                          <w:rFonts w:ascii="Consolas" w:hAnsi="Consolas"/>
                        </w:rPr>
                      </w:pPr>
                      <w:r w:rsidRPr="00DE753A">
                        <w:rPr>
                          <w:rFonts w:ascii="Consolas" w:hAnsi="Consolas"/>
                        </w:rPr>
                        <w:t># Calculate and append the parity bit to the last row (if any)</w:t>
                      </w:r>
                    </w:p>
                    <w:p w14:paraId="3D8C9F93" w14:textId="77777777" w:rsidR="00D310E1" w:rsidRPr="00DE753A" w:rsidRDefault="00D310E1" w:rsidP="00D310E1">
                      <w:pPr>
                        <w:rPr>
                          <w:rFonts w:ascii="Consolas" w:hAnsi="Consolas"/>
                        </w:rPr>
                      </w:pPr>
                      <w:r w:rsidRPr="00DE753A">
                        <w:rPr>
                          <w:rFonts w:ascii="Consolas" w:hAnsi="Consolas"/>
                        </w:rPr>
                        <w:t>if current_row:</w:t>
                      </w:r>
                    </w:p>
                    <w:p w14:paraId="56D2ABBC" w14:textId="77777777" w:rsidR="00D310E1" w:rsidRPr="00DE753A" w:rsidRDefault="00D310E1" w:rsidP="00D310E1">
                      <w:pPr>
                        <w:rPr>
                          <w:rFonts w:ascii="Consolas" w:hAnsi="Consolas"/>
                        </w:rPr>
                      </w:pPr>
                      <w:r w:rsidRPr="00DE753A">
                        <w:rPr>
                          <w:rFonts w:ascii="Consolas" w:hAnsi="Consolas"/>
                        </w:rPr>
                        <w:t xml:space="preserve">    parity_bit = sum(current_row.values()) % 2</w:t>
                      </w:r>
                    </w:p>
                    <w:p w14:paraId="6B132343" w14:textId="77777777" w:rsidR="00D310E1" w:rsidRPr="00DE753A" w:rsidRDefault="00D310E1" w:rsidP="00D310E1">
                      <w:pPr>
                        <w:rPr>
                          <w:rFonts w:ascii="Consolas" w:hAnsi="Consolas"/>
                        </w:rPr>
                      </w:pPr>
                      <w:r w:rsidRPr="00DE753A">
                        <w:rPr>
                          <w:rFonts w:ascii="Consolas" w:hAnsi="Consolas"/>
                        </w:rPr>
                        <w:t xml:space="preserve">    current_row['Parity'] = parity_bit</w:t>
                      </w:r>
                    </w:p>
                    <w:p w14:paraId="583CA49E" w14:textId="77777777" w:rsidR="00D310E1" w:rsidRPr="00DE753A" w:rsidRDefault="00D310E1" w:rsidP="00D310E1">
                      <w:pPr>
                        <w:rPr>
                          <w:rFonts w:ascii="Consolas" w:hAnsi="Consolas"/>
                        </w:rPr>
                      </w:pPr>
                      <w:r w:rsidRPr="00DE753A">
                        <w:rPr>
                          <w:rFonts w:ascii="Consolas" w:hAnsi="Consolas"/>
                        </w:rPr>
                        <w:t xml:space="preserve">    rows_list.append(current_row)</w:t>
                      </w:r>
                    </w:p>
                    <w:p w14:paraId="2984352A" w14:textId="77777777" w:rsidR="00D310E1" w:rsidRPr="00DE753A" w:rsidRDefault="00D310E1" w:rsidP="00D310E1">
                      <w:pPr>
                        <w:rPr>
                          <w:rFonts w:ascii="Consolas" w:hAnsi="Consolas"/>
                        </w:rPr>
                      </w:pPr>
                    </w:p>
                    <w:p w14:paraId="4FF85816" w14:textId="77777777" w:rsidR="00D310E1" w:rsidRPr="00DE753A" w:rsidRDefault="00D310E1" w:rsidP="00D310E1">
                      <w:pPr>
                        <w:rPr>
                          <w:rFonts w:ascii="Consolas" w:hAnsi="Consolas"/>
                        </w:rPr>
                      </w:pPr>
                      <w:r w:rsidRPr="00DE753A">
                        <w:rPr>
                          <w:rFonts w:ascii="Consolas" w:hAnsi="Consolas"/>
                        </w:rPr>
                        <w:t># Convert the list of rows to a DataFrame</w:t>
                      </w:r>
                    </w:p>
                    <w:p w14:paraId="055816F1" w14:textId="77777777" w:rsidR="00D310E1" w:rsidRPr="00DE753A" w:rsidRDefault="00D310E1" w:rsidP="00D310E1">
                      <w:pPr>
                        <w:rPr>
                          <w:rFonts w:ascii="Consolas" w:hAnsi="Consolas"/>
                        </w:rPr>
                      </w:pPr>
                      <w:r w:rsidRPr="00DE753A">
                        <w:rPr>
                          <w:rFonts w:ascii="Consolas" w:hAnsi="Consolas"/>
                        </w:rPr>
                        <w:t>result_df = pd.DataFrame(rows_list)</w:t>
                      </w:r>
                    </w:p>
                    <w:p w14:paraId="1F74D1F3" w14:textId="77777777" w:rsidR="00D310E1" w:rsidRPr="00DE753A" w:rsidRDefault="00D310E1" w:rsidP="00D310E1">
                      <w:pPr>
                        <w:rPr>
                          <w:rFonts w:ascii="Consolas" w:hAnsi="Consolas"/>
                        </w:rPr>
                      </w:pPr>
                    </w:p>
                    <w:p w14:paraId="5FA72C2B" w14:textId="77777777" w:rsidR="00D310E1" w:rsidRPr="00DE753A" w:rsidRDefault="00D310E1" w:rsidP="00D310E1">
                      <w:pPr>
                        <w:rPr>
                          <w:rFonts w:ascii="Consolas" w:hAnsi="Consolas"/>
                        </w:rPr>
                      </w:pPr>
                      <w:r w:rsidRPr="00DE753A">
                        <w:rPr>
                          <w:rFonts w:ascii="Consolas" w:hAnsi="Consolas"/>
                        </w:rPr>
                        <w:t># Add additional columns to the DataFrame</w:t>
                      </w:r>
                    </w:p>
                    <w:p w14:paraId="2B56661B" w14:textId="77777777" w:rsidR="00D310E1" w:rsidRPr="00DE753A" w:rsidRDefault="00D310E1" w:rsidP="00D310E1">
                      <w:pPr>
                        <w:rPr>
                          <w:rFonts w:ascii="Consolas" w:hAnsi="Consolas"/>
                        </w:rPr>
                      </w:pPr>
                      <w:r w:rsidRPr="00DE753A">
                        <w:rPr>
                          <w:rFonts w:ascii="Consolas" w:hAnsi="Consolas"/>
                        </w:rPr>
                        <w:t>result_df['Sent Parity'] = [1, 0, 1, 0, 0, 0, 0, 1]</w:t>
                      </w:r>
                    </w:p>
                    <w:p w14:paraId="2C97F6A5" w14:textId="77777777" w:rsidR="00D310E1" w:rsidRPr="00DE753A" w:rsidRDefault="00D310E1" w:rsidP="00D310E1">
                      <w:pPr>
                        <w:rPr>
                          <w:rFonts w:ascii="Consolas" w:hAnsi="Consolas"/>
                        </w:rPr>
                      </w:pPr>
                      <w:r w:rsidRPr="00DE753A">
                        <w:rPr>
                          <w:rFonts w:ascii="Consolas" w:hAnsi="Consolas"/>
                        </w:rPr>
                        <w:t>result_df['Match'] = ['=IF($I2=$J2, "Yes", "No")', '=IF($I3=$J3, "Yes", "No")', '=IF($I4=$J4, "Yes", "No")',</w:t>
                      </w:r>
                    </w:p>
                    <w:p w14:paraId="5CDDF3CD" w14:textId="77777777" w:rsidR="00D310E1" w:rsidRPr="00DE753A" w:rsidRDefault="00D310E1" w:rsidP="00D310E1">
                      <w:pPr>
                        <w:rPr>
                          <w:rFonts w:ascii="Consolas" w:hAnsi="Consolas"/>
                        </w:rPr>
                      </w:pPr>
                      <w:r w:rsidRPr="00DE753A">
                        <w:rPr>
                          <w:rFonts w:ascii="Consolas" w:hAnsi="Consolas"/>
                        </w:rPr>
                        <w:t xml:space="preserve">                      '=IF($I5=$J5, "Yes", "No")', '=IF($I6=$J6, "Yes", "No")', '=IF($I7=$J7, "Yes", "No")',</w:t>
                      </w:r>
                    </w:p>
                    <w:p w14:paraId="49DEF3D6" w14:textId="77777777" w:rsidR="00D310E1" w:rsidRPr="00DE753A" w:rsidRDefault="00D310E1" w:rsidP="00D310E1">
                      <w:pPr>
                        <w:rPr>
                          <w:rFonts w:ascii="Consolas" w:hAnsi="Consolas"/>
                        </w:rPr>
                      </w:pPr>
                      <w:r w:rsidRPr="00DE753A">
                        <w:rPr>
                          <w:rFonts w:ascii="Consolas" w:hAnsi="Consolas"/>
                        </w:rPr>
                        <w:t xml:space="preserve">                      '=IF($I8=$J8, "Yes", "No")', '=IF($I9=$J9, "Yes", "No")', ]</w:t>
                      </w:r>
                    </w:p>
                    <w:p w14:paraId="093D35F5" w14:textId="77777777" w:rsidR="00D310E1" w:rsidRPr="00DE753A" w:rsidRDefault="00D310E1" w:rsidP="00D310E1">
                      <w:pPr>
                        <w:rPr>
                          <w:rFonts w:ascii="Consolas" w:hAnsi="Consolas"/>
                        </w:rPr>
                      </w:pPr>
                    </w:p>
                    <w:p w14:paraId="0C4BA9FC" w14:textId="77777777" w:rsidR="00D310E1" w:rsidRPr="00DE753A" w:rsidRDefault="00D310E1" w:rsidP="00D310E1">
                      <w:pPr>
                        <w:rPr>
                          <w:rFonts w:ascii="Consolas" w:hAnsi="Consolas"/>
                        </w:rPr>
                      </w:pPr>
                      <w:r w:rsidRPr="00DE753A">
                        <w:rPr>
                          <w:rFonts w:ascii="Consolas" w:hAnsi="Consolas"/>
                        </w:rPr>
                        <w:t># Save the results to an Excel file</w:t>
                      </w:r>
                    </w:p>
                    <w:p w14:paraId="4DC4E1F1" w14:textId="77777777" w:rsidR="00D310E1" w:rsidRPr="00DE753A" w:rsidRDefault="00D310E1" w:rsidP="00D310E1">
                      <w:pPr>
                        <w:rPr>
                          <w:rFonts w:ascii="Consolas" w:hAnsi="Consolas"/>
                        </w:rPr>
                      </w:pPr>
                      <w:r w:rsidRPr="00DE753A">
                        <w:rPr>
                          <w:rFonts w:ascii="Consolas" w:hAnsi="Consolas"/>
                        </w:rPr>
                        <w:t>excel_writer = pd.ExcelWriter('results.xlsx', engine='xlsxwriter')</w:t>
                      </w:r>
                    </w:p>
                    <w:p w14:paraId="151CB9A3" w14:textId="77777777" w:rsidR="00D310E1" w:rsidRPr="00DE753A" w:rsidRDefault="00D310E1" w:rsidP="00D310E1">
                      <w:pPr>
                        <w:rPr>
                          <w:rFonts w:ascii="Consolas" w:hAnsi="Consolas"/>
                        </w:rPr>
                      </w:pPr>
                      <w:r w:rsidRPr="00DE753A">
                        <w:rPr>
                          <w:rFonts w:ascii="Consolas" w:hAnsi="Consolas"/>
                        </w:rPr>
                        <w:t>result_df.to_excel(excel_writer, sheet_name='Results', index=False)</w:t>
                      </w:r>
                    </w:p>
                    <w:p w14:paraId="0A0A68F3" w14:textId="77777777" w:rsidR="00D310E1" w:rsidRPr="00DE753A" w:rsidRDefault="00D310E1" w:rsidP="00D310E1">
                      <w:pPr>
                        <w:rPr>
                          <w:rFonts w:ascii="Consolas" w:hAnsi="Consolas"/>
                        </w:rPr>
                      </w:pPr>
                      <w:r w:rsidRPr="00DE753A">
                        <w:rPr>
                          <w:rFonts w:ascii="Consolas" w:hAnsi="Consolas"/>
                        </w:rPr>
                        <w:t>excel_writer.close()</w:t>
                      </w:r>
                    </w:p>
                    <w:p w14:paraId="4C68F7BC" w14:textId="77777777" w:rsidR="00D310E1" w:rsidRPr="00DE753A" w:rsidRDefault="00D310E1" w:rsidP="00D310E1">
                      <w:pPr>
                        <w:rPr>
                          <w:rFonts w:ascii="Consolas" w:hAnsi="Consolas"/>
                        </w:rPr>
                      </w:pPr>
                    </w:p>
                    <w:p w14:paraId="71F4CFBF" w14:textId="77777777" w:rsidR="00D310E1" w:rsidRPr="00DE753A" w:rsidRDefault="00D310E1" w:rsidP="00D310E1">
                      <w:pPr>
                        <w:rPr>
                          <w:rFonts w:ascii="Consolas" w:hAnsi="Consolas"/>
                        </w:rPr>
                      </w:pPr>
                      <w:r w:rsidRPr="00DE753A">
                        <w:rPr>
                          <w:rFonts w:ascii="Consolas" w:hAnsi="Consolas"/>
                        </w:rPr>
                        <w:t># Display the plots</w:t>
                      </w:r>
                    </w:p>
                    <w:p w14:paraId="57D2B42B" w14:textId="77777777" w:rsidR="00D310E1" w:rsidRPr="00DE753A" w:rsidRDefault="00D310E1" w:rsidP="00D310E1">
                      <w:pPr>
                        <w:rPr>
                          <w:rFonts w:ascii="Consolas" w:hAnsi="Consolas"/>
                        </w:rPr>
                      </w:pPr>
                      <w:r w:rsidRPr="00DE753A">
                        <w:rPr>
                          <w:rFonts w:ascii="Consolas" w:hAnsi="Consolas"/>
                        </w:rPr>
                        <w:t>plt.show()</w:t>
                      </w:r>
                    </w:p>
                  </w:txbxContent>
                </v:textbox>
                <w10:wrap type="square" anchorx="margin"/>
              </v:shape>
            </w:pict>
          </mc:Fallback>
        </mc:AlternateContent>
      </w:r>
      <w:r w:rsidR="009F4A1F">
        <w:rPr>
          <w:noProof/>
        </w:rPr>
        <mc:AlternateContent>
          <mc:Choice Requires="wpg">
            <w:drawing>
              <wp:anchor distT="0" distB="0" distL="114300" distR="114300" simplePos="0" relativeHeight="251668480" behindDoc="1" locked="0" layoutInCell="1" allowOverlap="1" wp14:anchorId="41EC86B1" wp14:editId="5447C7A7">
                <wp:simplePos x="0" y="0"/>
                <wp:positionH relativeFrom="column">
                  <wp:posOffset>-914400</wp:posOffset>
                </wp:positionH>
                <wp:positionV relativeFrom="paragraph">
                  <wp:posOffset>-914400</wp:posOffset>
                </wp:positionV>
                <wp:extent cx="7770189" cy="9601200"/>
                <wp:effectExtent l="0" t="0" r="2540" b="0"/>
                <wp:wrapNone/>
                <wp:docPr id="610176986" name="Group 3"/>
                <wp:cNvGraphicFramePr/>
                <a:graphic xmlns:a="http://schemas.openxmlformats.org/drawingml/2006/main">
                  <a:graphicData uri="http://schemas.microsoft.com/office/word/2010/wordprocessingGroup">
                    <wpg:wgp>
                      <wpg:cNvGrpSpPr/>
                      <wpg:grpSpPr>
                        <a:xfrm>
                          <a:off x="0" y="0"/>
                          <a:ext cx="7770189" cy="9601200"/>
                          <a:chOff x="0" y="0"/>
                          <a:chExt cx="7770189" cy="9601200"/>
                        </a:xfrm>
                      </wpg:grpSpPr>
                      <wpg:grpSp>
                        <wpg:cNvPr id="1761791130" name="Group 1"/>
                        <wpg:cNvGrpSpPr/>
                        <wpg:grpSpPr>
                          <a:xfrm>
                            <a:off x="0" y="0"/>
                            <a:ext cx="7770189" cy="9601200"/>
                            <a:chOff x="0" y="0"/>
                            <a:chExt cx="7770189" cy="9601200"/>
                          </a:xfrm>
                        </wpg:grpSpPr>
                        <wps:wsp>
                          <wps:cNvPr id="1418152843" name="Rectangle 28"/>
                          <wps:cNvSpPr/>
                          <wps:spPr>
                            <a:xfrm>
                              <a:off x="0" y="0"/>
                              <a:ext cx="7770189" cy="9601200"/>
                            </a:xfrm>
                            <a:prstGeom prst="rect">
                              <a:avLst/>
                            </a:prstGeom>
                            <a:solidFill>
                              <a:srgbClr val="DD933B">
                                <a:lumMod val="20000"/>
                                <a:lumOff val="8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9961508" name="Rectangle 19"/>
                          <wps:cNvSpPr/>
                          <wps:spPr>
                            <a:xfrm>
                              <a:off x="0" y="0"/>
                              <a:ext cx="3885095" cy="9600565"/>
                            </a:xfrm>
                            <a:prstGeom prst="rect">
                              <a:avLst/>
                            </a:prstGeom>
                            <a:solidFill>
                              <a:srgbClr val="23475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6603339" name="Group 20"/>
                          <wpg:cNvGrpSpPr/>
                          <wpg:grpSpPr>
                            <a:xfrm rot="10800000">
                              <a:off x="5753100" y="0"/>
                              <a:ext cx="2012377" cy="1396365"/>
                              <a:chOff x="0" y="0"/>
                              <a:chExt cx="928687" cy="643890"/>
                            </a:xfrm>
                          </wpg:grpSpPr>
                          <wps:wsp>
                            <wps:cNvPr id="1401559280" name="Freeform 1068532780"/>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19406189" name="Freeform 58208565"/>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63416696" name="Freeform 1140049140"/>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rgbClr val="D73A2C"/>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94350487" name="Freeform 905239490"/>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rgbClr val="D73A2C"/>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009070764" name="Group 16"/>
                          <wpg:cNvGrpSpPr/>
                          <wpg:grpSpPr>
                            <a:xfrm>
                              <a:off x="3886200" y="7404100"/>
                              <a:ext cx="3670300" cy="2193865"/>
                              <a:chOff x="0" y="0"/>
                              <a:chExt cx="928687" cy="643890"/>
                            </a:xfrm>
                          </wpg:grpSpPr>
                          <wps:wsp>
                            <wps:cNvPr id="1978099222" name="Freeform 1257946955"/>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25234276" name="Freeform 427078013"/>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74327960" name="Freeform 693967762"/>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rgbClr val="D73A2C"/>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57546351" name="Freeform 174175362"/>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rgbClr val="D73A2C"/>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s:wsp>
                        <wps:cNvPr id="447794627" name="Rectangle 18"/>
                        <wps:cNvSpPr/>
                        <wps:spPr>
                          <a:xfrm>
                            <a:off x="571500" y="596900"/>
                            <a:ext cx="6591300" cy="8402955"/>
                          </a:xfrm>
                          <a:prstGeom prst="rect">
                            <a:avLst/>
                          </a:prstGeom>
                          <a:solidFill>
                            <a:srgbClr val="FFF9F2"/>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E0F54A9" id="Group 3" o:spid="_x0000_s1026" style="position:absolute;margin-left:-1in;margin-top:-1in;width:611.85pt;height:756pt;z-index:-251648000" coordsize="77701,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">
                <v:group id="Group 1" o:spid="_x0000_s1027" style="position:absolute;width:77701;height:96012" coordsize="77701,96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">
                  <v:rect id="Rectangle 28" o:spid="_x0000_s1028" style="position:absolute;width:77701;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" fillcolor="#f8e9d8" stroked="f" strokeweight="1pt"/>
                  <v:rect id="Rectangle 19" o:spid="_x0000_s1029" style="position:absolute;width:38850;height:960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" fillcolor="#234756" stroked="f" strokeweight="1pt"/>
                  <v:group id="Group 20" o:spid="_x0000_s1030" style="position:absolute;left:57531;width:20123;height:13963;rotation:18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">
                    <v:shape id="Freeform 1068532780"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58208565"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140049140" o:spid="_x0000_s1033"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" path="m606743,l,,,53340r606743,c755333,53340,875347,173355,875347,321945v,148590,-120014,268605,-268604,268605l,590550r,53340l606743,643890v178117,,321945,-144780,321945,-321945c928688,144780,783908,,606743,xe" fillcolor="#d73a2c" stroked="f">
                      <v:stroke joinstyle="miter"/>
                      <v:path arrowok="t" o:connecttype="custom" o:connectlocs="606743,0;0,0;0,53340;606743,53340;875347,321945;606743,590550;0,590550;0,643890;606743,643890;928688,321945;606743,0" o:connectangles="0,0,0,0,0,0,0,0,0,0,0"/>
                    </v:shape>
                    <v:shape id="Freeform 905239490" o:spid="_x0000_s1034"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" path="m822008,215265c822008,96203,724853,,606743,l,,,53340r606743,c696278,53340,768668,125730,768668,215265v,89535,-72390,161925,-161925,161925l,377190r,53340l606743,430530v118110,,215265,-96202,215265,-215265xe" fillcolor="#d73a2c" stroked="f">
                      <v:stroke joinstyle="miter"/>
                      <v:path arrowok="t" o:connecttype="custom" o:connectlocs="822008,215265;606743,0;0,0;0,53340;606743,53340;768668,215265;606743,377190;0,377190;0,430530;606743,430530;822008,215265" o:connectangles="0,0,0,0,0,0,0,0,0,0,0"/>
                    </v:shape>
                  </v:group>
                  <v:group id="Group 16" o:spid="_x0000_s1035" style="position:absolute;left:38862;top:74041;width:36703;height:21938"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">
                    <v:shape id="Freeform 1257946955" o:spid="_x0000_s1036"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427078013" o:spid="_x0000_s1037"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693967762" o:spid="_x0000_s1038"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" path="m606743,l,,,53340r606743,c755333,53340,875347,173355,875347,321945v,148590,-120014,268605,-268604,268605l,590550r,53340l606743,643890v178117,,321945,-144780,321945,-321945c928688,144780,783908,,606743,xe" fillcolor="#d73a2c" stroked="f">
                      <v:stroke joinstyle="miter"/>
                      <v:path arrowok="t" o:connecttype="custom" o:connectlocs="606743,0;0,0;0,53340;606743,53340;875347,321945;606743,590550;0,590550;0,643890;606743,643890;928688,321945;606743,0" o:connectangles="0,0,0,0,0,0,0,0,0,0,0"/>
                    </v:shape>
                    <v:shape id="Freeform 174175362" o:spid="_x0000_s1039"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" path="m822008,215265c822008,96203,724853,,606743,l,,,53340r606743,c696278,53340,768668,125730,768668,215265v,89535,-72390,161925,-161925,161925l,377190r,53340l606743,430530v118110,,215265,-96202,215265,-215265xe" fillcolor="#d73a2c" stroked="f">
                      <v:stroke joinstyle="miter"/>
                      <v:path arrowok="t" o:connecttype="custom" o:connectlocs="822008,215265;606743,0;0,0;0,53340;606743,53340;768668,215265;606743,377190;0,377190;0,430530;606743,430530;822008,215265" o:connectangles="0,0,0,0,0,0,0,0,0,0,0"/>
                    </v:shape>
                  </v:group>
                </v:group>
                <v:rect id="Rectangle 18" o:spid="_x0000_s1040" style="position:absolute;left:5715;top:5969;width:65913;height:84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" fillcolor="#fff9f2" stroked="f" strokeweight="1pt"/>
              </v:group>
            </w:pict>
          </mc:Fallback>
        </mc:AlternateContent>
      </w:r>
    </w:p>
    <w:p w14:paraId="7244D0D7" w14:textId="40D66673" w:rsidR="009F4A1F" w:rsidRPr="0070398D" w:rsidRDefault="00D717AA">
      <w:pPr>
        <w:jc w:val="left"/>
      </w:pPr>
      <w:r>
        <w:rPr>
          <w:noProof/>
        </w:rPr>
        <w:lastRenderedPageBreak/>
        <mc:AlternateContent>
          <mc:Choice Requires="wps">
            <w:drawing>
              <wp:anchor distT="45720" distB="45720" distL="114300" distR="114300" simplePos="0" relativeHeight="251675648" behindDoc="0" locked="0" layoutInCell="1" allowOverlap="1" wp14:anchorId="7C250F15" wp14:editId="2954E72E">
                <wp:simplePos x="0" y="0"/>
                <wp:positionH relativeFrom="margin">
                  <wp:align>left</wp:align>
                </wp:positionH>
                <wp:positionV relativeFrom="paragraph">
                  <wp:posOffset>86995</wp:posOffset>
                </wp:positionV>
                <wp:extent cx="5880100" cy="7924800"/>
                <wp:effectExtent l="0" t="0" r="0" b="0"/>
                <wp:wrapSquare wrapText="bothSides"/>
                <wp:docPr id="1413052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0100" cy="7924800"/>
                        </a:xfrm>
                        <a:prstGeom prst="rect">
                          <a:avLst/>
                        </a:prstGeom>
                        <a:noFill/>
                        <a:ln w="9525">
                          <a:noFill/>
                          <a:miter lim="800000"/>
                          <a:headEnd/>
                          <a:tailEnd/>
                        </a:ln>
                      </wps:spPr>
                      <wps:txbx>
                        <w:txbxContent>
                          <w:p w14:paraId="46A88E0A" w14:textId="3BBD766B" w:rsidR="004A2ACA" w:rsidRPr="00DE753A" w:rsidRDefault="004A2ACA" w:rsidP="00D717AA">
                            <w:pPr>
                              <w:rPr>
                                <w:rFonts w:ascii="Consolas" w:hAnsi="Consolas"/>
                              </w:rPr>
                            </w:pPr>
                            <w:r w:rsidRPr="00DE753A">
                              <w:rPr>
                                <w:rFonts w:ascii="Consolas" w:hAnsi="Consolas"/>
                              </w:rPr>
                              <w:t>Y = np.abs(librosa.stft(filtered_audio))  # Compute the short-time Fourier transform of the filtered audio</w:t>
                            </w:r>
                          </w:p>
                          <w:p w14:paraId="0C6E81B2" w14:textId="77777777" w:rsidR="004A2ACA" w:rsidRPr="00DE753A" w:rsidRDefault="004A2ACA" w:rsidP="00D717AA">
                            <w:pPr>
                              <w:rPr>
                                <w:rFonts w:ascii="Consolas" w:hAnsi="Consolas"/>
                              </w:rPr>
                            </w:pPr>
                          </w:p>
                          <w:p w14:paraId="09C8DF0E" w14:textId="07FE6D02" w:rsidR="00D717AA" w:rsidRPr="00DE753A" w:rsidRDefault="00D717AA" w:rsidP="00D717AA">
                            <w:pPr>
                              <w:rPr>
                                <w:rFonts w:ascii="Consolas" w:hAnsi="Consolas"/>
                              </w:rPr>
                            </w:pPr>
                            <w:r w:rsidRPr="00DE753A">
                              <w:rPr>
                                <w:rFonts w:ascii="Consolas" w:hAnsi="Consolas"/>
                              </w:rPr>
                              <w:t># Parameters for constellation map computation</w:t>
                            </w:r>
                          </w:p>
                          <w:p w14:paraId="7A21D448" w14:textId="77777777" w:rsidR="00D717AA" w:rsidRPr="00DE753A" w:rsidRDefault="00D717AA" w:rsidP="00D717AA">
                            <w:pPr>
                              <w:rPr>
                                <w:rFonts w:ascii="Consolas" w:hAnsi="Consolas"/>
                              </w:rPr>
                            </w:pPr>
                            <w:r w:rsidRPr="00DE753A">
                              <w:rPr>
                                <w:rFonts w:ascii="Consolas" w:hAnsi="Consolas"/>
                              </w:rPr>
                              <w:t>dist_freq = 7  # Distance in frequency bins for finding local maximums</w:t>
                            </w:r>
                          </w:p>
                          <w:p w14:paraId="7ED9BC56" w14:textId="77777777" w:rsidR="00D717AA" w:rsidRPr="00DE753A" w:rsidRDefault="00D717AA" w:rsidP="00D717AA">
                            <w:pPr>
                              <w:rPr>
                                <w:rFonts w:ascii="Consolas" w:hAnsi="Consolas"/>
                              </w:rPr>
                            </w:pPr>
                            <w:r w:rsidRPr="00DE753A">
                              <w:rPr>
                                <w:rFonts w:ascii="Consolas" w:hAnsi="Consolas"/>
                              </w:rPr>
                              <w:t>dist_time = 7  # Distance in time bins for finding local maximums</w:t>
                            </w:r>
                          </w:p>
                          <w:p w14:paraId="021B2050" w14:textId="77777777" w:rsidR="00D717AA" w:rsidRPr="00DE753A" w:rsidRDefault="00D717AA" w:rsidP="00D717AA">
                            <w:pPr>
                              <w:rPr>
                                <w:rFonts w:ascii="Consolas" w:hAnsi="Consolas"/>
                              </w:rPr>
                            </w:pPr>
                            <w:r w:rsidRPr="00DE753A">
                              <w:rPr>
                                <w:rFonts w:ascii="Consolas" w:hAnsi="Consolas"/>
                              </w:rPr>
                              <w:t>thresh = 2  # Threshold for determining valid local maximums</w:t>
                            </w:r>
                          </w:p>
                          <w:p w14:paraId="65B35448" w14:textId="77777777" w:rsidR="00D717AA" w:rsidRPr="00DE753A" w:rsidRDefault="00D717AA" w:rsidP="00D717AA">
                            <w:pPr>
                              <w:rPr>
                                <w:rFonts w:ascii="Consolas" w:hAnsi="Consolas"/>
                              </w:rPr>
                            </w:pPr>
                          </w:p>
                          <w:p w14:paraId="2BB54958" w14:textId="77777777" w:rsidR="00D717AA" w:rsidRPr="00DE753A" w:rsidRDefault="00D717AA" w:rsidP="00D717AA">
                            <w:pPr>
                              <w:rPr>
                                <w:rFonts w:ascii="Consolas" w:hAnsi="Consolas"/>
                              </w:rPr>
                            </w:pPr>
                            <w:r w:rsidRPr="00DE753A">
                              <w:rPr>
                                <w:rFonts w:ascii="Consolas" w:hAnsi="Consolas"/>
                              </w:rPr>
                              <w:t># Compute the constellation map</w:t>
                            </w:r>
                          </w:p>
                          <w:p w14:paraId="64CB70C2" w14:textId="77777777" w:rsidR="00D717AA" w:rsidRPr="00DE753A" w:rsidRDefault="00D717AA" w:rsidP="00D717AA">
                            <w:pPr>
                              <w:rPr>
                                <w:rFonts w:ascii="Consolas" w:hAnsi="Consolas"/>
                              </w:rPr>
                            </w:pPr>
                            <w:r w:rsidRPr="00DE753A">
                              <w:rPr>
                                <w:rFonts w:ascii="Consolas" w:hAnsi="Consolas"/>
                              </w:rPr>
                              <w:t>Cmap = compute_constellation_map(Y, dist_freq=dist_freq, dist_time=dist_time, thresh=thresh)</w:t>
                            </w:r>
                          </w:p>
                          <w:p w14:paraId="6BB1C0BA" w14:textId="77777777" w:rsidR="00D717AA" w:rsidRPr="00DE753A" w:rsidRDefault="00D717AA" w:rsidP="00D717AA">
                            <w:pPr>
                              <w:rPr>
                                <w:rFonts w:ascii="Consolas" w:hAnsi="Consolas"/>
                              </w:rPr>
                            </w:pPr>
                          </w:p>
                          <w:p w14:paraId="1D3BA23F" w14:textId="77777777" w:rsidR="00D717AA" w:rsidRPr="00DE753A" w:rsidRDefault="00D717AA" w:rsidP="00D717AA">
                            <w:pPr>
                              <w:rPr>
                                <w:rFonts w:ascii="Consolas" w:hAnsi="Consolas"/>
                              </w:rPr>
                            </w:pPr>
                            <w:r w:rsidRPr="00DE753A">
                              <w:rPr>
                                <w:rFonts w:ascii="Consolas" w:hAnsi="Consolas"/>
                              </w:rPr>
                              <w:t># Apply thresholding to the spectrogram and constellation map</w:t>
                            </w:r>
                          </w:p>
                          <w:p w14:paraId="13CC1C56" w14:textId="77777777" w:rsidR="00D717AA" w:rsidRPr="00DE753A" w:rsidRDefault="00D717AA" w:rsidP="00D717AA">
                            <w:pPr>
                              <w:rPr>
                                <w:rFonts w:ascii="Consolas" w:hAnsi="Consolas"/>
                              </w:rPr>
                            </w:pPr>
                            <w:r w:rsidRPr="00DE753A">
                              <w:rPr>
                                <w:rFonts w:ascii="Consolas" w:hAnsi="Consolas"/>
                              </w:rPr>
                              <w:t>mask = np.abs(spectrogram) &lt; np.max(spectrogram) * thresh  # Create a mask based on the threshold</w:t>
                            </w:r>
                          </w:p>
                          <w:p w14:paraId="1867D3BB" w14:textId="77777777" w:rsidR="00D717AA" w:rsidRPr="00DE753A" w:rsidRDefault="00D717AA" w:rsidP="00D717AA">
                            <w:pPr>
                              <w:rPr>
                                <w:rFonts w:ascii="Consolas" w:hAnsi="Consolas"/>
                              </w:rPr>
                            </w:pPr>
                            <w:r w:rsidRPr="00DE753A">
                              <w:rPr>
                                <w:rFonts w:ascii="Consolas" w:hAnsi="Consolas"/>
                              </w:rPr>
                              <w:t>Cmap[mask] = False  # Set values outside the mask to False</w:t>
                            </w:r>
                          </w:p>
                          <w:p w14:paraId="62326128" w14:textId="77777777" w:rsidR="00D717AA" w:rsidRPr="00DE753A" w:rsidRDefault="00D717AA" w:rsidP="00D717AA">
                            <w:pPr>
                              <w:rPr>
                                <w:rFonts w:ascii="Consolas" w:hAnsi="Consolas"/>
                              </w:rPr>
                            </w:pPr>
                          </w:p>
                          <w:p w14:paraId="41C62C86" w14:textId="77777777" w:rsidR="00D717AA" w:rsidRPr="00DE753A" w:rsidRDefault="00D717AA" w:rsidP="00D717AA">
                            <w:pPr>
                              <w:rPr>
                                <w:rFonts w:ascii="Consolas" w:hAnsi="Consolas"/>
                              </w:rPr>
                            </w:pPr>
                            <w:r w:rsidRPr="00DE753A">
                              <w:rPr>
                                <w:rFonts w:ascii="Consolas" w:hAnsi="Consolas"/>
                              </w:rPr>
                              <w:t># Visualize spectrogram and constellation map</w:t>
                            </w:r>
                          </w:p>
                          <w:p w14:paraId="6AA6E738" w14:textId="77777777" w:rsidR="00D717AA" w:rsidRPr="00DE753A" w:rsidRDefault="00D717AA" w:rsidP="00D717AA">
                            <w:pPr>
                              <w:rPr>
                                <w:rFonts w:ascii="Consolas" w:hAnsi="Consolas"/>
                              </w:rPr>
                            </w:pPr>
                            <w:r w:rsidRPr="00DE753A">
                              <w:rPr>
                                <w:rFonts w:ascii="Consolas" w:hAnsi="Consolas"/>
                              </w:rPr>
                              <w:t>plt.figure(figsize=(14, 7))</w:t>
                            </w:r>
                          </w:p>
                          <w:p w14:paraId="200147AE" w14:textId="77777777" w:rsidR="00D717AA" w:rsidRPr="00DE753A" w:rsidRDefault="00D717AA" w:rsidP="00D717AA">
                            <w:pPr>
                              <w:rPr>
                                <w:rFonts w:ascii="Consolas" w:hAnsi="Consolas"/>
                              </w:rPr>
                            </w:pPr>
                            <w:r w:rsidRPr="00DE753A">
                              <w:rPr>
                                <w:rFonts w:ascii="Consolas" w:hAnsi="Consolas"/>
                              </w:rPr>
                              <w:t>plt.subplot(2, 1, 1)</w:t>
                            </w:r>
                          </w:p>
                          <w:p w14:paraId="798134AC" w14:textId="77777777" w:rsidR="009803EF" w:rsidRPr="00DE753A" w:rsidRDefault="009803EF" w:rsidP="00D717AA">
                            <w:pPr>
                              <w:rPr>
                                <w:rFonts w:ascii="Consolas" w:hAnsi="Consolas"/>
                              </w:rPr>
                            </w:pPr>
                          </w:p>
                          <w:p w14:paraId="6C27AD1C" w14:textId="77777777" w:rsidR="00D717AA" w:rsidRPr="00DE753A" w:rsidRDefault="00D717AA" w:rsidP="00D717AA">
                            <w:pPr>
                              <w:rPr>
                                <w:rFonts w:ascii="Consolas" w:hAnsi="Consolas"/>
                              </w:rPr>
                            </w:pPr>
                            <w:r w:rsidRPr="00DE753A">
                              <w:rPr>
                                <w:rFonts w:ascii="Consolas" w:hAnsi="Consolas"/>
                              </w:rPr>
                              <w:t>librosa.display.specshow(librosa.amplitude_to_db(Y, ref=np.max), sr=fs, x_axis='time', y_axis='linear', cmap='magma')</w:t>
                            </w:r>
                          </w:p>
                          <w:p w14:paraId="4CD09234" w14:textId="77777777" w:rsidR="009803EF" w:rsidRPr="00DE753A" w:rsidRDefault="009803EF" w:rsidP="00D717AA">
                            <w:pPr>
                              <w:rPr>
                                <w:rFonts w:ascii="Consolas" w:hAnsi="Consolas"/>
                              </w:rPr>
                            </w:pPr>
                          </w:p>
                          <w:p w14:paraId="4928EF47" w14:textId="6CCE9900" w:rsidR="00D717AA" w:rsidRPr="00DE753A" w:rsidRDefault="00D717AA" w:rsidP="00D717AA">
                            <w:pPr>
                              <w:rPr>
                                <w:rFonts w:ascii="Consolas" w:hAnsi="Consolas"/>
                              </w:rPr>
                            </w:pPr>
                            <w:r w:rsidRPr="00DE753A">
                              <w:rPr>
                                <w:rFonts w:ascii="Consolas" w:hAnsi="Consolas"/>
                              </w:rPr>
                              <w:t>plt.xlabel('Time (s)')</w:t>
                            </w:r>
                          </w:p>
                          <w:p w14:paraId="4270440B" w14:textId="77777777" w:rsidR="00D717AA" w:rsidRPr="00DE753A" w:rsidRDefault="00D717AA" w:rsidP="00D717AA">
                            <w:pPr>
                              <w:rPr>
                                <w:rFonts w:ascii="Consolas" w:hAnsi="Consolas"/>
                              </w:rPr>
                            </w:pPr>
                            <w:r w:rsidRPr="00DE753A">
                              <w:rPr>
                                <w:rFonts w:ascii="Consolas" w:hAnsi="Consolas"/>
                              </w:rPr>
                              <w:t>plt.ylabel('Frequency (Hz)')</w:t>
                            </w:r>
                          </w:p>
                          <w:p w14:paraId="67EF3E3F" w14:textId="77777777" w:rsidR="00D717AA" w:rsidRPr="00DE753A" w:rsidRDefault="00D717AA" w:rsidP="00D717AA">
                            <w:pPr>
                              <w:rPr>
                                <w:rFonts w:ascii="Consolas" w:hAnsi="Consolas"/>
                              </w:rPr>
                            </w:pPr>
                            <w:r w:rsidRPr="00DE753A">
                              <w:rPr>
                                <w:rFonts w:ascii="Consolas" w:hAnsi="Consolas"/>
                              </w:rPr>
                              <w:t>plt.title('Spectrogram')</w:t>
                            </w:r>
                          </w:p>
                          <w:p w14:paraId="110F0A96" w14:textId="77777777" w:rsidR="00D717AA" w:rsidRPr="00DE753A" w:rsidRDefault="00D717AA" w:rsidP="00D717AA">
                            <w:pPr>
                              <w:rPr>
                                <w:rFonts w:ascii="Consolas" w:hAnsi="Consolas"/>
                              </w:rPr>
                            </w:pPr>
                          </w:p>
                          <w:p w14:paraId="0915DDC2" w14:textId="77777777" w:rsidR="00D717AA" w:rsidRPr="00DE753A" w:rsidRDefault="00D717AA" w:rsidP="00D717AA">
                            <w:pPr>
                              <w:rPr>
                                <w:rFonts w:ascii="Consolas" w:hAnsi="Consolas"/>
                              </w:rPr>
                            </w:pPr>
                            <w:r w:rsidRPr="00DE753A">
                              <w:rPr>
                                <w:rFonts w:ascii="Consolas" w:hAnsi="Consolas"/>
                              </w:rPr>
                              <w:t># Extract points from the constellation map and sort them</w:t>
                            </w:r>
                          </w:p>
                          <w:p w14:paraId="26E916F9" w14:textId="77777777" w:rsidR="00D717AA" w:rsidRPr="00DE753A" w:rsidRDefault="00D717AA" w:rsidP="00D717AA">
                            <w:pPr>
                              <w:rPr>
                                <w:rFonts w:ascii="Consolas" w:hAnsi="Consolas"/>
                              </w:rPr>
                            </w:pPr>
                            <w:r w:rsidRPr="00DE753A">
                              <w:rPr>
                                <w:rFonts w:ascii="Consolas" w:hAnsi="Consolas"/>
                              </w:rPr>
                              <w:t>points = np.transpose(np.nonzero(Cmap))</w:t>
                            </w:r>
                          </w:p>
                          <w:p w14:paraId="57230A79" w14:textId="77777777" w:rsidR="00D717AA" w:rsidRPr="00DE753A" w:rsidRDefault="00D717AA" w:rsidP="00D717AA">
                            <w:pPr>
                              <w:rPr>
                                <w:rFonts w:ascii="Consolas" w:hAnsi="Consolas"/>
                              </w:rPr>
                            </w:pPr>
                            <w:r w:rsidRPr="00DE753A">
                              <w:rPr>
                                <w:rFonts w:ascii="Consolas" w:hAnsi="Consolas"/>
                              </w:rPr>
                              <w:t>sorted_points = points[np.lexsort((points[:, 0], points[:, 1]))]</w:t>
                            </w:r>
                          </w:p>
                          <w:p w14:paraId="7655B0C0" w14:textId="77777777" w:rsidR="00D717AA" w:rsidRPr="00DE753A" w:rsidRDefault="00D717AA" w:rsidP="00D717AA">
                            <w:pPr>
                              <w:rPr>
                                <w:rFonts w:ascii="Consolas" w:hAnsi="Consolas"/>
                              </w:rPr>
                            </w:pPr>
                          </w:p>
                          <w:p w14:paraId="506AAC10" w14:textId="77777777" w:rsidR="00D717AA" w:rsidRPr="00DE753A" w:rsidRDefault="00D717AA" w:rsidP="00D717AA">
                            <w:pPr>
                              <w:rPr>
                                <w:rFonts w:ascii="Consolas" w:hAnsi="Consolas"/>
                              </w:rPr>
                            </w:pPr>
                            <w:r w:rsidRPr="00DE753A">
                              <w:rPr>
                                <w:rFonts w:ascii="Consolas" w:hAnsi="Consolas"/>
                              </w:rPr>
                              <w:t># Create a list to store results for each row</w:t>
                            </w:r>
                          </w:p>
                          <w:p w14:paraId="2757B476" w14:textId="77777777" w:rsidR="00D717AA" w:rsidRPr="00DE753A" w:rsidRDefault="00D717AA" w:rsidP="00D717AA">
                            <w:pPr>
                              <w:rPr>
                                <w:rFonts w:ascii="Consolas" w:hAnsi="Consolas"/>
                              </w:rPr>
                            </w:pPr>
                            <w:r w:rsidRPr="00DE753A">
                              <w:rPr>
                                <w:rFonts w:ascii="Consolas" w:hAnsi="Consolas"/>
                              </w:rPr>
                              <w:t>rows_list = []</w:t>
                            </w:r>
                          </w:p>
                          <w:p w14:paraId="6AB2D3C1" w14:textId="77777777" w:rsidR="00D717AA" w:rsidRPr="00DE753A" w:rsidRDefault="00D717AA" w:rsidP="00D717AA">
                            <w:pPr>
                              <w:rPr>
                                <w:rFonts w:ascii="Consolas" w:hAnsi="Consolas"/>
                              </w:rPr>
                            </w:pPr>
                            <w:r w:rsidRPr="00DE753A">
                              <w:rPr>
                                <w:rFonts w:ascii="Consolas" w:hAnsi="Consolas"/>
                              </w:rPr>
                              <w:t>current_row = {}</w:t>
                            </w:r>
                          </w:p>
                          <w:p w14:paraId="6972787D" w14:textId="77777777" w:rsidR="00D717AA" w:rsidRPr="00DE753A" w:rsidRDefault="00D717AA" w:rsidP="00D717AA">
                            <w:pPr>
                              <w:rPr>
                                <w:rFonts w:ascii="Consolas" w:hAnsi="Consolas"/>
                              </w:rPr>
                            </w:pPr>
                          </w:p>
                          <w:p w14:paraId="67854A65" w14:textId="77777777" w:rsidR="00D717AA" w:rsidRPr="00DE753A" w:rsidRDefault="00D717AA" w:rsidP="00D717AA">
                            <w:pPr>
                              <w:rPr>
                                <w:rFonts w:ascii="Consolas" w:hAnsi="Consolas"/>
                              </w:rPr>
                            </w:pPr>
                            <w:r w:rsidRPr="00DE753A">
                              <w:rPr>
                                <w:rFonts w:ascii="Consolas" w:hAnsi="Consolas"/>
                              </w:rPr>
                              <w:t># Process the points and create rows</w:t>
                            </w:r>
                          </w:p>
                          <w:p w14:paraId="7F83EF9C" w14:textId="77777777" w:rsidR="00D717AA" w:rsidRPr="00DE753A" w:rsidRDefault="00D717AA" w:rsidP="00D717AA">
                            <w:pPr>
                              <w:rPr>
                                <w:rFonts w:ascii="Consolas" w:hAnsi="Consolas"/>
                              </w:rPr>
                            </w:pPr>
                            <w:r w:rsidRPr="00DE753A">
                              <w:rPr>
                                <w:rFonts w:ascii="Consolas" w:hAnsi="Consolas"/>
                              </w:rPr>
                              <w:t>for i, point in enumerate(sorted_points):</w:t>
                            </w:r>
                          </w:p>
                          <w:p w14:paraId="038C3B99" w14:textId="77777777" w:rsidR="00D717AA" w:rsidRPr="00DE753A" w:rsidRDefault="00D717AA" w:rsidP="00D717AA">
                            <w:pPr>
                              <w:rPr>
                                <w:rFonts w:ascii="Consolas" w:hAnsi="Consolas"/>
                              </w:rPr>
                            </w:pPr>
                            <w:r w:rsidRPr="00DE753A">
                              <w:rPr>
                                <w:rFonts w:ascii="Consolas" w:hAnsi="Consolas"/>
                              </w:rPr>
                              <w:t xml:space="preserve">    if i % 8 == 0 and i &gt; 0:</w:t>
                            </w:r>
                          </w:p>
                          <w:p w14:paraId="35D6FCE1" w14:textId="77777777" w:rsidR="00D717AA" w:rsidRPr="00DE753A" w:rsidRDefault="00D717AA" w:rsidP="00D717AA">
                            <w:pPr>
                              <w:rPr>
                                <w:rFonts w:ascii="Consolas" w:hAnsi="Consolas"/>
                              </w:rPr>
                            </w:pPr>
                            <w:r w:rsidRPr="00DE753A">
                              <w:rPr>
                                <w:rFonts w:ascii="Consolas" w:hAnsi="Consolas"/>
                              </w:rPr>
                              <w:t xml:space="preserve">        # Calculate and append the parity bit to the current row</w:t>
                            </w:r>
                          </w:p>
                          <w:p w14:paraId="13B0023B" w14:textId="77777777" w:rsidR="00D717AA" w:rsidRPr="00DE753A" w:rsidRDefault="00D717AA" w:rsidP="00D717AA">
                            <w:pPr>
                              <w:rPr>
                                <w:rFonts w:ascii="Consolas" w:hAnsi="Consolas"/>
                              </w:rPr>
                            </w:pPr>
                            <w:r w:rsidRPr="00DE753A">
                              <w:rPr>
                                <w:rFonts w:ascii="Consolas" w:hAnsi="Consolas"/>
                              </w:rPr>
                              <w:t xml:space="preserve">        parity_bit = sum(current_row.values()) % 2</w:t>
                            </w:r>
                          </w:p>
                          <w:p w14:paraId="625257A4" w14:textId="77777777" w:rsidR="00D717AA" w:rsidRPr="00DE753A" w:rsidRDefault="00D717AA" w:rsidP="00D717AA">
                            <w:pPr>
                              <w:rPr>
                                <w:rFonts w:ascii="Consolas" w:hAnsi="Consolas"/>
                              </w:rPr>
                            </w:pPr>
                            <w:r w:rsidRPr="00DE753A">
                              <w:rPr>
                                <w:rFonts w:ascii="Consolas" w:hAnsi="Consolas"/>
                              </w:rPr>
                              <w:t xml:space="preserve">        current_row['Parity'] = parity_bit</w:t>
                            </w:r>
                          </w:p>
                          <w:p w14:paraId="0BF90FFD" w14:textId="77777777" w:rsidR="00D717AA" w:rsidRPr="00DE753A" w:rsidRDefault="00D717AA" w:rsidP="00D717AA">
                            <w:pPr>
                              <w:rPr>
                                <w:rFonts w:ascii="Consolas" w:hAnsi="Consolas"/>
                              </w:rPr>
                            </w:pPr>
                          </w:p>
                          <w:p w14:paraId="6CE7157B" w14:textId="77777777" w:rsidR="00D717AA" w:rsidRPr="00DE753A" w:rsidRDefault="00D717AA" w:rsidP="00D717AA">
                            <w:pPr>
                              <w:rPr>
                                <w:rFonts w:ascii="Consolas" w:hAnsi="Consolas"/>
                              </w:rPr>
                            </w:pPr>
                            <w:r w:rsidRPr="00DE753A">
                              <w:rPr>
                                <w:rFonts w:ascii="Consolas" w:hAnsi="Consolas"/>
                              </w:rPr>
                              <w:t xml:space="preserve">        # Append the current row to the list and reset the current row</w:t>
                            </w:r>
                          </w:p>
                          <w:p w14:paraId="782FEED7" w14:textId="77777777" w:rsidR="00D717AA" w:rsidRPr="00DE753A" w:rsidRDefault="00D717AA" w:rsidP="00D717AA">
                            <w:pPr>
                              <w:rPr>
                                <w:rFonts w:ascii="Consolas" w:hAnsi="Consolas"/>
                              </w:rPr>
                            </w:pPr>
                            <w:r w:rsidRPr="00DE753A">
                              <w:rPr>
                                <w:rFonts w:ascii="Consolas" w:hAnsi="Consolas"/>
                              </w:rPr>
                              <w:t xml:space="preserve">        rows_list.append(current_row)</w:t>
                            </w:r>
                          </w:p>
                          <w:p w14:paraId="61EAA251" w14:textId="77777777" w:rsidR="00D717AA" w:rsidRPr="00DE753A" w:rsidRDefault="00D717AA" w:rsidP="00D717AA">
                            <w:pPr>
                              <w:rPr>
                                <w:rFonts w:ascii="Consolas" w:hAnsi="Consolas"/>
                              </w:rPr>
                            </w:pPr>
                            <w:r w:rsidRPr="00DE753A">
                              <w:rPr>
                                <w:rFonts w:ascii="Consolas" w:hAnsi="Consolas"/>
                              </w:rPr>
                              <w:t xml:space="preserve">        current_row = {}</w:t>
                            </w:r>
                          </w:p>
                          <w:p w14:paraId="0161F324" w14:textId="77777777" w:rsidR="00D717AA" w:rsidRPr="00DE753A" w:rsidRDefault="00D717AA" w:rsidP="00D717AA">
                            <w:pPr>
                              <w:rPr>
                                <w:rFonts w:ascii="Consolas" w:hAnsi="Consolas"/>
                              </w:rPr>
                            </w:pPr>
                          </w:p>
                          <w:p w14:paraId="25B96D45" w14:textId="77777777" w:rsidR="00D717AA" w:rsidRPr="00DE753A" w:rsidRDefault="00D717AA" w:rsidP="00D717AA">
                            <w:pPr>
                              <w:rPr>
                                <w:rFonts w:ascii="Consolas" w:hAnsi="Consolas"/>
                              </w:rPr>
                            </w:pPr>
                            <w:r w:rsidRPr="00DE753A">
                              <w:rPr>
                                <w:rFonts w:ascii="Consolas" w:hAnsi="Consolas"/>
                              </w:rPr>
                              <w:t xml:space="preserve">    if point[0] &gt; threshold_freq:</w:t>
                            </w:r>
                          </w:p>
                          <w:p w14:paraId="55A1A497" w14:textId="77777777" w:rsidR="00D717AA" w:rsidRPr="00DE753A" w:rsidRDefault="00D717AA" w:rsidP="00D717AA">
                            <w:pPr>
                              <w:rPr>
                                <w:rFonts w:ascii="Consolas" w:hAnsi="Consolas"/>
                              </w:rPr>
                            </w:pPr>
                            <w:r w:rsidRPr="00DE753A">
                              <w:rPr>
                                <w:rFonts w:ascii="Consolas" w:hAnsi="Consolas"/>
                              </w:rPr>
                              <w:t xml:space="preserve">        current_row[f'Bit{i % 8}'] = 1</w:t>
                            </w:r>
                          </w:p>
                          <w:p w14:paraId="353426DC" w14:textId="77777777" w:rsidR="00D717AA" w:rsidRPr="00DE753A" w:rsidRDefault="00D717AA" w:rsidP="00D717AA">
                            <w:pPr>
                              <w:rPr>
                                <w:rFonts w:ascii="Consolas" w:hAnsi="Consolas"/>
                              </w:rPr>
                            </w:pPr>
                            <w:r w:rsidRPr="00DE753A">
                              <w:rPr>
                                <w:rFonts w:ascii="Consolas" w:hAnsi="Consolas"/>
                              </w:rPr>
                              <w:t xml:space="preserve">    else:</w:t>
                            </w:r>
                          </w:p>
                          <w:p w14:paraId="2CC39A98" w14:textId="77777777" w:rsidR="00D717AA" w:rsidRPr="00DE753A" w:rsidRDefault="00D717AA" w:rsidP="00D717AA">
                            <w:pPr>
                              <w:rPr>
                                <w:rFonts w:ascii="Consolas" w:hAnsi="Consolas"/>
                              </w:rPr>
                            </w:pPr>
                            <w:r w:rsidRPr="00DE753A">
                              <w:rPr>
                                <w:rFonts w:ascii="Consolas" w:hAnsi="Consolas"/>
                              </w:rPr>
                              <w:t xml:space="preserve">        current_row[f'Bit{i % 8}'] = 0</w:t>
                            </w:r>
                          </w:p>
                          <w:p w14:paraId="670E766F" w14:textId="77777777" w:rsidR="00D717AA" w:rsidRPr="00DE753A" w:rsidRDefault="00D717AA" w:rsidP="00D717AA">
                            <w:pPr>
                              <w:rPr>
                                <w:rFonts w:ascii="Consolas" w:hAnsi="Consolas"/>
                              </w:rPr>
                            </w:pPr>
                          </w:p>
                          <w:p w14:paraId="30E26986" w14:textId="77777777" w:rsidR="00D717AA" w:rsidRPr="00DE753A" w:rsidRDefault="00D717AA" w:rsidP="00D717AA">
                            <w:pPr>
                              <w:rPr>
                                <w:rFonts w:ascii="Consolas" w:hAnsi="Consolas"/>
                              </w:rPr>
                            </w:pPr>
                            <w:r w:rsidRPr="00DE753A">
                              <w:rPr>
                                <w:rFonts w:ascii="Consolas" w:hAnsi="Consolas"/>
                              </w:rPr>
                              <w:t># Calculate and append the parity bit to the last row (if any)</w:t>
                            </w:r>
                          </w:p>
                          <w:p w14:paraId="78F7146A" w14:textId="77777777" w:rsidR="00D717AA" w:rsidRPr="00DE753A" w:rsidRDefault="00D717AA" w:rsidP="00D717AA">
                            <w:pPr>
                              <w:rPr>
                                <w:rFonts w:ascii="Consolas" w:hAnsi="Consolas"/>
                              </w:rPr>
                            </w:pPr>
                            <w:r w:rsidRPr="00DE753A">
                              <w:rPr>
                                <w:rFonts w:ascii="Consolas" w:hAnsi="Consolas"/>
                              </w:rPr>
                              <w:t>if current_row:</w:t>
                            </w:r>
                          </w:p>
                          <w:p w14:paraId="39D72570" w14:textId="77777777" w:rsidR="00D717AA" w:rsidRPr="00DE753A" w:rsidRDefault="00D717AA" w:rsidP="00D717AA">
                            <w:pPr>
                              <w:rPr>
                                <w:rFonts w:ascii="Consolas" w:hAnsi="Consolas"/>
                              </w:rPr>
                            </w:pPr>
                            <w:r w:rsidRPr="00DE753A">
                              <w:rPr>
                                <w:rFonts w:ascii="Consolas" w:hAnsi="Consolas"/>
                              </w:rPr>
                              <w:t xml:space="preserve">    parity_bit = sum(current_row.values()) % 2</w:t>
                            </w:r>
                          </w:p>
                          <w:p w14:paraId="0DC40824" w14:textId="77777777" w:rsidR="00D717AA" w:rsidRPr="00DE753A" w:rsidRDefault="00D717AA" w:rsidP="00D717AA">
                            <w:pPr>
                              <w:rPr>
                                <w:rFonts w:ascii="Consolas" w:hAnsi="Consolas"/>
                              </w:rPr>
                            </w:pPr>
                            <w:r w:rsidRPr="00DE753A">
                              <w:rPr>
                                <w:rFonts w:ascii="Consolas" w:hAnsi="Consolas"/>
                              </w:rPr>
                              <w:t xml:space="preserve">    current_row['Parity'] = parity_bit</w:t>
                            </w:r>
                          </w:p>
                          <w:p w14:paraId="34790760" w14:textId="77777777" w:rsidR="00D717AA" w:rsidRPr="00DE753A" w:rsidRDefault="00D717AA" w:rsidP="00D717AA">
                            <w:pPr>
                              <w:rPr>
                                <w:rFonts w:ascii="Consolas" w:hAnsi="Consolas"/>
                              </w:rPr>
                            </w:pPr>
                            <w:r w:rsidRPr="00DE753A">
                              <w:rPr>
                                <w:rFonts w:ascii="Consolas" w:hAnsi="Consolas"/>
                              </w:rPr>
                              <w:t xml:space="preserve">    rows_list.append(current_row)</w:t>
                            </w:r>
                          </w:p>
                          <w:p w14:paraId="221CAD7E" w14:textId="77777777" w:rsidR="00D717AA" w:rsidRPr="00DE753A" w:rsidRDefault="00D717AA" w:rsidP="00D717AA">
                            <w:pPr>
                              <w:rPr>
                                <w:rFonts w:ascii="Consolas" w:hAnsi="Consolas"/>
                              </w:rPr>
                            </w:pPr>
                          </w:p>
                          <w:p w14:paraId="4138766B" w14:textId="77777777" w:rsidR="00D717AA" w:rsidRPr="00DE753A" w:rsidRDefault="00D717AA" w:rsidP="00D717AA">
                            <w:pPr>
                              <w:rPr>
                                <w:rFonts w:ascii="Consolas" w:hAnsi="Consolas"/>
                              </w:rPr>
                            </w:pPr>
                            <w:r w:rsidRPr="00DE753A">
                              <w:rPr>
                                <w:rFonts w:ascii="Consolas" w:hAnsi="Consolas"/>
                              </w:rPr>
                              <w:t># Convert the list of rows to a DataFrame</w:t>
                            </w:r>
                          </w:p>
                          <w:p w14:paraId="2E23B0D4" w14:textId="77777777" w:rsidR="00D717AA" w:rsidRPr="00DE753A" w:rsidRDefault="00D717AA" w:rsidP="00D717AA">
                            <w:pPr>
                              <w:rPr>
                                <w:rFonts w:ascii="Consolas" w:hAnsi="Consolas"/>
                              </w:rPr>
                            </w:pPr>
                            <w:r w:rsidRPr="00DE753A">
                              <w:rPr>
                                <w:rFonts w:ascii="Consolas" w:hAnsi="Consolas"/>
                              </w:rPr>
                              <w:t>result_df = pd.DataFrame(rows_list)</w:t>
                            </w:r>
                          </w:p>
                          <w:p w14:paraId="2A437335" w14:textId="77777777" w:rsidR="00D717AA" w:rsidRPr="00DE753A" w:rsidRDefault="00D717AA" w:rsidP="00D717AA">
                            <w:pPr>
                              <w:rPr>
                                <w:rFonts w:ascii="Consolas" w:hAnsi="Consolas"/>
                              </w:rPr>
                            </w:pPr>
                          </w:p>
                          <w:p w14:paraId="78A788F3" w14:textId="77777777" w:rsidR="00D717AA" w:rsidRPr="00DE753A" w:rsidRDefault="00D717AA" w:rsidP="00D717AA">
                            <w:pPr>
                              <w:rPr>
                                <w:rFonts w:ascii="Consolas" w:hAnsi="Consolas"/>
                              </w:rPr>
                            </w:pPr>
                            <w:r w:rsidRPr="00DE753A">
                              <w:rPr>
                                <w:rFonts w:ascii="Consolas" w:hAnsi="Consolas"/>
                              </w:rPr>
                              <w:t># Add additional columns to the DataFrame</w:t>
                            </w:r>
                          </w:p>
                          <w:p w14:paraId="4E3DC42B" w14:textId="77777777" w:rsidR="00D717AA" w:rsidRPr="00DE753A" w:rsidRDefault="00D717AA" w:rsidP="00D717AA">
                            <w:pPr>
                              <w:rPr>
                                <w:rFonts w:ascii="Consolas" w:hAnsi="Consolas"/>
                              </w:rPr>
                            </w:pPr>
                            <w:r w:rsidRPr="00DE753A">
                              <w:rPr>
                                <w:rFonts w:ascii="Consolas" w:hAnsi="Consolas"/>
                              </w:rPr>
                              <w:t>result_df['Sent Parity'] = [1, 0, 1, 0, 0, 0, 0, 1]</w:t>
                            </w:r>
                          </w:p>
                          <w:p w14:paraId="329B830F" w14:textId="77777777" w:rsidR="00D717AA" w:rsidRPr="00DE753A" w:rsidRDefault="00D717AA" w:rsidP="00D717AA">
                            <w:pPr>
                              <w:rPr>
                                <w:rFonts w:ascii="Consolas" w:hAnsi="Consolas"/>
                              </w:rPr>
                            </w:pPr>
                            <w:r w:rsidRPr="00DE753A">
                              <w:rPr>
                                <w:rFonts w:ascii="Consolas" w:hAnsi="Consolas"/>
                              </w:rPr>
                              <w:t>result_df['Match'] = ['=IF($I2=$J2, "Yes", "No")', '=IF($I3=$J3, "Yes", "No")', '=IF($I4=$J4, "Yes", "No")',</w:t>
                            </w:r>
                          </w:p>
                          <w:p w14:paraId="12FF9D56" w14:textId="77777777" w:rsidR="00D717AA" w:rsidRPr="00DE753A" w:rsidRDefault="00D717AA" w:rsidP="00D717AA">
                            <w:pPr>
                              <w:rPr>
                                <w:rFonts w:ascii="Consolas" w:hAnsi="Consolas"/>
                              </w:rPr>
                            </w:pPr>
                            <w:r w:rsidRPr="00DE753A">
                              <w:rPr>
                                <w:rFonts w:ascii="Consolas" w:hAnsi="Consolas"/>
                              </w:rPr>
                              <w:t xml:space="preserve">                      '=IF($I5=$J5, "Yes", "No")', '=IF($I6=$J6, "Yes", "No")', '=IF($I7=$J7, "Yes", "No")',</w:t>
                            </w:r>
                          </w:p>
                          <w:p w14:paraId="73439945" w14:textId="77777777" w:rsidR="00D717AA" w:rsidRPr="00DE753A" w:rsidRDefault="00D717AA" w:rsidP="00D717AA">
                            <w:pPr>
                              <w:rPr>
                                <w:rFonts w:ascii="Consolas" w:hAnsi="Consolas"/>
                              </w:rPr>
                            </w:pPr>
                            <w:r w:rsidRPr="00DE753A">
                              <w:rPr>
                                <w:rFonts w:ascii="Consolas" w:hAnsi="Consolas"/>
                              </w:rPr>
                              <w:t xml:space="preserve">                      '=IF($I8=$J8, "Yes", "No")', '=IF($I9=$J9, "Yes", "No")', ]</w:t>
                            </w:r>
                          </w:p>
                          <w:p w14:paraId="035BF2A4" w14:textId="77777777" w:rsidR="00D717AA" w:rsidRPr="00DE753A" w:rsidRDefault="00D717AA" w:rsidP="00D717AA">
                            <w:pPr>
                              <w:rPr>
                                <w:rFonts w:ascii="Consolas" w:hAnsi="Consolas"/>
                              </w:rPr>
                            </w:pPr>
                          </w:p>
                          <w:p w14:paraId="797839BE" w14:textId="77777777" w:rsidR="00D717AA" w:rsidRPr="00DE753A" w:rsidRDefault="00D717AA" w:rsidP="00D717AA">
                            <w:pPr>
                              <w:rPr>
                                <w:rFonts w:ascii="Consolas" w:hAnsi="Consolas"/>
                              </w:rPr>
                            </w:pPr>
                            <w:r w:rsidRPr="00DE753A">
                              <w:rPr>
                                <w:rFonts w:ascii="Consolas" w:hAnsi="Consolas"/>
                              </w:rPr>
                              <w:t># Save the results to an Excel file</w:t>
                            </w:r>
                          </w:p>
                          <w:p w14:paraId="144C28C2" w14:textId="77777777" w:rsidR="00D717AA" w:rsidRPr="00DE753A" w:rsidRDefault="00D717AA" w:rsidP="00D717AA">
                            <w:pPr>
                              <w:rPr>
                                <w:rFonts w:ascii="Consolas" w:hAnsi="Consolas"/>
                              </w:rPr>
                            </w:pPr>
                            <w:r w:rsidRPr="00DE753A">
                              <w:rPr>
                                <w:rFonts w:ascii="Consolas" w:hAnsi="Consolas"/>
                              </w:rPr>
                              <w:t>excel_writer = pd.ExcelWriter('results.xlsx', engine='xlsxwriter')</w:t>
                            </w:r>
                          </w:p>
                          <w:p w14:paraId="48C46255" w14:textId="77777777" w:rsidR="00D717AA" w:rsidRPr="00DE753A" w:rsidRDefault="00D717AA" w:rsidP="00D717AA">
                            <w:pPr>
                              <w:rPr>
                                <w:rFonts w:ascii="Consolas" w:hAnsi="Consolas"/>
                              </w:rPr>
                            </w:pPr>
                            <w:r w:rsidRPr="00DE753A">
                              <w:rPr>
                                <w:rFonts w:ascii="Consolas" w:hAnsi="Consolas"/>
                              </w:rPr>
                              <w:t>result_df.to_excel(excel_writer, sheet_name='Results', index=False)</w:t>
                            </w:r>
                          </w:p>
                          <w:p w14:paraId="30FD3823" w14:textId="77777777" w:rsidR="00D717AA" w:rsidRPr="00DE753A" w:rsidRDefault="00D717AA" w:rsidP="00D717AA">
                            <w:pPr>
                              <w:rPr>
                                <w:rFonts w:ascii="Consolas" w:hAnsi="Consolas"/>
                              </w:rPr>
                            </w:pPr>
                            <w:r w:rsidRPr="00DE753A">
                              <w:rPr>
                                <w:rFonts w:ascii="Consolas" w:hAnsi="Consolas"/>
                              </w:rPr>
                              <w:t>excel_writer.close()</w:t>
                            </w:r>
                          </w:p>
                          <w:p w14:paraId="7D5F67B5" w14:textId="77777777" w:rsidR="00D717AA" w:rsidRPr="00DE753A" w:rsidRDefault="00D717AA" w:rsidP="00D717AA">
                            <w:pPr>
                              <w:rPr>
                                <w:rFonts w:ascii="Consolas" w:hAnsi="Consolas"/>
                              </w:rPr>
                            </w:pPr>
                          </w:p>
                          <w:p w14:paraId="501A9884" w14:textId="77777777" w:rsidR="00D717AA" w:rsidRPr="00DE753A" w:rsidRDefault="00D717AA" w:rsidP="00D717AA">
                            <w:pPr>
                              <w:rPr>
                                <w:rFonts w:ascii="Consolas" w:hAnsi="Consolas"/>
                              </w:rPr>
                            </w:pPr>
                            <w:r w:rsidRPr="00DE753A">
                              <w:rPr>
                                <w:rFonts w:ascii="Consolas" w:hAnsi="Consolas"/>
                              </w:rPr>
                              <w:t># Display the plots</w:t>
                            </w:r>
                          </w:p>
                          <w:p w14:paraId="2759F345" w14:textId="77777777" w:rsidR="00D717AA" w:rsidRPr="00DE753A" w:rsidRDefault="00D717AA" w:rsidP="00D717AA">
                            <w:pPr>
                              <w:rPr>
                                <w:rFonts w:ascii="Consolas" w:hAnsi="Consolas"/>
                              </w:rPr>
                            </w:pPr>
                            <w:r w:rsidRPr="00DE753A">
                              <w:rPr>
                                <w:rFonts w:ascii="Consolas" w:hAnsi="Consolas"/>
                              </w:rPr>
                              <w:t>plt.show()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250F15" id="_x0000_s1031" type="#_x0000_t202" style="position:absolute;margin-left:0;margin-top:6.85pt;width:463pt;height:624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" filled="f" stroked="f">
                <v:textbox>
                  <w:txbxContent>
                    <w:p w14:paraId="46A88E0A" w14:textId="3BBD766B" w:rsidR="004A2ACA" w:rsidRPr="00DE753A" w:rsidRDefault="004A2ACA" w:rsidP="00D717AA">
                      <w:pPr>
                        <w:rPr>
                          <w:rFonts w:ascii="Consolas" w:hAnsi="Consolas"/>
                        </w:rPr>
                      </w:pPr>
                      <w:r w:rsidRPr="00DE753A">
                        <w:rPr>
                          <w:rFonts w:ascii="Consolas" w:hAnsi="Consolas"/>
                        </w:rPr>
                        <w:t>Y = np.abs(librosa.stft(filtered_audio))  # Compute the short-time Fourier transform of the filtered audio</w:t>
                      </w:r>
                    </w:p>
                    <w:p w14:paraId="0C6E81B2" w14:textId="77777777" w:rsidR="004A2ACA" w:rsidRPr="00DE753A" w:rsidRDefault="004A2ACA" w:rsidP="00D717AA">
                      <w:pPr>
                        <w:rPr>
                          <w:rFonts w:ascii="Consolas" w:hAnsi="Consolas"/>
                        </w:rPr>
                      </w:pPr>
                    </w:p>
                    <w:p w14:paraId="09C8DF0E" w14:textId="07FE6D02" w:rsidR="00D717AA" w:rsidRPr="00DE753A" w:rsidRDefault="00D717AA" w:rsidP="00D717AA">
                      <w:pPr>
                        <w:rPr>
                          <w:rFonts w:ascii="Consolas" w:hAnsi="Consolas"/>
                        </w:rPr>
                      </w:pPr>
                      <w:r w:rsidRPr="00DE753A">
                        <w:rPr>
                          <w:rFonts w:ascii="Consolas" w:hAnsi="Consolas"/>
                        </w:rPr>
                        <w:t># Parameters for constellation map computation</w:t>
                      </w:r>
                    </w:p>
                    <w:p w14:paraId="7A21D448" w14:textId="77777777" w:rsidR="00D717AA" w:rsidRPr="00DE753A" w:rsidRDefault="00D717AA" w:rsidP="00D717AA">
                      <w:pPr>
                        <w:rPr>
                          <w:rFonts w:ascii="Consolas" w:hAnsi="Consolas"/>
                        </w:rPr>
                      </w:pPr>
                      <w:r w:rsidRPr="00DE753A">
                        <w:rPr>
                          <w:rFonts w:ascii="Consolas" w:hAnsi="Consolas"/>
                        </w:rPr>
                        <w:t>dist_freq = 7  # Distance in frequency bins for finding local maximums</w:t>
                      </w:r>
                    </w:p>
                    <w:p w14:paraId="7ED9BC56" w14:textId="77777777" w:rsidR="00D717AA" w:rsidRPr="00DE753A" w:rsidRDefault="00D717AA" w:rsidP="00D717AA">
                      <w:pPr>
                        <w:rPr>
                          <w:rFonts w:ascii="Consolas" w:hAnsi="Consolas"/>
                        </w:rPr>
                      </w:pPr>
                      <w:r w:rsidRPr="00DE753A">
                        <w:rPr>
                          <w:rFonts w:ascii="Consolas" w:hAnsi="Consolas"/>
                        </w:rPr>
                        <w:t>dist_time = 7  # Distance in time bins for finding local maximums</w:t>
                      </w:r>
                    </w:p>
                    <w:p w14:paraId="021B2050" w14:textId="77777777" w:rsidR="00D717AA" w:rsidRPr="00DE753A" w:rsidRDefault="00D717AA" w:rsidP="00D717AA">
                      <w:pPr>
                        <w:rPr>
                          <w:rFonts w:ascii="Consolas" w:hAnsi="Consolas"/>
                        </w:rPr>
                      </w:pPr>
                      <w:r w:rsidRPr="00DE753A">
                        <w:rPr>
                          <w:rFonts w:ascii="Consolas" w:hAnsi="Consolas"/>
                        </w:rPr>
                        <w:t>thresh = 2  # Threshold for determining valid local maximums</w:t>
                      </w:r>
                    </w:p>
                    <w:p w14:paraId="65B35448" w14:textId="77777777" w:rsidR="00D717AA" w:rsidRPr="00DE753A" w:rsidRDefault="00D717AA" w:rsidP="00D717AA">
                      <w:pPr>
                        <w:rPr>
                          <w:rFonts w:ascii="Consolas" w:hAnsi="Consolas"/>
                        </w:rPr>
                      </w:pPr>
                    </w:p>
                    <w:p w14:paraId="2BB54958" w14:textId="77777777" w:rsidR="00D717AA" w:rsidRPr="00DE753A" w:rsidRDefault="00D717AA" w:rsidP="00D717AA">
                      <w:pPr>
                        <w:rPr>
                          <w:rFonts w:ascii="Consolas" w:hAnsi="Consolas"/>
                        </w:rPr>
                      </w:pPr>
                      <w:r w:rsidRPr="00DE753A">
                        <w:rPr>
                          <w:rFonts w:ascii="Consolas" w:hAnsi="Consolas"/>
                        </w:rPr>
                        <w:t># Compute the constellation map</w:t>
                      </w:r>
                    </w:p>
                    <w:p w14:paraId="64CB70C2" w14:textId="77777777" w:rsidR="00D717AA" w:rsidRPr="00DE753A" w:rsidRDefault="00D717AA" w:rsidP="00D717AA">
                      <w:pPr>
                        <w:rPr>
                          <w:rFonts w:ascii="Consolas" w:hAnsi="Consolas"/>
                        </w:rPr>
                      </w:pPr>
                      <w:r w:rsidRPr="00DE753A">
                        <w:rPr>
                          <w:rFonts w:ascii="Consolas" w:hAnsi="Consolas"/>
                        </w:rPr>
                        <w:t>Cmap = compute_constellation_map(Y, dist_freq=dist_freq, dist_time=dist_time, thresh=thresh)</w:t>
                      </w:r>
                    </w:p>
                    <w:p w14:paraId="6BB1C0BA" w14:textId="77777777" w:rsidR="00D717AA" w:rsidRPr="00DE753A" w:rsidRDefault="00D717AA" w:rsidP="00D717AA">
                      <w:pPr>
                        <w:rPr>
                          <w:rFonts w:ascii="Consolas" w:hAnsi="Consolas"/>
                        </w:rPr>
                      </w:pPr>
                    </w:p>
                    <w:p w14:paraId="1D3BA23F" w14:textId="77777777" w:rsidR="00D717AA" w:rsidRPr="00DE753A" w:rsidRDefault="00D717AA" w:rsidP="00D717AA">
                      <w:pPr>
                        <w:rPr>
                          <w:rFonts w:ascii="Consolas" w:hAnsi="Consolas"/>
                        </w:rPr>
                      </w:pPr>
                      <w:r w:rsidRPr="00DE753A">
                        <w:rPr>
                          <w:rFonts w:ascii="Consolas" w:hAnsi="Consolas"/>
                        </w:rPr>
                        <w:t># Apply thresholding to the spectrogram and constellation map</w:t>
                      </w:r>
                    </w:p>
                    <w:p w14:paraId="13CC1C56" w14:textId="77777777" w:rsidR="00D717AA" w:rsidRPr="00DE753A" w:rsidRDefault="00D717AA" w:rsidP="00D717AA">
                      <w:pPr>
                        <w:rPr>
                          <w:rFonts w:ascii="Consolas" w:hAnsi="Consolas"/>
                        </w:rPr>
                      </w:pPr>
                      <w:r w:rsidRPr="00DE753A">
                        <w:rPr>
                          <w:rFonts w:ascii="Consolas" w:hAnsi="Consolas"/>
                        </w:rPr>
                        <w:t>mask = np.abs(spectrogram) &lt; np.max(spectrogram) * thresh  # Create a mask based on the threshold</w:t>
                      </w:r>
                    </w:p>
                    <w:p w14:paraId="1867D3BB" w14:textId="77777777" w:rsidR="00D717AA" w:rsidRPr="00DE753A" w:rsidRDefault="00D717AA" w:rsidP="00D717AA">
                      <w:pPr>
                        <w:rPr>
                          <w:rFonts w:ascii="Consolas" w:hAnsi="Consolas"/>
                        </w:rPr>
                      </w:pPr>
                      <w:r w:rsidRPr="00DE753A">
                        <w:rPr>
                          <w:rFonts w:ascii="Consolas" w:hAnsi="Consolas"/>
                        </w:rPr>
                        <w:t>Cmap[mask] = False  # Set values outside the mask to False</w:t>
                      </w:r>
                    </w:p>
                    <w:p w14:paraId="62326128" w14:textId="77777777" w:rsidR="00D717AA" w:rsidRPr="00DE753A" w:rsidRDefault="00D717AA" w:rsidP="00D717AA">
                      <w:pPr>
                        <w:rPr>
                          <w:rFonts w:ascii="Consolas" w:hAnsi="Consolas"/>
                        </w:rPr>
                      </w:pPr>
                    </w:p>
                    <w:p w14:paraId="41C62C86" w14:textId="77777777" w:rsidR="00D717AA" w:rsidRPr="00DE753A" w:rsidRDefault="00D717AA" w:rsidP="00D717AA">
                      <w:pPr>
                        <w:rPr>
                          <w:rFonts w:ascii="Consolas" w:hAnsi="Consolas"/>
                        </w:rPr>
                      </w:pPr>
                      <w:r w:rsidRPr="00DE753A">
                        <w:rPr>
                          <w:rFonts w:ascii="Consolas" w:hAnsi="Consolas"/>
                        </w:rPr>
                        <w:t># Visualize spectrogram and constellation map</w:t>
                      </w:r>
                    </w:p>
                    <w:p w14:paraId="6AA6E738" w14:textId="77777777" w:rsidR="00D717AA" w:rsidRPr="00DE753A" w:rsidRDefault="00D717AA" w:rsidP="00D717AA">
                      <w:pPr>
                        <w:rPr>
                          <w:rFonts w:ascii="Consolas" w:hAnsi="Consolas"/>
                        </w:rPr>
                      </w:pPr>
                      <w:r w:rsidRPr="00DE753A">
                        <w:rPr>
                          <w:rFonts w:ascii="Consolas" w:hAnsi="Consolas"/>
                        </w:rPr>
                        <w:t>plt.figure(figsize=(14, 7))</w:t>
                      </w:r>
                    </w:p>
                    <w:p w14:paraId="200147AE" w14:textId="77777777" w:rsidR="00D717AA" w:rsidRPr="00DE753A" w:rsidRDefault="00D717AA" w:rsidP="00D717AA">
                      <w:pPr>
                        <w:rPr>
                          <w:rFonts w:ascii="Consolas" w:hAnsi="Consolas"/>
                        </w:rPr>
                      </w:pPr>
                      <w:r w:rsidRPr="00DE753A">
                        <w:rPr>
                          <w:rFonts w:ascii="Consolas" w:hAnsi="Consolas"/>
                        </w:rPr>
                        <w:t>plt.subplot(2, 1, 1)</w:t>
                      </w:r>
                    </w:p>
                    <w:p w14:paraId="798134AC" w14:textId="77777777" w:rsidR="009803EF" w:rsidRPr="00DE753A" w:rsidRDefault="009803EF" w:rsidP="00D717AA">
                      <w:pPr>
                        <w:rPr>
                          <w:rFonts w:ascii="Consolas" w:hAnsi="Consolas"/>
                        </w:rPr>
                      </w:pPr>
                    </w:p>
                    <w:p w14:paraId="6C27AD1C" w14:textId="77777777" w:rsidR="00D717AA" w:rsidRPr="00DE753A" w:rsidRDefault="00D717AA" w:rsidP="00D717AA">
                      <w:pPr>
                        <w:rPr>
                          <w:rFonts w:ascii="Consolas" w:hAnsi="Consolas"/>
                        </w:rPr>
                      </w:pPr>
                      <w:r w:rsidRPr="00DE753A">
                        <w:rPr>
                          <w:rFonts w:ascii="Consolas" w:hAnsi="Consolas"/>
                        </w:rPr>
                        <w:t>librosa.display.specshow(librosa.amplitude_to_db(Y, ref=np.max), sr=fs, x_axis='time', y_axis='linear', cmap='magma')</w:t>
                      </w:r>
                    </w:p>
                    <w:p w14:paraId="4CD09234" w14:textId="77777777" w:rsidR="009803EF" w:rsidRPr="00DE753A" w:rsidRDefault="009803EF" w:rsidP="00D717AA">
                      <w:pPr>
                        <w:rPr>
                          <w:rFonts w:ascii="Consolas" w:hAnsi="Consolas"/>
                        </w:rPr>
                      </w:pPr>
                    </w:p>
                    <w:p w14:paraId="4928EF47" w14:textId="6CCE9900" w:rsidR="00D717AA" w:rsidRPr="00DE753A" w:rsidRDefault="00D717AA" w:rsidP="00D717AA">
                      <w:pPr>
                        <w:rPr>
                          <w:rFonts w:ascii="Consolas" w:hAnsi="Consolas"/>
                        </w:rPr>
                      </w:pPr>
                      <w:r w:rsidRPr="00DE753A">
                        <w:rPr>
                          <w:rFonts w:ascii="Consolas" w:hAnsi="Consolas"/>
                        </w:rPr>
                        <w:t>plt.xlabel('Time (s)')</w:t>
                      </w:r>
                    </w:p>
                    <w:p w14:paraId="4270440B" w14:textId="77777777" w:rsidR="00D717AA" w:rsidRPr="00DE753A" w:rsidRDefault="00D717AA" w:rsidP="00D717AA">
                      <w:pPr>
                        <w:rPr>
                          <w:rFonts w:ascii="Consolas" w:hAnsi="Consolas"/>
                        </w:rPr>
                      </w:pPr>
                      <w:r w:rsidRPr="00DE753A">
                        <w:rPr>
                          <w:rFonts w:ascii="Consolas" w:hAnsi="Consolas"/>
                        </w:rPr>
                        <w:t>plt.ylabel('Frequency (Hz)')</w:t>
                      </w:r>
                    </w:p>
                    <w:p w14:paraId="67EF3E3F" w14:textId="77777777" w:rsidR="00D717AA" w:rsidRPr="00DE753A" w:rsidRDefault="00D717AA" w:rsidP="00D717AA">
                      <w:pPr>
                        <w:rPr>
                          <w:rFonts w:ascii="Consolas" w:hAnsi="Consolas"/>
                        </w:rPr>
                      </w:pPr>
                      <w:r w:rsidRPr="00DE753A">
                        <w:rPr>
                          <w:rFonts w:ascii="Consolas" w:hAnsi="Consolas"/>
                        </w:rPr>
                        <w:t>plt.title('Spectrogram')</w:t>
                      </w:r>
                    </w:p>
                    <w:p w14:paraId="110F0A96" w14:textId="77777777" w:rsidR="00D717AA" w:rsidRPr="00DE753A" w:rsidRDefault="00D717AA" w:rsidP="00D717AA">
                      <w:pPr>
                        <w:rPr>
                          <w:rFonts w:ascii="Consolas" w:hAnsi="Consolas"/>
                        </w:rPr>
                      </w:pPr>
                    </w:p>
                    <w:p w14:paraId="0915DDC2" w14:textId="77777777" w:rsidR="00D717AA" w:rsidRPr="00DE753A" w:rsidRDefault="00D717AA" w:rsidP="00D717AA">
                      <w:pPr>
                        <w:rPr>
                          <w:rFonts w:ascii="Consolas" w:hAnsi="Consolas"/>
                        </w:rPr>
                      </w:pPr>
                      <w:r w:rsidRPr="00DE753A">
                        <w:rPr>
                          <w:rFonts w:ascii="Consolas" w:hAnsi="Consolas"/>
                        </w:rPr>
                        <w:t># Extract points from the constellation map and sort them</w:t>
                      </w:r>
                    </w:p>
                    <w:p w14:paraId="26E916F9" w14:textId="77777777" w:rsidR="00D717AA" w:rsidRPr="00DE753A" w:rsidRDefault="00D717AA" w:rsidP="00D717AA">
                      <w:pPr>
                        <w:rPr>
                          <w:rFonts w:ascii="Consolas" w:hAnsi="Consolas"/>
                        </w:rPr>
                      </w:pPr>
                      <w:r w:rsidRPr="00DE753A">
                        <w:rPr>
                          <w:rFonts w:ascii="Consolas" w:hAnsi="Consolas"/>
                        </w:rPr>
                        <w:t>points = np.transpose(np.nonzero(Cmap))</w:t>
                      </w:r>
                    </w:p>
                    <w:p w14:paraId="57230A79" w14:textId="77777777" w:rsidR="00D717AA" w:rsidRPr="00DE753A" w:rsidRDefault="00D717AA" w:rsidP="00D717AA">
                      <w:pPr>
                        <w:rPr>
                          <w:rFonts w:ascii="Consolas" w:hAnsi="Consolas"/>
                        </w:rPr>
                      </w:pPr>
                      <w:r w:rsidRPr="00DE753A">
                        <w:rPr>
                          <w:rFonts w:ascii="Consolas" w:hAnsi="Consolas"/>
                        </w:rPr>
                        <w:t>sorted_points = points[np.lexsort((points[:, 0], points[:, 1]))]</w:t>
                      </w:r>
                    </w:p>
                    <w:p w14:paraId="7655B0C0" w14:textId="77777777" w:rsidR="00D717AA" w:rsidRPr="00DE753A" w:rsidRDefault="00D717AA" w:rsidP="00D717AA">
                      <w:pPr>
                        <w:rPr>
                          <w:rFonts w:ascii="Consolas" w:hAnsi="Consolas"/>
                        </w:rPr>
                      </w:pPr>
                    </w:p>
                    <w:p w14:paraId="506AAC10" w14:textId="77777777" w:rsidR="00D717AA" w:rsidRPr="00DE753A" w:rsidRDefault="00D717AA" w:rsidP="00D717AA">
                      <w:pPr>
                        <w:rPr>
                          <w:rFonts w:ascii="Consolas" w:hAnsi="Consolas"/>
                        </w:rPr>
                      </w:pPr>
                      <w:r w:rsidRPr="00DE753A">
                        <w:rPr>
                          <w:rFonts w:ascii="Consolas" w:hAnsi="Consolas"/>
                        </w:rPr>
                        <w:t># Create a list to store results for each row</w:t>
                      </w:r>
                    </w:p>
                    <w:p w14:paraId="2757B476" w14:textId="77777777" w:rsidR="00D717AA" w:rsidRPr="00DE753A" w:rsidRDefault="00D717AA" w:rsidP="00D717AA">
                      <w:pPr>
                        <w:rPr>
                          <w:rFonts w:ascii="Consolas" w:hAnsi="Consolas"/>
                        </w:rPr>
                      </w:pPr>
                      <w:r w:rsidRPr="00DE753A">
                        <w:rPr>
                          <w:rFonts w:ascii="Consolas" w:hAnsi="Consolas"/>
                        </w:rPr>
                        <w:t>rows_list = []</w:t>
                      </w:r>
                    </w:p>
                    <w:p w14:paraId="6AB2D3C1" w14:textId="77777777" w:rsidR="00D717AA" w:rsidRPr="00DE753A" w:rsidRDefault="00D717AA" w:rsidP="00D717AA">
                      <w:pPr>
                        <w:rPr>
                          <w:rFonts w:ascii="Consolas" w:hAnsi="Consolas"/>
                        </w:rPr>
                      </w:pPr>
                      <w:r w:rsidRPr="00DE753A">
                        <w:rPr>
                          <w:rFonts w:ascii="Consolas" w:hAnsi="Consolas"/>
                        </w:rPr>
                        <w:t>current_row = {}</w:t>
                      </w:r>
                    </w:p>
                    <w:p w14:paraId="6972787D" w14:textId="77777777" w:rsidR="00D717AA" w:rsidRPr="00DE753A" w:rsidRDefault="00D717AA" w:rsidP="00D717AA">
                      <w:pPr>
                        <w:rPr>
                          <w:rFonts w:ascii="Consolas" w:hAnsi="Consolas"/>
                        </w:rPr>
                      </w:pPr>
                    </w:p>
                    <w:p w14:paraId="67854A65" w14:textId="77777777" w:rsidR="00D717AA" w:rsidRPr="00DE753A" w:rsidRDefault="00D717AA" w:rsidP="00D717AA">
                      <w:pPr>
                        <w:rPr>
                          <w:rFonts w:ascii="Consolas" w:hAnsi="Consolas"/>
                        </w:rPr>
                      </w:pPr>
                      <w:r w:rsidRPr="00DE753A">
                        <w:rPr>
                          <w:rFonts w:ascii="Consolas" w:hAnsi="Consolas"/>
                        </w:rPr>
                        <w:t># Process the points and create rows</w:t>
                      </w:r>
                    </w:p>
                    <w:p w14:paraId="7F83EF9C" w14:textId="77777777" w:rsidR="00D717AA" w:rsidRPr="00DE753A" w:rsidRDefault="00D717AA" w:rsidP="00D717AA">
                      <w:pPr>
                        <w:rPr>
                          <w:rFonts w:ascii="Consolas" w:hAnsi="Consolas"/>
                        </w:rPr>
                      </w:pPr>
                      <w:r w:rsidRPr="00DE753A">
                        <w:rPr>
                          <w:rFonts w:ascii="Consolas" w:hAnsi="Consolas"/>
                        </w:rPr>
                        <w:t>for i, point in enumerate(sorted_points):</w:t>
                      </w:r>
                    </w:p>
                    <w:p w14:paraId="038C3B99" w14:textId="77777777" w:rsidR="00D717AA" w:rsidRPr="00DE753A" w:rsidRDefault="00D717AA" w:rsidP="00D717AA">
                      <w:pPr>
                        <w:rPr>
                          <w:rFonts w:ascii="Consolas" w:hAnsi="Consolas"/>
                        </w:rPr>
                      </w:pPr>
                      <w:r w:rsidRPr="00DE753A">
                        <w:rPr>
                          <w:rFonts w:ascii="Consolas" w:hAnsi="Consolas"/>
                        </w:rPr>
                        <w:t xml:space="preserve">    if i % 8 == 0 and i &gt; 0:</w:t>
                      </w:r>
                    </w:p>
                    <w:p w14:paraId="35D6FCE1" w14:textId="77777777" w:rsidR="00D717AA" w:rsidRPr="00DE753A" w:rsidRDefault="00D717AA" w:rsidP="00D717AA">
                      <w:pPr>
                        <w:rPr>
                          <w:rFonts w:ascii="Consolas" w:hAnsi="Consolas"/>
                        </w:rPr>
                      </w:pPr>
                      <w:r w:rsidRPr="00DE753A">
                        <w:rPr>
                          <w:rFonts w:ascii="Consolas" w:hAnsi="Consolas"/>
                        </w:rPr>
                        <w:t xml:space="preserve">        # Calculate and append the parity bit to the current row</w:t>
                      </w:r>
                    </w:p>
                    <w:p w14:paraId="13B0023B" w14:textId="77777777" w:rsidR="00D717AA" w:rsidRPr="00DE753A" w:rsidRDefault="00D717AA" w:rsidP="00D717AA">
                      <w:pPr>
                        <w:rPr>
                          <w:rFonts w:ascii="Consolas" w:hAnsi="Consolas"/>
                        </w:rPr>
                      </w:pPr>
                      <w:r w:rsidRPr="00DE753A">
                        <w:rPr>
                          <w:rFonts w:ascii="Consolas" w:hAnsi="Consolas"/>
                        </w:rPr>
                        <w:t xml:space="preserve">        parity_bit = sum(current_row.values()) % 2</w:t>
                      </w:r>
                    </w:p>
                    <w:p w14:paraId="625257A4" w14:textId="77777777" w:rsidR="00D717AA" w:rsidRPr="00DE753A" w:rsidRDefault="00D717AA" w:rsidP="00D717AA">
                      <w:pPr>
                        <w:rPr>
                          <w:rFonts w:ascii="Consolas" w:hAnsi="Consolas"/>
                        </w:rPr>
                      </w:pPr>
                      <w:r w:rsidRPr="00DE753A">
                        <w:rPr>
                          <w:rFonts w:ascii="Consolas" w:hAnsi="Consolas"/>
                        </w:rPr>
                        <w:t xml:space="preserve">        current_row['Parity'] = parity_bit</w:t>
                      </w:r>
                    </w:p>
                    <w:p w14:paraId="0BF90FFD" w14:textId="77777777" w:rsidR="00D717AA" w:rsidRPr="00DE753A" w:rsidRDefault="00D717AA" w:rsidP="00D717AA">
                      <w:pPr>
                        <w:rPr>
                          <w:rFonts w:ascii="Consolas" w:hAnsi="Consolas"/>
                        </w:rPr>
                      </w:pPr>
                    </w:p>
                    <w:p w14:paraId="6CE7157B" w14:textId="77777777" w:rsidR="00D717AA" w:rsidRPr="00DE753A" w:rsidRDefault="00D717AA" w:rsidP="00D717AA">
                      <w:pPr>
                        <w:rPr>
                          <w:rFonts w:ascii="Consolas" w:hAnsi="Consolas"/>
                        </w:rPr>
                      </w:pPr>
                      <w:r w:rsidRPr="00DE753A">
                        <w:rPr>
                          <w:rFonts w:ascii="Consolas" w:hAnsi="Consolas"/>
                        </w:rPr>
                        <w:t xml:space="preserve">        # Append the current row to the list and reset the current row</w:t>
                      </w:r>
                    </w:p>
                    <w:p w14:paraId="782FEED7" w14:textId="77777777" w:rsidR="00D717AA" w:rsidRPr="00DE753A" w:rsidRDefault="00D717AA" w:rsidP="00D717AA">
                      <w:pPr>
                        <w:rPr>
                          <w:rFonts w:ascii="Consolas" w:hAnsi="Consolas"/>
                        </w:rPr>
                      </w:pPr>
                      <w:r w:rsidRPr="00DE753A">
                        <w:rPr>
                          <w:rFonts w:ascii="Consolas" w:hAnsi="Consolas"/>
                        </w:rPr>
                        <w:t xml:space="preserve">        rows_list.append(current_row)</w:t>
                      </w:r>
                    </w:p>
                    <w:p w14:paraId="61EAA251" w14:textId="77777777" w:rsidR="00D717AA" w:rsidRPr="00DE753A" w:rsidRDefault="00D717AA" w:rsidP="00D717AA">
                      <w:pPr>
                        <w:rPr>
                          <w:rFonts w:ascii="Consolas" w:hAnsi="Consolas"/>
                        </w:rPr>
                      </w:pPr>
                      <w:r w:rsidRPr="00DE753A">
                        <w:rPr>
                          <w:rFonts w:ascii="Consolas" w:hAnsi="Consolas"/>
                        </w:rPr>
                        <w:t xml:space="preserve">        current_row = {}</w:t>
                      </w:r>
                    </w:p>
                    <w:p w14:paraId="0161F324" w14:textId="77777777" w:rsidR="00D717AA" w:rsidRPr="00DE753A" w:rsidRDefault="00D717AA" w:rsidP="00D717AA">
                      <w:pPr>
                        <w:rPr>
                          <w:rFonts w:ascii="Consolas" w:hAnsi="Consolas"/>
                        </w:rPr>
                      </w:pPr>
                    </w:p>
                    <w:p w14:paraId="25B96D45" w14:textId="77777777" w:rsidR="00D717AA" w:rsidRPr="00DE753A" w:rsidRDefault="00D717AA" w:rsidP="00D717AA">
                      <w:pPr>
                        <w:rPr>
                          <w:rFonts w:ascii="Consolas" w:hAnsi="Consolas"/>
                        </w:rPr>
                      </w:pPr>
                      <w:r w:rsidRPr="00DE753A">
                        <w:rPr>
                          <w:rFonts w:ascii="Consolas" w:hAnsi="Consolas"/>
                        </w:rPr>
                        <w:t xml:space="preserve">    if point[0] &gt; threshold_freq:</w:t>
                      </w:r>
                    </w:p>
                    <w:p w14:paraId="55A1A497" w14:textId="77777777" w:rsidR="00D717AA" w:rsidRPr="00DE753A" w:rsidRDefault="00D717AA" w:rsidP="00D717AA">
                      <w:pPr>
                        <w:rPr>
                          <w:rFonts w:ascii="Consolas" w:hAnsi="Consolas"/>
                        </w:rPr>
                      </w:pPr>
                      <w:r w:rsidRPr="00DE753A">
                        <w:rPr>
                          <w:rFonts w:ascii="Consolas" w:hAnsi="Consolas"/>
                        </w:rPr>
                        <w:t xml:space="preserve">        current_row[f'Bit{i % 8}'] = 1</w:t>
                      </w:r>
                    </w:p>
                    <w:p w14:paraId="353426DC" w14:textId="77777777" w:rsidR="00D717AA" w:rsidRPr="00DE753A" w:rsidRDefault="00D717AA" w:rsidP="00D717AA">
                      <w:pPr>
                        <w:rPr>
                          <w:rFonts w:ascii="Consolas" w:hAnsi="Consolas"/>
                        </w:rPr>
                      </w:pPr>
                      <w:r w:rsidRPr="00DE753A">
                        <w:rPr>
                          <w:rFonts w:ascii="Consolas" w:hAnsi="Consolas"/>
                        </w:rPr>
                        <w:t xml:space="preserve">    else:</w:t>
                      </w:r>
                    </w:p>
                    <w:p w14:paraId="2CC39A98" w14:textId="77777777" w:rsidR="00D717AA" w:rsidRPr="00DE753A" w:rsidRDefault="00D717AA" w:rsidP="00D717AA">
                      <w:pPr>
                        <w:rPr>
                          <w:rFonts w:ascii="Consolas" w:hAnsi="Consolas"/>
                        </w:rPr>
                      </w:pPr>
                      <w:r w:rsidRPr="00DE753A">
                        <w:rPr>
                          <w:rFonts w:ascii="Consolas" w:hAnsi="Consolas"/>
                        </w:rPr>
                        <w:t xml:space="preserve">        current_row[f'Bit{i % 8}'] = 0</w:t>
                      </w:r>
                    </w:p>
                    <w:p w14:paraId="670E766F" w14:textId="77777777" w:rsidR="00D717AA" w:rsidRPr="00DE753A" w:rsidRDefault="00D717AA" w:rsidP="00D717AA">
                      <w:pPr>
                        <w:rPr>
                          <w:rFonts w:ascii="Consolas" w:hAnsi="Consolas"/>
                        </w:rPr>
                      </w:pPr>
                    </w:p>
                    <w:p w14:paraId="30E26986" w14:textId="77777777" w:rsidR="00D717AA" w:rsidRPr="00DE753A" w:rsidRDefault="00D717AA" w:rsidP="00D717AA">
                      <w:pPr>
                        <w:rPr>
                          <w:rFonts w:ascii="Consolas" w:hAnsi="Consolas"/>
                        </w:rPr>
                      </w:pPr>
                      <w:r w:rsidRPr="00DE753A">
                        <w:rPr>
                          <w:rFonts w:ascii="Consolas" w:hAnsi="Consolas"/>
                        </w:rPr>
                        <w:t># Calculate and append the parity bit to the last row (if any)</w:t>
                      </w:r>
                    </w:p>
                    <w:p w14:paraId="78F7146A" w14:textId="77777777" w:rsidR="00D717AA" w:rsidRPr="00DE753A" w:rsidRDefault="00D717AA" w:rsidP="00D717AA">
                      <w:pPr>
                        <w:rPr>
                          <w:rFonts w:ascii="Consolas" w:hAnsi="Consolas"/>
                        </w:rPr>
                      </w:pPr>
                      <w:r w:rsidRPr="00DE753A">
                        <w:rPr>
                          <w:rFonts w:ascii="Consolas" w:hAnsi="Consolas"/>
                        </w:rPr>
                        <w:t>if current_row:</w:t>
                      </w:r>
                    </w:p>
                    <w:p w14:paraId="39D72570" w14:textId="77777777" w:rsidR="00D717AA" w:rsidRPr="00DE753A" w:rsidRDefault="00D717AA" w:rsidP="00D717AA">
                      <w:pPr>
                        <w:rPr>
                          <w:rFonts w:ascii="Consolas" w:hAnsi="Consolas"/>
                        </w:rPr>
                      </w:pPr>
                      <w:r w:rsidRPr="00DE753A">
                        <w:rPr>
                          <w:rFonts w:ascii="Consolas" w:hAnsi="Consolas"/>
                        </w:rPr>
                        <w:t xml:space="preserve">    parity_bit = sum(current_row.values()) % 2</w:t>
                      </w:r>
                    </w:p>
                    <w:p w14:paraId="0DC40824" w14:textId="77777777" w:rsidR="00D717AA" w:rsidRPr="00DE753A" w:rsidRDefault="00D717AA" w:rsidP="00D717AA">
                      <w:pPr>
                        <w:rPr>
                          <w:rFonts w:ascii="Consolas" w:hAnsi="Consolas"/>
                        </w:rPr>
                      </w:pPr>
                      <w:r w:rsidRPr="00DE753A">
                        <w:rPr>
                          <w:rFonts w:ascii="Consolas" w:hAnsi="Consolas"/>
                        </w:rPr>
                        <w:t xml:space="preserve">    current_row['Parity'] = parity_bit</w:t>
                      </w:r>
                    </w:p>
                    <w:p w14:paraId="34790760" w14:textId="77777777" w:rsidR="00D717AA" w:rsidRPr="00DE753A" w:rsidRDefault="00D717AA" w:rsidP="00D717AA">
                      <w:pPr>
                        <w:rPr>
                          <w:rFonts w:ascii="Consolas" w:hAnsi="Consolas"/>
                        </w:rPr>
                      </w:pPr>
                      <w:r w:rsidRPr="00DE753A">
                        <w:rPr>
                          <w:rFonts w:ascii="Consolas" w:hAnsi="Consolas"/>
                        </w:rPr>
                        <w:t xml:space="preserve">    rows_list.append(current_row)</w:t>
                      </w:r>
                    </w:p>
                    <w:p w14:paraId="221CAD7E" w14:textId="77777777" w:rsidR="00D717AA" w:rsidRPr="00DE753A" w:rsidRDefault="00D717AA" w:rsidP="00D717AA">
                      <w:pPr>
                        <w:rPr>
                          <w:rFonts w:ascii="Consolas" w:hAnsi="Consolas"/>
                        </w:rPr>
                      </w:pPr>
                    </w:p>
                    <w:p w14:paraId="4138766B" w14:textId="77777777" w:rsidR="00D717AA" w:rsidRPr="00DE753A" w:rsidRDefault="00D717AA" w:rsidP="00D717AA">
                      <w:pPr>
                        <w:rPr>
                          <w:rFonts w:ascii="Consolas" w:hAnsi="Consolas"/>
                        </w:rPr>
                      </w:pPr>
                      <w:r w:rsidRPr="00DE753A">
                        <w:rPr>
                          <w:rFonts w:ascii="Consolas" w:hAnsi="Consolas"/>
                        </w:rPr>
                        <w:t># Convert the list of rows to a DataFrame</w:t>
                      </w:r>
                    </w:p>
                    <w:p w14:paraId="2E23B0D4" w14:textId="77777777" w:rsidR="00D717AA" w:rsidRPr="00DE753A" w:rsidRDefault="00D717AA" w:rsidP="00D717AA">
                      <w:pPr>
                        <w:rPr>
                          <w:rFonts w:ascii="Consolas" w:hAnsi="Consolas"/>
                        </w:rPr>
                      </w:pPr>
                      <w:r w:rsidRPr="00DE753A">
                        <w:rPr>
                          <w:rFonts w:ascii="Consolas" w:hAnsi="Consolas"/>
                        </w:rPr>
                        <w:t>result_df = pd.DataFrame(rows_list)</w:t>
                      </w:r>
                    </w:p>
                    <w:p w14:paraId="2A437335" w14:textId="77777777" w:rsidR="00D717AA" w:rsidRPr="00DE753A" w:rsidRDefault="00D717AA" w:rsidP="00D717AA">
                      <w:pPr>
                        <w:rPr>
                          <w:rFonts w:ascii="Consolas" w:hAnsi="Consolas"/>
                        </w:rPr>
                      </w:pPr>
                    </w:p>
                    <w:p w14:paraId="78A788F3" w14:textId="77777777" w:rsidR="00D717AA" w:rsidRPr="00DE753A" w:rsidRDefault="00D717AA" w:rsidP="00D717AA">
                      <w:pPr>
                        <w:rPr>
                          <w:rFonts w:ascii="Consolas" w:hAnsi="Consolas"/>
                        </w:rPr>
                      </w:pPr>
                      <w:r w:rsidRPr="00DE753A">
                        <w:rPr>
                          <w:rFonts w:ascii="Consolas" w:hAnsi="Consolas"/>
                        </w:rPr>
                        <w:t># Add additional columns to the DataFrame</w:t>
                      </w:r>
                    </w:p>
                    <w:p w14:paraId="4E3DC42B" w14:textId="77777777" w:rsidR="00D717AA" w:rsidRPr="00DE753A" w:rsidRDefault="00D717AA" w:rsidP="00D717AA">
                      <w:pPr>
                        <w:rPr>
                          <w:rFonts w:ascii="Consolas" w:hAnsi="Consolas"/>
                        </w:rPr>
                      </w:pPr>
                      <w:r w:rsidRPr="00DE753A">
                        <w:rPr>
                          <w:rFonts w:ascii="Consolas" w:hAnsi="Consolas"/>
                        </w:rPr>
                        <w:t>result_df['Sent Parity'] = [1, 0, 1, 0, 0, 0, 0, 1]</w:t>
                      </w:r>
                    </w:p>
                    <w:p w14:paraId="329B830F" w14:textId="77777777" w:rsidR="00D717AA" w:rsidRPr="00DE753A" w:rsidRDefault="00D717AA" w:rsidP="00D717AA">
                      <w:pPr>
                        <w:rPr>
                          <w:rFonts w:ascii="Consolas" w:hAnsi="Consolas"/>
                        </w:rPr>
                      </w:pPr>
                      <w:r w:rsidRPr="00DE753A">
                        <w:rPr>
                          <w:rFonts w:ascii="Consolas" w:hAnsi="Consolas"/>
                        </w:rPr>
                        <w:t>result_df['Match'] = ['=IF($I2=$J2, "Yes", "No")', '=IF($I3=$J3, "Yes", "No")', '=IF($I4=$J4, "Yes", "No")',</w:t>
                      </w:r>
                    </w:p>
                    <w:p w14:paraId="12FF9D56" w14:textId="77777777" w:rsidR="00D717AA" w:rsidRPr="00DE753A" w:rsidRDefault="00D717AA" w:rsidP="00D717AA">
                      <w:pPr>
                        <w:rPr>
                          <w:rFonts w:ascii="Consolas" w:hAnsi="Consolas"/>
                        </w:rPr>
                      </w:pPr>
                      <w:r w:rsidRPr="00DE753A">
                        <w:rPr>
                          <w:rFonts w:ascii="Consolas" w:hAnsi="Consolas"/>
                        </w:rPr>
                        <w:t xml:space="preserve">                      '=IF($I5=$J5, "Yes", "No")', '=IF($I6=$J6, "Yes", "No")', '=IF($I7=$J7, "Yes", "No")',</w:t>
                      </w:r>
                    </w:p>
                    <w:p w14:paraId="73439945" w14:textId="77777777" w:rsidR="00D717AA" w:rsidRPr="00DE753A" w:rsidRDefault="00D717AA" w:rsidP="00D717AA">
                      <w:pPr>
                        <w:rPr>
                          <w:rFonts w:ascii="Consolas" w:hAnsi="Consolas"/>
                        </w:rPr>
                      </w:pPr>
                      <w:r w:rsidRPr="00DE753A">
                        <w:rPr>
                          <w:rFonts w:ascii="Consolas" w:hAnsi="Consolas"/>
                        </w:rPr>
                        <w:t xml:space="preserve">                      '=IF($I8=$J8, "Yes", "No")', '=IF($I9=$J9, "Yes", "No")', ]</w:t>
                      </w:r>
                    </w:p>
                    <w:p w14:paraId="035BF2A4" w14:textId="77777777" w:rsidR="00D717AA" w:rsidRPr="00DE753A" w:rsidRDefault="00D717AA" w:rsidP="00D717AA">
                      <w:pPr>
                        <w:rPr>
                          <w:rFonts w:ascii="Consolas" w:hAnsi="Consolas"/>
                        </w:rPr>
                      </w:pPr>
                    </w:p>
                    <w:p w14:paraId="797839BE" w14:textId="77777777" w:rsidR="00D717AA" w:rsidRPr="00DE753A" w:rsidRDefault="00D717AA" w:rsidP="00D717AA">
                      <w:pPr>
                        <w:rPr>
                          <w:rFonts w:ascii="Consolas" w:hAnsi="Consolas"/>
                        </w:rPr>
                      </w:pPr>
                      <w:r w:rsidRPr="00DE753A">
                        <w:rPr>
                          <w:rFonts w:ascii="Consolas" w:hAnsi="Consolas"/>
                        </w:rPr>
                        <w:t># Save the results to an Excel file</w:t>
                      </w:r>
                    </w:p>
                    <w:p w14:paraId="144C28C2" w14:textId="77777777" w:rsidR="00D717AA" w:rsidRPr="00DE753A" w:rsidRDefault="00D717AA" w:rsidP="00D717AA">
                      <w:pPr>
                        <w:rPr>
                          <w:rFonts w:ascii="Consolas" w:hAnsi="Consolas"/>
                        </w:rPr>
                      </w:pPr>
                      <w:r w:rsidRPr="00DE753A">
                        <w:rPr>
                          <w:rFonts w:ascii="Consolas" w:hAnsi="Consolas"/>
                        </w:rPr>
                        <w:t>excel_writer = pd.ExcelWriter('results.xlsx', engine='xlsxwriter')</w:t>
                      </w:r>
                    </w:p>
                    <w:p w14:paraId="48C46255" w14:textId="77777777" w:rsidR="00D717AA" w:rsidRPr="00DE753A" w:rsidRDefault="00D717AA" w:rsidP="00D717AA">
                      <w:pPr>
                        <w:rPr>
                          <w:rFonts w:ascii="Consolas" w:hAnsi="Consolas"/>
                        </w:rPr>
                      </w:pPr>
                      <w:r w:rsidRPr="00DE753A">
                        <w:rPr>
                          <w:rFonts w:ascii="Consolas" w:hAnsi="Consolas"/>
                        </w:rPr>
                        <w:t>result_df.to_excel(excel_writer, sheet_name='Results', index=False)</w:t>
                      </w:r>
                    </w:p>
                    <w:p w14:paraId="30FD3823" w14:textId="77777777" w:rsidR="00D717AA" w:rsidRPr="00DE753A" w:rsidRDefault="00D717AA" w:rsidP="00D717AA">
                      <w:pPr>
                        <w:rPr>
                          <w:rFonts w:ascii="Consolas" w:hAnsi="Consolas"/>
                        </w:rPr>
                      </w:pPr>
                      <w:r w:rsidRPr="00DE753A">
                        <w:rPr>
                          <w:rFonts w:ascii="Consolas" w:hAnsi="Consolas"/>
                        </w:rPr>
                        <w:t>excel_writer.close()</w:t>
                      </w:r>
                    </w:p>
                    <w:p w14:paraId="7D5F67B5" w14:textId="77777777" w:rsidR="00D717AA" w:rsidRPr="00DE753A" w:rsidRDefault="00D717AA" w:rsidP="00D717AA">
                      <w:pPr>
                        <w:rPr>
                          <w:rFonts w:ascii="Consolas" w:hAnsi="Consolas"/>
                        </w:rPr>
                      </w:pPr>
                    </w:p>
                    <w:p w14:paraId="501A9884" w14:textId="77777777" w:rsidR="00D717AA" w:rsidRPr="00DE753A" w:rsidRDefault="00D717AA" w:rsidP="00D717AA">
                      <w:pPr>
                        <w:rPr>
                          <w:rFonts w:ascii="Consolas" w:hAnsi="Consolas"/>
                        </w:rPr>
                      </w:pPr>
                      <w:r w:rsidRPr="00DE753A">
                        <w:rPr>
                          <w:rFonts w:ascii="Consolas" w:hAnsi="Consolas"/>
                        </w:rPr>
                        <w:t># Display the plots</w:t>
                      </w:r>
                    </w:p>
                    <w:p w14:paraId="2759F345" w14:textId="77777777" w:rsidR="00D717AA" w:rsidRPr="00DE753A" w:rsidRDefault="00D717AA" w:rsidP="00D717AA">
                      <w:pPr>
                        <w:rPr>
                          <w:rFonts w:ascii="Consolas" w:hAnsi="Consolas"/>
                        </w:rPr>
                      </w:pPr>
                      <w:r w:rsidRPr="00DE753A">
                        <w:rPr>
                          <w:rFonts w:ascii="Consolas" w:hAnsi="Consolas"/>
                        </w:rPr>
                        <w:t>plt.show()</w:t>
                      </w:r>
                    </w:p>
                  </w:txbxContent>
                </v:textbox>
                <w10:wrap type="square" anchorx="margin"/>
              </v:shape>
            </w:pict>
          </mc:Fallback>
        </mc:AlternateContent>
      </w:r>
      <w:r>
        <w:rPr>
          <w:noProof/>
        </w:rPr>
        <mc:AlternateContent>
          <mc:Choice Requires="wpg">
            <w:drawing>
              <wp:anchor distT="0" distB="0" distL="114300" distR="114300" simplePos="0" relativeHeight="251673600" behindDoc="1" locked="0" layoutInCell="1" allowOverlap="1" wp14:anchorId="56F1DB95" wp14:editId="7CE07378">
                <wp:simplePos x="0" y="0"/>
                <wp:positionH relativeFrom="page">
                  <wp:align>right</wp:align>
                </wp:positionH>
                <wp:positionV relativeFrom="paragraph">
                  <wp:posOffset>-914400</wp:posOffset>
                </wp:positionV>
                <wp:extent cx="7770189" cy="9601200"/>
                <wp:effectExtent l="0" t="0" r="2540" b="0"/>
                <wp:wrapNone/>
                <wp:docPr id="422239798" name="Group 3"/>
                <wp:cNvGraphicFramePr/>
                <a:graphic xmlns:a="http://schemas.openxmlformats.org/drawingml/2006/main">
                  <a:graphicData uri="http://schemas.microsoft.com/office/word/2010/wordprocessingGroup">
                    <wpg:wgp>
                      <wpg:cNvGrpSpPr/>
                      <wpg:grpSpPr>
                        <a:xfrm>
                          <a:off x="0" y="0"/>
                          <a:ext cx="7770189" cy="9601200"/>
                          <a:chOff x="0" y="0"/>
                          <a:chExt cx="7770189" cy="9601200"/>
                        </a:xfrm>
                      </wpg:grpSpPr>
                      <wpg:grpSp>
                        <wpg:cNvPr id="899645198" name="Group 1"/>
                        <wpg:cNvGrpSpPr/>
                        <wpg:grpSpPr>
                          <a:xfrm>
                            <a:off x="0" y="0"/>
                            <a:ext cx="7770189" cy="9601200"/>
                            <a:chOff x="0" y="0"/>
                            <a:chExt cx="7770189" cy="9601200"/>
                          </a:xfrm>
                        </wpg:grpSpPr>
                        <wps:wsp>
                          <wps:cNvPr id="1493083043" name="Rectangle 28"/>
                          <wps:cNvSpPr/>
                          <wps:spPr>
                            <a:xfrm>
                              <a:off x="0" y="0"/>
                              <a:ext cx="7770189" cy="9601200"/>
                            </a:xfrm>
                            <a:prstGeom prst="rect">
                              <a:avLst/>
                            </a:prstGeom>
                            <a:solidFill>
                              <a:srgbClr val="DD933B">
                                <a:lumMod val="20000"/>
                                <a:lumOff val="8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907024" name="Rectangle 19"/>
                          <wps:cNvSpPr/>
                          <wps:spPr>
                            <a:xfrm>
                              <a:off x="0" y="0"/>
                              <a:ext cx="3885095" cy="9600565"/>
                            </a:xfrm>
                            <a:prstGeom prst="rect">
                              <a:avLst/>
                            </a:prstGeom>
                            <a:solidFill>
                              <a:srgbClr val="23475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8769232" name="Group 20"/>
                          <wpg:cNvGrpSpPr/>
                          <wpg:grpSpPr>
                            <a:xfrm rot="10800000">
                              <a:off x="5753100" y="0"/>
                              <a:ext cx="2012377" cy="1396365"/>
                              <a:chOff x="0" y="0"/>
                              <a:chExt cx="928687" cy="643890"/>
                            </a:xfrm>
                          </wpg:grpSpPr>
                          <wps:wsp>
                            <wps:cNvPr id="1314843619" name="Freeform 1068532780"/>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1900448" name="Freeform 58208565"/>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98351862" name="Freeform 1140049140"/>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rgbClr val="D73A2C"/>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3034168" name="Freeform 905239490"/>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rgbClr val="D73A2C"/>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661286568" name="Group 16"/>
                          <wpg:cNvGrpSpPr/>
                          <wpg:grpSpPr>
                            <a:xfrm>
                              <a:off x="3886200" y="7404100"/>
                              <a:ext cx="3670300" cy="2193865"/>
                              <a:chOff x="0" y="0"/>
                              <a:chExt cx="928687" cy="643890"/>
                            </a:xfrm>
                          </wpg:grpSpPr>
                          <wps:wsp>
                            <wps:cNvPr id="1548078354" name="Freeform 1257946955"/>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26025636" name="Freeform 427078013"/>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20674373" name="Freeform 693967762"/>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rgbClr val="D73A2C"/>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99191338" name="Freeform 174175362"/>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rgbClr val="D73A2C"/>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s:wsp>
                        <wps:cNvPr id="1782654272" name="Rectangle 18"/>
                        <wps:cNvSpPr/>
                        <wps:spPr>
                          <a:xfrm>
                            <a:off x="571500" y="596900"/>
                            <a:ext cx="6591300" cy="8402955"/>
                          </a:xfrm>
                          <a:prstGeom prst="rect">
                            <a:avLst/>
                          </a:prstGeom>
                          <a:solidFill>
                            <a:srgbClr val="FFF9F2"/>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F9122B3" id="Group 3" o:spid="_x0000_s1026" style="position:absolute;margin-left:560.65pt;margin-top:-1in;width:611.85pt;height:756pt;z-index:-251642880;mso-position-horizontal:right;mso-position-horizontal-relative:page" coordsize="77701,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">
                <v:group id="Group 1" o:spid="_x0000_s1027" style="position:absolute;width:77701;height:96012" coordsize="77701,96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">
                  <v:rect id="Rectangle 28" o:spid="_x0000_s1028" style="position:absolute;width:77701;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" fillcolor="#f8e9d8" stroked="f" strokeweight="1pt"/>
                  <v:rect id="Rectangle 19" o:spid="_x0000_s1029" style="position:absolute;width:38850;height:960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" fillcolor="#234756" stroked="f" strokeweight="1pt"/>
                  <v:group id="Group 20" o:spid="_x0000_s1030" style="position:absolute;left:57531;width:20123;height:13963;rotation:18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">
                    <v:shape id="Freeform 1068532780"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58208565"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140049140" o:spid="_x0000_s1033"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" path="m606743,l,,,53340r606743,c755333,53340,875347,173355,875347,321945v,148590,-120014,268605,-268604,268605l,590550r,53340l606743,643890v178117,,321945,-144780,321945,-321945c928688,144780,783908,,606743,xe" fillcolor="#d73a2c" stroked="f">
                      <v:stroke joinstyle="miter"/>
                      <v:path arrowok="t" o:connecttype="custom" o:connectlocs="606743,0;0,0;0,53340;606743,53340;875347,321945;606743,590550;0,590550;0,643890;606743,643890;928688,321945;606743,0" o:connectangles="0,0,0,0,0,0,0,0,0,0,0"/>
                    </v:shape>
                    <v:shape id="Freeform 905239490" o:spid="_x0000_s1034"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" path="m822008,215265c822008,96203,724853,,606743,l,,,53340r606743,c696278,53340,768668,125730,768668,215265v,89535,-72390,161925,-161925,161925l,377190r,53340l606743,430530v118110,,215265,-96202,215265,-215265xe" fillcolor="#d73a2c" stroked="f">
                      <v:stroke joinstyle="miter"/>
                      <v:path arrowok="t" o:connecttype="custom" o:connectlocs="822008,215265;606743,0;0,0;0,53340;606743,53340;768668,215265;606743,377190;0,377190;0,430530;606743,430530;822008,215265" o:connectangles="0,0,0,0,0,0,0,0,0,0,0"/>
                    </v:shape>
                  </v:group>
                  <v:group id="Group 16" o:spid="_x0000_s1035" style="position:absolute;left:38862;top:74041;width:36703;height:21938"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">
                    <v:shape id="Freeform 1257946955" o:spid="_x0000_s1036"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427078013" o:spid="_x0000_s1037"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693967762" o:spid="_x0000_s1038"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" path="m606743,l,,,53340r606743,c755333,53340,875347,173355,875347,321945v,148590,-120014,268605,-268604,268605l,590550r,53340l606743,643890v178117,,321945,-144780,321945,-321945c928688,144780,783908,,606743,xe" fillcolor="#d73a2c" stroked="f">
                      <v:stroke joinstyle="miter"/>
                      <v:path arrowok="t" o:connecttype="custom" o:connectlocs="606743,0;0,0;0,53340;606743,53340;875347,321945;606743,590550;0,590550;0,643890;606743,643890;928688,321945;606743,0" o:connectangles="0,0,0,0,0,0,0,0,0,0,0"/>
                    </v:shape>
                    <v:shape id="Freeform 174175362" o:spid="_x0000_s1039"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" path="m822008,215265c822008,96203,724853,,606743,l,,,53340r606743,c696278,53340,768668,125730,768668,215265v,89535,-72390,161925,-161925,161925l,377190r,53340l606743,430530v118110,,215265,-96202,215265,-215265xe" fillcolor="#d73a2c" stroked="f">
                      <v:stroke joinstyle="miter"/>
                      <v:path arrowok="t" o:connecttype="custom" o:connectlocs="822008,215265;606743,0;0,0;0,53340;606743,53340;768668,215265;606743,377190;0,377190;0,430530;606743,430530;822008,215265" o:connectangles="0,0,0,0,0,0,0,0,0,0,0"/>
                    </v:shape>
                  </v:group>
                </v:group>
                <v:rect id="Rectangle 18" o:spid="_x0000_s1040" style="position:absolute;left:5715;top:5969;width:65913;height:84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" fillcolor="#fff9f2" stroked="f" strokeweight="1pt"/>
                <w10:wrap anchorx="page"/>
              </v:group>
            </w:pict>
          </mc:Fallback>
        </mc:AlternateContent>
      </w:r>
      <w:r w:rsidR="009F4A1F">
        <w:br w:type="page"/>
      </w:r>
    </w:p>
    <w:p w14:paraId="23CCC204" w14:textId="449FE295" w:rsidR="009F4A1F" w:rsidRDefault="00D717AA" w:rsidP="00FE1126">
      <w:r>
        <w:rPr>
          <w:noProof/>
        </w:rPr>
        <w:lastRenderedPageBreak/>
        <mc:AlternateContent>
          <mc:Choice Requires="wps">
            <w:drawing>
              <wp:anchor distT="45720" distB="45720" distL="114300" distR="114300" simplePos="0" relativeHeight="251677696" behindDoc="0" locked="0" layoutInCell="1" allowOverlap="1" wp14:anchorId="44C43B74" wp14:editId="5141947E">
                <wp:simplePos x="0" y="0"/>
                <wp:positionH relativeFrom="margin">
                  <wp:align>right</wp:align>
                </wp:positionH>
                <wp:positionV relativeFrom="paragraph">
                  <wp:posOffset>10885</wp:posOffset>
                </wp:positionV>
                <wp:extent cx="5880100" cy="7924800"/>
                <wp:effectExtent l="0" t="0" r="0" b="0"/>
                <wp:wrapSquare wrapText="bothSides"/>
                <wp:docPr id="2417536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0100" cy="7924800"/>
                        </a:xfrm>
                        <a:prstGeom prst="rect">
                          <a:avLst/>
                        </a:prstGeom>
                        <a:noFill/>
                        <a:ln w="9525">
                          <a:noFill/>
                          <a:miter lim="800000"/>
                          <a:headEnd/>
                          <a:tailEnd/>
                        </a:ln>
                      </wps:spPr>
                      <wps:txbx>
                        <w:txbxContent>
                          <w:p w14:paraId="40FAE0A4" w14:textId="77777777" w:rsidR="009803EF" w:rsidRPr="00DE753A" w:rsidRDefault="009803EF" w:rsidP="009803EF">
                            <w:pPr>
                              <w:rPr>
                                <w:rFonts w:ascii="Consolas" w:hAnsi="Consolas"/>
                              </w:rPr>
                            </w:pPr>
                            <w:r w:rsidRPr="00DE753A">
                              <w:rPr>
                                <w:rFonts w:ascii="Consolas" w:hAnsi="Consolas"/>
                              </w:rPr>
                              <w:t>plt.ylim([lowcut, highcut])</w:t>
                            </w:r>
                          </w:p>
                          <w:p w14:paraId="7388C4F3" w14:textId="77777777" w:rsidR="009803EF" w:rsidRPr="00DE753A" w:rsidRDefault="009803EF" w:rsidP="009803EF">
                            <w:pPr>
                              <w:rPr>
                                <w:rFonts w:ascii="Consolas" w:hAnsi="Consolas"/>
                              </w:rPr>
                            </w:pPr>
                            <w:r w:rsidRPr="00DE753A">
                              <w:rPr>
                                <w:rFonts w:ascii="Consolas" w:hAnsi="Consolas"/>
                              </w:rPr>
                              <w:t>plt.subplot(2, 1, 2)</w:t>
                            </w:r>
                          </w:p>
                          <w:p w14:paraId="60F88228" w14:textId="77777777" w:rsidR="009803EF" w:rsidRPr="00DE753A" w:rsidRDefault="009803EF" w:rsidP="009803EF">
                            <w:pPr>
                              <w:rPr>
                                <w:rFonts w:ascii="Consolas" w:hAnsi="Consolas"/>
                              </w:rPr>
                            </w:pPr>
                          </w:p>
                          <w:p w14:paraId="38A61751" w14:textId="77777777" w:rsidR="009803EF" w:rsidRPr="00DE753A" w:rsidRDefault="009803EF" w:rsidP="009803EF">
                            <w:pPr>
                              <w:rPr>
                                <w:rFonts w:ascii="Consolas" w:hAnsi="Consolas"/>
                              </w:rPr>
                            </w:pPr>
                            <w:r w:rsidRPr="00DE753A">
                              <w:rPr>
                                <w:rFonts w:ascii="Consolas" w:hAnsi="Consolas"/>
                              </w:rPr>
                              <w:t>plt.tight_layout()</w:t>
                            </w:r>
                          </w:p>
                          <w:p w14:paraId="2D30B775" w14:textId="77777777" w:rsidR="009803EF" w:rsidRPr="00DE753A" w:rsidRDefault="009803EF" w:rsidP="009803EF">
                            <w:pPr>
                              <w:rPr>
                                <w:rFonts w:ascii="Consolas" w:hAnsi="Consolas"/>
                              </w:rPr>
                            </w:pPr>
                          </w:p>
                          <w:p w14:paraId="2119F584" w14:textId="58937D09" w:rsidR="009803EF" w:rsidRPr="00DE753A" w:rsidRDefault="009803EF" w:rsidP="009803EF">
                            <w:pPr>
                              <w:rPr>
                                <w:rFonts w:ascii="Consolas" w:hAnsi="Consolas"/>
                              </w:rPr>
                            </w:pPr>
                            <w:r w:rsidRPr="00DE753A">
                              <w:rPr>
                                <w:rFonts w:ascii="Consolas" w:hAnsi="Consolas"/>
                              </w:rPr>
                              <w:t>librosa.display.specshow(Cmap, sr=fs, x_axis='time', y_axis='linear', cmap='magma')</w:t>
                            </w:r>
                          </w:p>
                          <w:p w14:paraId="3F40E989" w14:textId="77777777" w:rsidR="009803EF" w:rsidRPr="00DE753A" w:rsidRDefault="009803EF" w:rsidP="009803EF">
                            <w:pPr>
                              <w:rPr>
                                <w:rFonts w:ascii="Consolas" w:hAnsi="Consolas"/>
                              </w:rPr>
                            </w:pPr>
                          </w:p>
                          <w:p w14:paraId="7BEC8651" w14:textId="2ACE1679" w:rsidR="009803EF" w:rsidRPr="00DE753A" w:rsidRDefault="009803EF" w:rsidP="009803EF">
                            <w:pPr>
                              <w:rPr>
                                <w:rFonts w:ascii="Consolas" w:hAnsi="Consolas"/>
                              </w:rPr>
                            </w:pPr>
                            <w:r w:rsidRPr="00DE753A">
                              <w:rPr>
                                <w:rFonts w:ascii="Consolas" w:hAnsi="Consolas"/>
                              </w:rPr>
                              <w:t>plt.xlabel('Time (s)')</w:t>
                            </w:r>
                          </w:p>
                          <w:p w14:paraId="77AF4BF6" w14:textId="3D6E5099" w:rsidR="00D717AA" w:rsidRPr="00DE753A" w:rsidRDefault="00D717AA" w:rsidP="00D717AA">
                            <w:pPr>
                              <w:rPr>
                                <w:rFonts w:ascii="Consolas" w:hAnsi="Consolas"/>
                              </w:rPr>
                            </w:pPr>
                            <w:r w:rsidRPr="00DE753A">
                              <w:rPr>
                                <w:rFonts w:ascii="Consolas" w:hAnsi="Consolas"/>
                              </w:rPr>
                              <w:t>plt.ylabel('Frequency (Hz)')</w:t>
                            </w:r>
                          </w:p>
                          <w:p w14:paraId="1B020E43" w14:textId="77777777" w:rsidR="00D717AA" w:rsidRPr="00DE753A" w:rsidRDefault="00D717AA" w:rsidP="00D717AA">
                            <w:pPr>
                              <w:rPr>
                                <w:rFonts w:ascii="Consolas" w:hAnsi="Consolas"/>
                              </w:rPr>
                            </w:pPr>
                            <w:r w:rsidRPr="00DE753A">
                              <w:rPr>
                                <w:rFonts w:ascii="Consolas" w:hAnsi="Consolas"/>
                              </w:rPr>
                              <w:t>plt.title('Constellation Map')</w:t>
                            </w:r>
                          </w:p>
                          <w:p w14:paraId="38E9D76A" w14:textId="77777777" w:rsidR="00D717AA" w:rsidRPr="00DE753A" w:rsidRDefault="00D717AA" w:rsidP="00D717AA">
                            <w:pPr>
                              <w:rPr>
                                <w:rFonts w:ascii="Consolas" w:hAnsi="Consolas"/>
                              </w:rPr>
                            </w:pPr>
                            <w:r w:rsidRPr="00DE753A">
                              <w:rPr>
                                <w:rFonts w:ascii="Consolas" w:hAnsi="Consolas"/>
                              </w:rPr>
                              <w:t>plt.ylim([lowcut, highcut])</w:t>
                            </w:r>
                          </w:p>
                          <w:p w14:paraId="7DF9C463" w14:textId="77777777" w:rsidR="00D717AA" w:rsidRPr="00DE753A" w:rsidRDefault="00D717AA" w:rsidP="00D717AA">
                            <w:pPr>
                              <w:rPr>
                                <w:rFonts w:ascii="Consolas" w:hAnsi="Consolas"/>
                              </w:rPr>
                            </w:pPr>
                          </w:p>
                          <w:p w14:paraId="71F003B8" w14:textId="77777777" w:rsidR="00D717AA" w:rsidRPr="00DE753A" w:rsidRDefault="00D717AA" w:rsidP="00D717AA">
                            <w:pPr>
                              <w:rPr>
                                <w:rFonts w:ascii="Consolas" w:hAnsi="Consolas"/>
                              </w:rPr>
                            </w:pPr>
                            <w:r w:rsidRPr="00DE753A">
                              <w:rPr>
                                <w:rFonts w:ascii="Consolas" w:hAnsi="Consolas"/>
                              </w:rPr>
                              <w:t>plt.tight_layout()</w:t>
                            </w:r>
                          </w:p>
                          <w:p w14:paraId="1FCBB07E" w14:textId="77777777" w:rsidR="00D717AA" w:rsidRPr="00DE753A" w:rsidRDefault="00D717AA" w:rsidP="00D717AA">
                            <w:pPr>
                              <w:rPr>
                                <w:rFonts w:ascii="Consolas" w:hAnsi="Consolas"/>
                              </w:rPr>
                            </w:pPr>
                          </w:p>
                          <w:p w14:paraId="643E94FB" w14:textId="77777777" w:rsidR="00D717AA" w:rsidRPr="00DE753A" w:rsidRDefault="00D717AA" w:rsidP="00D717AA">
                            <w:pPr>
                              <w:rPr>
                                <w:rFonts w:ascii="Consolas" w:hAnsi="Consolas"/>
                              </w:rPr>
                            </w:pPr>
                            <w:r w:rsidRPr="00DE753A">
                              <w:rPr>
                                <w:rFonts w:ascii="Consolas" w:hAnsi="Consolas"/>
                              </w:rPr>
                              <w:t># Extract points from the constellation map and sort them</w:t>
                            </w:r>
                          </w:p>
                          <w:p w14:paraId="4FE65EC3" w14:textId="77777777" w:rsidR="00D717AA" w:rsidRPr="00DE753A" w:rsidRDefault="00D717AA" w:rsidP="00D717AA">
                            <w:pPr>
                              <w:rPr>
                                <w:rFonts w:ascii="Consolas" w:hAnsi="Consolas"/>
                              </w:rPr>
                            </w:pPr>
                            <w:r w:rsidRPr="00DE753A">
                              <w:rPr>
                                <w:rFonts w:ascii="Consolas" w:hAnsi="Consolas"/>
                              </w:rPr>
                              <w:t>points = np.transpose(np.nonzero(Cmap))</w:t>
                            </w:r>
                          </w:p>
                          <w:p w14:paraId="53CE492A" w14:textId="77777777" w:rsidR="00D717AA" w:rsidRPr="00DE753A" w:rsidRDefault="00D717AA" w:rsidP="00D717AA">
                            <w:pPr>
                              <w:rPr>
                                <w:rFonts w:ascii="Consolas" w:hAnsi="Consolas"/>
                              </w:rPr>
                            </w:pPr>
                            <w:r w:rsidRPr="00DE753A">
                              <w:rPr>
                                <w:rFonts w:ascii="Consolas" w:hAnsi="Consolas"/>
                              </w:rPr>
                              <w:t>sorted_points = points[np.lexsort((points[:, 0], points[:, 1]))]</w:t>
                            </w:r>
                          </w:p>
                          <w:p w14:paraId="2BD9A06F" w14:textId="77777777" w:rsidR="00D717AA" w:rsidRPr="00DE753A" w:rsidRDefault="00D717AA" w:rsidP="00D717AA">
                            <w:pPr>
                              <w:rPr>
                                <w:rFonts w:ascii="Consolas" w:hAnsi="Consolas"/>
                              </w:rPr>
                            </w:pPr>
                          </w:p>
                          <w:p w14:paraId="56EC8370" w14:textId="77777777" w:rsidR="00D717AA" w:rsidRPr="00DE753A" w:rsidRDefault="00D717AA" w:rsidP="00D717AA">
                            <w:pPr>
                              <w:rPr>
                                <w:rFonts w:ascii="Consolas" w:hAnsi="Consolas"/>
                              </w:rPr>
                            </w:pPr>
                            <w:r w:rsidRPr="00DE753A">
                              <w:rPr>
                                <w:rFonts w:ascii="Consolas" w:hAnsi="Consolas"/>
                              </w:rPr>
                              <w:t># Create a list to store results for each row</w:t>
                            </w:r>
                          </w:p>
                          <w:p w14:paraId="4A7B339B" w14:textId="77777777" w:rsidR="00D717AA" w:rsidRPr="00DE753A" w:rsidRDefault="00D717AA" w:rsidP="00D717AA">
                            <w:pPr>
                              <w:rPr>
                                <w:rFonts w:ascii="Consolas" w:hAnsi="Consolas"/>
                              </w:rPr>
                            </w:pPr>
                            <w:r w:rsidRPr="00DE753A">
                              <w:rPr>
                                <w:rFonts w:ascii="Consolas" w:hAnsi="Consolas"/>
                              </w:rPr>
                              <w:t>rows_list = []</w:t>
                            </w:r>
                          </w:p>
                          <w:p w14:paraId="7377ABEE" w14:textId="77777777" w:rsidR="00D717AA" w:rsidRPr="00DE753A" w:rsidRDefault="00D717AA" w:rsidP="00D717AA">
                            <w:pPr>
                              <w:rPr>
                                <w:rFonts w:ascii="Consolas" w:hAnsi="Consolas"/>
                              </w:rPr>
                            </w:pPr>
                            <w:r w:rsidRPr="00DE753A">
                              <w:rPr>
                                <w:rFonts w:ascii="Consolas" w:hAnsi="Consolas"/>
                              </w:rPr>
                              <w:t>current_row = {}</w:t>
                            </w:r>
                          </w:p>
                          <w:p w14:paraId="510BB582" w14:textId="77777777" w:rsidR="00D717AA" w:rsidRPr="00DE753A" w:rsidRDefault="00D717AA" w:rsidP="00D717AA">
                            <w:pPr>
                              <w:rPr>
                                <w:rFonts w:ascii="Consolas" w:hAnsi="Consolas"/>
                              </w:rPr>
                            </w:pPr>
                          </w:p>
                          <w:p w14:paraId="493F135E" w14:textId="77777777" w:rsidR="00D717AA" w:rsidRPr="00DE753A" w:rsidRDefault="00D717AA" w:rsidP="00D717AA">
                            <w:pPr>
                              <w:rPr>
                                <w:rFonts w:ascii="Consolas" w:hAnsi="Consolas"/>
                              </w:rPr>
                            </w:pPr>
                            <w:r w:rsidRPr="00DE753A">
                              <w:rPr>
                                <w:rFonts w:ascii="Consolas" w:hAnsi="Consolas"/>
                              </w:rPr>
                              <w:t># Process the points and create rows</w:t>
                            </w:r>
                          </w:p>
                          <w:p w14:paraId="13D6E082" w14:textId="77777777" w:rsidR="00D717AA" w:rsidRPr="00DE753A" w:rsidRDefault="00D717AA" w:rsidP="00D717AA">
                            <w:pPr>
                              <w:rPr>
                                <w:rFonts w:ascii="Consolas" w:hAnsi="Consolas"/>
                              </w:rPr>
                            </w:pPr>
                            <w:r w:rsidRPr="00DE753A">
                              <w:rPr>
                                <w:rFonts w:ascii="Consolas" w:hAnsi="Consolas"/>
                              </w:rPr>
                              <w:t>for i, point in enumerate(sorted_points):</w:t>
                            </w:r>
                          </w:p>
                          <w:p w14:paraId="356F8929" w14:textId="77777777" w:rsidR="00D717AA" w:rsidRPr="00DE753A" w:rsidRDefault="00D717AA" w:rsidP="00D717AA">
                            <w:pPr>
                              <w:rPr>
                                <w:rFonts w:ascii="Consolas" w:hAnsi="Consolas"/>
                              </w:rPr>
                            </w:pPr>
                            <w:r w:rsidRPr="00DE753A">
                              <w:rPr>
                                <w:rFonts w:ascii="Consolas" w:hAnsi="Consolas"/>
                              </w:rPr>
                              <w:t xml:space="preserve">    if i % 8 == 0 and i &gt; 0:</w:t>
                            </w:r>
                          </w:p>
                          <w:p w14:paraId="5CBC2F2B" w14:textId="77777777" w:rsidR="006E4024" w:rsidRPr="00DE753A" w:rsidRDefault="006E4024" w:rsidP="00D717AA">
                            <w:pPr>
                              <w:rPr>
                                <w:rFonts w:ascii="Consolas" w:hAnsi="Consolas"/>
                              </w:rPr>
                            </w:pPr>
                          </w:p>
                          <w:p w14:paraId="302DD248" w14:textId="26747513" w:rsidR="00D717AA" w:rsidRPr="00DE753A" w:rsidRDefault="00D717AA" w:rsidP="00D717AA">
                            <w:pPr>
                              <w:rPr>
                                <w:rFonts w:ascii="Consolas" w:hAnsi="Consolas"/>
                              </w:rPr>
                            </w:pPr>
                            <w:r w:rsidRPr="00DE753A">
                              <w:rPr>
                                <w:rFonts w:ascii="Consolas" w:hAnsi="Consolas"/>
                              </w:rPr>
                              <w:t># Add additional columns to the DataFrame</w:t>
                            </w:r>
                          </w:p>
                          <w:p w14:paraId="68E8D14C" w14:textId="77777777" w:rsidR="00D717AA" w:rsidRPr="00DE753A" w:rsidRDefault="00D717AA" w:rsidP="00D717AA">
                            <w:pPr>
                              <w:rPr>
                                <w:rFonts w:ascii="Consolas" w:hAnsi="Consolas"/>
                              </w:rPr>
                            </w:pPr>
                            <w:r w:rsidRPr="00DE753A">
                              <w:rPr>
                                <w:rFonts w:ascii="Consolas" w:hAnsi="Consolas"/>
                              </w:rPr>
                              <w:t>result_df['Sent Parity'] = [1, 0, 1, 0, 0, 0, 0, 1]</w:t>
                            </w:r>
                          </w:p>
                          <w:p w14:paraId="46B232D7" w14:textId="77777777" w:rsidR="00D717AA" w:rsidRPr="00DE753A" w:rsidRDefault="00D717AA" w:rsidP="00D717AA">
                            <w:pPr>
                              <w:rPr>
                                <w:rFonts w:ascii="Consolas" w:hAnsi="Consolas"/>
                              </w:rPr>
                            </w:pPr>
                            <w:r w:rsidRPr="00DE753A">
                              <w:rPr>
                                <w:rFonts w:ascii="Consolas" w:hAnsi="Consolas"/>
                              </w:rPr>
                              <w:t>result_df['Match'] = ['=IF($I2=$J2, "Yes", "No")', '=IF($I3=$J3, "Yes", "No")', '=IF($I4=$J4, "Yes", "No")',</w:t>
                            </w:r>
                          </w:p>
                          <w:p w14:paraId="3D5540F7" w14:textId="77777777" w:rsidR="00D717AA" w:rsidRPr="00DE753A" w:rsidRDefault="00D717AA" w:rsidP="00D717AA">
                            <w:pPr>
                              <w:rPr>
                                <w:rFonts w:ascii="Consolas" w:hAnsi="Consolas"/>
                              </w:rPr>
                            </w:pPr>
                            <w:r w:rsidRPr="00DE753A">
                              <w:rPr>
                                <w:rFonts w:ascii="Consolas" w:hAnsi="Consolas"/>
                              </w:rPr>
                              <w:t xml:space="preserve">                      '=IF($I5=$J5, "Yes", "No")', '=IF($I6=$J6, "Yes", "No")', '=IF($I7=$J7, "Yes", "No")',</w:t>
                            </w:r>
                          </w:p>
                          <w:p w14:paraId="0AAA1BED" w14:textId="77777777" w:rsidR="00D717AA" w:rsidRPr="00DE753A" w:rsidRDefault="00D717AA" w:rsidP="00D717AA">
                            <w:pPr>
                              <w:rPr>
                                <w:rFonts w:ascii="Consolas" w:hAnsi="Consolas"/>
                              </w:rPr>
                            </w:pPr>
                            <w:r w:rsidRPr="00DE753A">
                              <w:rPr>
                                <w:rFonts w:ascii="Consolas" w:hAnsi="Consolas"/>
                              </w:rPr>
                              <w:t xml:space="preserve">                      '=IF($I8=$J8, "Yes", "No")', '=IF($I9=$J9, "Yes", "No")', ]</w:t>
                            </w:r>
                          </w:p>
                          <w:p w14:paraId="3AFDFE8F" w14:textId="77777777" w:rsidR="00D717AA" w:rsidRPr="00DE753A" w:rsidRDefault="00D717AA" w:rsidP="00D717AA">
                            <w:pPr>
                              <w:rPr>
                                <w:rFonts w:ascii="Consolas" w:hAnsi="Consolas"/>
                              </w:rPr>
                            </w:pPr>
                          </w:p>
                          <w:p w14:paraId="3D1B74EA" w14:textId="77777777" w:rsidR="00D717AA" w:rsidRPr="00DE753A" w:rsidRDefault="00D717AA" w:rsidP="00D717AA">
                            <w:pPr>
                              <w:rPr>
                                <w:rFonts w:ascii="Consolas" w:hAnsi="Consolas"/>
                              </w:rPr>
                            </w:pPr>
                            <w:r w:rsidRPr="00DE753A">
                              <w:rPr>
                                <w:rFonts w:ascii="Consolas" w:hAnsi="Consolas"/>
                              </w:rPr>
                              <w:t># Save the results to an Excel file</w:t>
                            </w:r>
                          </w:p>
                          <w:p w14:paraId="6160FAFD" w14:textId="77777777" w:rsidR="00D717AA" w:rsidRPr="00DE753A" w:rsidRDefault="00D717AA" w:rsidP="00D717AA">
                            <w:pPr>
                              <w:rPr>
                                <w:rFonts w:ascii="Consolas" w:hAnsi="Consolas"/>
                              </w:rPr>
                            </w:pPr>
                            <w:r w:rsidRPr="00DE753A">
                              <w:rPr>
                                <w:rFonts w:ascii="Consolas" w:hAnsi="Consolas"/>
                              </w:rPr>
                              <w:t>excel_writer = pd.ExcelWriter('results.xlsx', engine='xlsxwriter')</w:t>
                            </w:r>
                          </w:p>
                          <w:p w14:paraId="6089AEC6" w14:textId="77777777" w:rsidR="00D717AA" w:rsidRPr="00DE753A" w:rsidRDefault="00D717AA" w:rsidP="00D717AA">
                            <w:pPr>
                              <w:rPr>
                                <w:rFonts w:ascii="Consolas" w:hAnsi="Consolas"/>
                              </w:rPr>
                            </w:pPr>
                            <w:r w:rsidRPr="00DE753A">
                              <w:rPr>
                                <w:rFonts w:ascii="Consolas" w:hAnsi="Consolas"/>
                              </w:rPr>
                              <w:t>result_df.to_excel(excel_writer, sheet_name='Results', index=False)</w:t>
                            </w:r>
                          </w:p>
                          <w:p w14:paraId="1D02CD3B" w14:textId="77777777" w:rsidR="00D717AA" w:rsidRPr="00DE753A" w:rsidRDefault="00D717AA" w:rsidP="00D717AA">
                            <w:pPr>
                              <w:rPr>
                                <w:rFonts w:ascii="Consolas" w:hAnsi="Consolas"/>
                              </w:rPr>
                            </w:pPr>
                            <w:r w:rsidRPr="00DE753A">
                              <w:rPr>
                                <w:rFonts w:ascii="Consolas" w:hAnsi="Consolas"/>
                              </w:rPr>
                              <w:t>excel_writer.close()</w:t>
                            </w:r>
                          </w:p>
                          <w:p w14:paraId="0F88081C" w14:textId="77777777" w:rsidR="00D717AA" w:rsidRPr="00DE753A" w:rsidRDefault="00D717AA" w:rsidP="00D717AA">
                            <w:pPr>
                              <w:rPr>
                                <w:rFonts w:ascii="Consolas" w:hAnsi="Consolas"/>
                              </w:rPr>
                            </w:pPr>
                          </w:p>
                          <w:p w14:paraId="70ABCC12" w14:textId="77777777" w:rsidR="00D717AA" w:rsidRPr="00DE753A" w:rsidRDefault="00D717AA" w:rsidP="00D717AA">
                            <w:pPr>
                              <w:rPr>
                                <w:rFonts w:ascii="Consolas" w:hAnsi="Consolas"/>
                              </w:rPr>
                            </w:pPr>
                            <w:r w:rsidRPr="00DE753A">
                              <w:rPr>
                                <w:rFonts w:ascii="Consolas" w:hAnsi="Consolas"/>
                              </w:rPr>
                              <w:t># Display the plots</w:t>
                            </w:r>
                          </w:p>
                          <w:p w14:paraId="09C0CDB2" w14:textId="77777777" w:rsidR="00D717AA" w:rsidRPr="00DE753A" w:rsidRDefault="00D717AA" w:rsidP="00D717AA">
                            <w:pPr>
                              <w:rPr>
                                <w:rFonts w:ascii="Consolas" w:hAnsi="Consolas"/>
                              </w:rPr>
                            </w:pPr>
                            <w:r w:rsidRPr="00DE753A">
                              <w:rPr>
                                <w:rFonts w:ascii="Consolas" w:hAnsi="Consolas"/>
                              </w:rPr>
                              <w:t>plt.show()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C43B74" id="_x0000_s1032" type="#_x0000_t202" style="position:absolute;left:0;text-align:left;margin-left:411.8pt;margin-top:.85pt;width:463pt;height:624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" filled="f" stroked="f">
                <v:textbox>
                  <w:txbxContent>
                    <w:p w14:paraId="40FAE0A4" w14:textId="77777777" w:rsidR="009803EF" w:rsidRPr="00DE753A" w:rsidRDefault="009803EF" w:rsidP="009803EF">
                      <w:pPr>
                        <w:rPr>
                          <w:rFonts w:ascii="Consolas" w:hAnsi="Consolas"/>
                        </w:rPr>
                      </w:pPr>
                      <w:r w:rsidRPr="00DE753A">
                        <w:rPr>
                          <w:rFonts w:ascii="Consolas" w:hAnsi="Consolas"/>
                        </w:rPr>
                        <w:t>plt.ylim([lowcut, highcut])</w:t>
                      </w:r>
                    </w:p>
                    <w:p w14:paraId="7388C4F3" w14:textId="77777777" w:rsidR="009803EF" w:rsidRPr="00DE753A" w:rsidRDefault="009803EF" w:rsidP="009803EF">
                      <w:pPr>
                        <w:rPr>
                          <w:rFonts w:ascii="Consolas" w:hAnsi="Consolas"/>
                        </w:rPr>
                      </w:pPr>
                      <w:r w:rsidRPr="00DE753A">
                        <w:rPr>
                          <w:rFonts w:ascii="Consolas" w:hAnsi="Consolas"/>
                        </w:rPr>
                        <w:t>plt.subplot(2, 1, 2)</w:t>
                      </w:r>
                    </w:p>
                    <w:p w14:paraId="60F88228" w14:textId="77777777" w:rsidR="009803EF" w:rsidRPr="00DE753A" w:rsidRDefault="009803EF" w:rsidP="009803EF">
                      <w:pPr>
                        <w:rPr>
                          <w:rFonts w:ascii="Consolas" w:hAnsi="Consolas"/>
                        </w:rPr>
                      </w:pPr>
                    </w:p>
                    <w:p w14:paraId="38A61751" w14:textId="77777777" w:rsidR="009803EF" w:rsidRPr="00DE753A" w:rsidRDefault="009803EF" w:rsidP="009803EF">
                      <w:pPr>
                        <w:rPr>
                          <w:rFonts w:ascii="Consolas" w:hAnsi="Consolas"/>
                        </w:rPr>
                      </w:pPr>
                      <w:r w:rsidRPr="00DE753A">
                        <w:rPr>
                          <w:rFonts w:ascii="Consolas" w:hAnsi="Consolas"/>
                        </w:rPr>
                        <w:t>plt.tight_layout()</w:t>
                      </w:r>
                    </w:p>
                    <w:p w14:paraId="2D30B775" w14:textId="77777777" w:rsidR="009803EF" w:rsidRPr="00DE753A" w:rsidRDefault="009803EF" w:rsidP="009803EF">
                      <w:pPr>
                        <w:rPr>
                          <w:rFonts w:ascii="Consolas" w:hAnsi="Consolas"/>
                        </w:rPr>
                      </w:pPr>
                    </w:p>
                    <w:p w14:paraId="2119F584" w14:textId="58937D09" w:rsidR="009803EF" w:rsidRPr="00DE753A" w:rsidRDefault="009803EF" w:rsidP="009803EF">
                      <w:pPr>
                        <w:rPr>
                          <w:rFonts w:ascii="Consolas" w:hAnsi="Consolas"/>
                        </w:rPr>
                      </w:pPr>
                      <w:r w:rsidRPr="00DE753A">
                        <w:rPr>
                          <w:rFonts w:ascii="Consolas" w:hAnsi="Consolas"/>
                        </w:rPr>
                        <w:t>librosa.display.specshow(Cmap, sr=fs, x_axis='time', y_axis='linear', cmap='magma')</w:t>
                      </w:r>
                    </w:p>
                    <w:p w14:paraId="3F40E989" w14:textId="77777777" w:rsidR="009803EF" w:rsidRPr="00DE753A" w:rsidRDefault="009803EF" w:rsidP="009803EF">
                      <w:pPr>
                        <w:rPr>
                          <w:rFonts w:ascii="Consolas" w:hAnsi="Consolas"/>
                        </w:rPr>
                      </w:pPr>
                    </w:p>
                    <w:p w14:paraId="7BEC8651" w14:textId="2ACE1679" w:rsidR="009803EF" w:rsidRPr="00DE753A" w:rsidRDefault="009803EF" w:rsidP="009803EF">
                      <w:pPr>
                        <w:rPr>
                          <w:rFonts w:ascii="Consolas" w:hAnsi="Consolas"/>
                        </w:rPr>
                      </w:pPr>
                      <w:r w:rsidRPr="00DE753A">
                        <w:rPr>
                          <w:rFonts w:ascii="Consolas" w:hAnsi="Consolas"/>
                        </w:rPr>
                        <w:t>plt.xlabel('Time (s)')</w:t>
                      </w:r>
                    </w:p>
                    <w:p w14:paraId="77AF4BF6" w14:textId="3D6E5099" w:rsidR="00D717AA" w:rsidRPr="00DE753A" w:rsidRDefault="00D717AA" w:rsidP="00D717AA">
                      <w:pPr>
                        <w:rPr>
                          <w:rFonts w:ascii="Consolas" w:hAnsi="Consolas"/>
                        </w:rPr>
                      </w:pPr>
                      <w:r w:rsidRPr="00DE753A">
                        <w:rPr>
                          <w:rFonts w:ascii="Consolas" w:hAnsi="Consolas"/>
                        </w:rPr>
                        <w:t>plt.ylabel('Frequency (Hz)')</w:t>
                      </w:r>
                    </w:p>
                    <w:p w14:paraId="1B020E43" w14:textId="77777777" w:rsidR="00D717AA" w:rsidRPr="00DE753A" w:rsidRDefault="00D717AA" w:rsidP="00D717AA">
                      <w:pPr>
                        <w:rPr>
                          <w:rFonts w:ascii="Consolas" w:hAnsi="Consolas"/>
                        </w:rPr>
                      </w:pPr>
                      <w:r w:rsidRPr="00DE753A">
                        <w:rPr>
                          <w:rFonts w:ascii="Consolas" w:hAnsi="Consolas"/>
                        </w:rPr>
                        <w:t>plt.title('Constellation Map')</w:t>
                      </w:r>
                    </w:p>
                    <w:p w14:paraId="38E9D76A" w14:textId="77777777" w:rsidR="00D717AA" w:rsidRPr="00DE753A" w:rsidRDefault="00D717AA" w:rsidP="00D717AA">
                      <w:pPr>
                        <w:rPr>
                          <w:rFonts w:ascii="Consolas" w:hAnsi="Consolas"/>
                        </w:rPr>
                      </w:pPr>
                      <w:r w:rsidRPr="00DE753A">
                        <w:rPr>
                          <w:rFonts w:ascii="Consolas" w:hAnsi="Consolas"/>
                        </w:rPr>
                        <w:t>plt.ylim([lowcut, highcut])</w:t>
                      </w:r>
                    </w:p>
                    <w:p w14:paraId="7DF9C463" w14:textId="77777777" w:rsidR="00D717AA" w:rsidRPr="00DE753A" w:rsidRDefault="00D717AA" w:rsidP="00D717AA">
                      <w:pPr>
                        <w:rPr>
                          <w:rFonts w:ascii="Consolas" w:hAnsi="Consolas"/>
                        </w:rPr>
                      </w:pPr>
                    </w:p>
                    <w:p w14:paraId="71F003B8" w14:textId="77777777" w:rsidR="00D717AA" w:rsidRPr="00DE753A" w:rsidRDefault="00D717AA" w:rsidP="00D717AA">
                      <w:pPr>
                        <w:rPr>
                          <w:rFonts w:ascii="Consolas" w:hAnsi="Consolas"/>
                        </w:rPr>
                      </w:pPr>
                      <w:r w:rsidRPr="00DE753A">
                        <w:rPr>
                          <w:rFonts w:ascii="Consolas" w:hAnsi="Consolas"/>
                        </w:rPr>
                        <w:t>plt.tight_layout()</w:t>
                      </w:r>
                    </w:p>
                    <w:p w14:paraId="1FCBB07E" w14:textId="77777777" w:rsidR="00D717AA" w:rsidRPr="00DE753A" w:rsidRDefault="00D717AA" w:rsidP="00D717AA">
                      <w:pPr>
                        <w:rPr>
                          <w:rFonts w:ascii="Consolas" w:hAnsi="Consolas"/>
                        </w:rPr>
                      </w:pPr>
                    </w:p>
                    <w:p w14:paraId="643E94FB" w14:textId="77777777" w:rsidR="00D717AA" w:rsidRPr="00DE753A" w:rsidRDefault="00D717AA" w:rsidP="00D717AA">
                      <w:pPr>
                        <w:rPr>
                          <w:rFonts w:ascii="Consolas" w:hAnsi="Consolas"/>
                        </w:rPr>
                      </w:pPr>
                      <w:r w:rsidRPr="00DE753A">
                        <w:rPr>
                          <w:rFonts w:ascii="Consolas" w:hAnsi="Consolas"/>
                        </w:rPr>
                        <w:t># Extract points from the constellation map and sort them</w:t>
                      </w:r>
                    </w:p>
                    <w:p w14:paraId="4FE65EC3" w14:textId="77777777" w:rsidR="00D717AA" w:rsidRPr="00DE753A" w:rsidRDefault="00D717AA" w:rsidP="00D717AA">
                      <w:pPr>
                        <w:rPr>
                          <w:rFonts w:ascii="Consolas" w:hAnsi="Consolas"/>
                        </w:rPr>
                      </w:pPr>
                      <w:r w:rsidRPr="00DE753A">
                        <w:rPr>
                          <w:rFonts w:ascii="Consolas" w:hAnsi="Consolas"/>
                        </w:rPr>
                        <w:t>points = np.transpose(np.nonzero(Cmap))</w:t>
                      </w:r>
                    </w:p>
                    <w:p w14:paraId="53CE492A" w14:textId="77777777" w:rsidR="00D717AA" w:rsidRPr="00DE753A" w:rsidRDefault="00D717AA" w:rsidP="00D717AA">
                      <w:pPr>
                        <w:rPr>
                          <w:rFonts w:ascii="Consolas" w:hAnsi="Consolas"/>
                        </w:rPr>
                      </w:pPr>
                      <w:r w:rsidRPr="00DE753A">
                        <w:rPr>
                          <w:rFonts w:ascii="Consolas" w:hAnsi="Consolas"/>
                        </w:rPr>
                        <w:t>sorted_points = points[np.lexsort((points[:, 0], points[:, 1]))]</w:t>
                      </w:r>
                    </w:p>
                    <w:p w14:paraId="2BD9A06F" w14:textId="77777777" w:rsidR="00D717AA" w:rsidRPr="00DE753A" w:rsidRDefault="00D717AA" w:rsidP="00D717AA">
                      <w:pPr>
                        <w:rPr>
                          <w:rFonts w:ascii="Consolas" w:hAnsi="Consolas"/>
                        </w:rPr>
                      </w:pPr>
                    </w:p>
                    <w:p w14:paraId="56EC8370" w14:textId="77777777" w:rsidR="00D717AA" w:rsidRPr="00DE753A" w:rsidRDefault="00D717AA" w:rsidP="00D717AA">
                      <w:pPr>
                        <w:rPr>
                          <w:rFonts w:ascii="Consolas" w:hAnsi="Consolas"/>
                        </w:rPr>
                      </w:pPr>
                      <w:r w:rsidRPr="00DE753A">
                        <w:rPr>
                          <w:rFonts w:ascii="Consolas" w:hAnsi="Consolas"/>
                        </w:rPr>
                        <w:t># Create a list to store results for each row</w:t>
                      </w:r>
                    </w:p>
                    <w:p w14:paraId="4A7B339B" w14:textId="77777777" w:rsidR="00D717AA" w:rsidRPr="00DE753A" w:rsidRDefault="00D717AA" w:rsidP="00D717AA">
                      <w:pPr>
                        <w:rPr>
                          <w:rFonts w:ascii="Consolas" w:hAnsi="Consolas"/>
                        </w:rPr>
                      </w:pPr>
                      <w:r w:rsidRPr="00DE753A">
                        <w:rPr>
                          <w:rFonts w:ascii="Consolas" w:hAnsi="Consolas"/>
                        </w:rPr>
                        <w:t>rows_list = []</w:t>
                      </w:r>
                    </w:p>
                    <w:p w14:paraId="7377ABEE" w14:textId="77777777" w:rsidR="00D717AA" w:rsidRPr="00DE753A" w:rsidRDefault="00D717AA" w:rsidP="00D717AA">
                      <w:pPr>
                        <w:rPr>
                          <w:rFonts w:ascii="Consolas" w:hAnsi="Consolas"/>
                        </w:rPr>
                      </w:pPr>
                      <w:r w:rsidRPr="00DE753A">
                        <w:rPr>
                          <w:rFonts w:ascii="Consolas" w:hAnsi="Consolas"/>
                        </w:rPr>
                        <w:t>current_row = {}</w:t>
                      </w:r>
                    </w:p>
                    <w:p w14:paraId="510BB582" w14:textId="77777777" w:rsidR="00D717AA" w:rsidRPr="00DE753A" w:rsidRDefault="00D717AA" w:rsidP="00D717AA">
                      <w:pPr>
                        <w:rPr>
                          <w:rFonts w:ascii="Consolas" w:hAnsi="Consolas"/>
                        </w:rPr>
                      </w:pPr>
                    </w:p>
                    <w:p w14:paraId="493F135E" w14:textId="77777777" w:rsidR="00D717AA" w:rsidRPr="00DE753A" w:rsidRDefault="00D717AA" w:rsidP="00D717AA">
                      <w:pPr>
                        <w:rPr>
                          <w:rFonts w:ascii="Consolas" w:hAnsi="Consolas"/>
                        </w:rPr>
                      </w:pPr>
                      <w:r w:rsidRPr="00DE753A">
                        <w:rPr>
                          <w:rFonts w:ascii="Consolas" w:hAnsi="Consolas"/>
                        </w:rPr>
                        <w:t># Process the points and create rows</w:t>
                      </w:r>
                    </w:p>
                    <w:p w14:paraId="13D6E082" w14:textId="77777777" w:rsidR="00D717AA" w:rsidRPr="00DE753A" w:rsidRDefault="00D717AA" w:rsidP="00D717AA">
                      <w:pPr>
                        <w:rPr>
                          <w:rFonts w:ascii="Consolas" w:hAnsi="Consolas"/>
                        </w:rPr>
                      </w:pPr>
                      <w:r w:rsidRPr="00DE753A">
                        <w:rPr>
                          <w:rFonts w:ascii="Consolas" w:hAnsi="Consolas"/>
                        </w:rPr>
                        <w:t>for i, point in enumerate(sorted_points):</w:t>
                      </w:r>
                    </w:p>
                    <w:p w14:paraId="356F8929" w14:textId="77777777" w:rsidR="00D717AA" w:rsidRPr="00DE753A" w:rsidRDefault="00D717AA" w:rsidP="00D717AA">
                      <w:pPr>
                        <w:rPr>
                          <w:rFonts w:ascii="Consolas" w:hAnsi="Consolas"/>
                        </w:rPr>
                      </w:pPr>
                      <w:r w:rsidRPr="00DE753A">
                        <w:rPr>
                          <w:rFonts w:ascii="Consolas" w:hAnsi="Consolas"/>
                        </w:rPr>
                        <w:t xml:space="preserve">    if i % 8 == 0 and i &gt; 0:</w:t>
                      </w:r>
                    </w:p>
                    <w:p w14:paraId="5CBC2F2B" w14:textId="77777777" w:rsidR="006E4024" w:rsidRPr="00DE753A" w:rsidRDefault="006E4024" w:rsidP="00D717AA">
                      <w:pPr>
                        <w:rPr>
                          <w:rFonts w:ascii="Consolas" w:hAnsi="Consolas"/>
                        </w:rPr>
                      </w:pPr>
                    </w:p>
                    <w:p w14:paraId="302DD248" w14:textId="26747513" w:rsidR="00D717AA" w:rsidRPr="00DE753A" w:rsidRDefault="00D717AA" w:rsidP="00D717AA">
                      <w:pPr>
                        <w:rPr>
                          <w:rFonts w:ascii="Consolas" w:hAnsi="Consolas"/>
                        </w:rPr>
                      </w:pPr>
                      <w:r w:rsidRPr="00DE753A">
                        <w:rPr>
                          <w:rFonts w:ascii="Consolas" w:hAnsi="Consolas"/>
                        </w:rPr>
                        <w:t># Add additional columns to the DataFrame</w:t>
                      </w:r>
                    </w:p>
                    <w:p w14:paraId="68E8D14C" w14:textId="77777777" w:rsidR="00D717AA" w:rsidRPr="00DE753A" w:rsidRDefault="00D717AA" w:rsidP="00D717AA">
                      <w:pPr>
                        <w:rPr>
                          <w:rFonts w:ascii="Consolas" w:hAnsi="Consolas"/>
                        </w:rPr>
                      </w:pPr>
                      <w:r w:rsidRPr="00DE753A">
                        <w:rPr>
                          <w:rFonts w:ascii="Consolas" w:hAnsi="Consolas"/>
                        </w:rPr>
                        <w:t>result_df['Sent Parity'] = [1, 0, 1, 0, 0, 0, 0, 1]</w:t>
                      </w:r>
                    </w:p>
                    <w:p w14:paraId="46B232D7" w14:textId="77777777" w:rsidR="00D717AA" w:rsidRPr="00DE753A" w:rsidRDefault="00D717AA" w:rsidP="00D717AA">
                      <w:pPr>
                        <w:rPr>
                          <w:rFonts w:ascii="Consolas" w:hAnsi="Consolas"/>
                        </w:rPr>
                      </w:pPr>
                      <w:r w:rsidRPr="00DE753A">
                        <w:rPr>
                          <w:rFonts w:ascii="Consolas" w:hAnsi="Consolas"/>
                        </w:rPr>
                        <w:t>result_df['Match'] = ['=IF($I2=$J2, "Yes", "No")', '=IF($I3=$J3, "Yes", "No")', '=IF($I4=$J4, "Yes", "No")',</w:t>
                      </w:r>
                    </w:p>
                    <w:p w14:paraId="3D5540F7" w14:textId="77777777" w:rsidR="00D717AA" w:rsidRPr="00DE753A" w:rsidRDefault="00D717AA" w:rsidP="00D717AA">
                      <w:pPr>
                        <w:rPr>
                          <w:rFonts w:ascii="Consolas" w:hAnsi="Consolas"/>
                        </w:rPr>
                      </w:pPr>
                      <w:r w:rsidRPr="00DE753A">
                        <w:rPr>
                          <w:rFonts w:ascii="Consolas" w:hAnsi="Consolas"/>
                        </w:rPr>
                        <w:t xml:space="preserve">                      '=IF($I5=$J5, "Yes", "No")', '=IF($I6=$J6, "Yes", "No")', '=IF($I7=$J7, "Yes", "No")',</w:t>
                      </w:r>
                    </w:p>
                    <w:p w14:paraId="0AAA1BED" w14:textId="77777777" w:rsidR="00D717AA" w:rsidRPr="00DE753A" w:rsidRDefault="00D717AA" w:rsidP="00D717AA">
                      <w:pPr>
                        <w:rPr>
                          <w:rFonts w:ascii="Consolas" w:hAnsi="Consolas"/>
                        </w:rPr>
                      </w:pPr>
                      <w:r w:rsidRPr="00DE753A">
                        <w:rPr>
                          <w:rFonts w:ascii="Consolas" w:hAnsi="Consolas"/>
                        </w:rPr>
                        <w:t xml:space="preserve">                      '=IF($I8=$J8, "Yes", "No")', '=IF($I9=$J9, "Yes", "No")', ]</w:t>
                      </w:r>
                    </w:p>
                    <w:p w14:paraId="3AFDFE8F" w14:textId="77777777" w:rsidR="00D717AA" w:rsidRPr="00DE753A" w:rsidRDefault="00D717AA" w:rsidP="00D717AA">
                      <w:pPr>
                        <w:rPr>
                          <w:rFonts w:ascii="Consolas" w:hAnsi="Consolas"/>
                        </w:rPr>
                      </w:pPr>
                    </w:p>
                    <w:p w14:paraId="3D1B74EA" w14:textId="77777777" w:rsidR="00D717AA" w:rsidRPr="00DE753A" w:rsidRDefault="00D717AA" w:rsidP="00D717AA">
                      <w:pPr>
                        <w:rPr>
                          <w:rFonts w:ascii="Consolas" w:hAnsi="Consolas"/>
                        </w:rPr>
                      </w:pPr>
                      <w:r w:rsidRPr="00DE753A">
                        <w:rPr>
                          <w:rFonts w:ascii="Consolas" w:hAnsi="Consolas"/>
                        </w:rPr>
                        <w:t># Save the results to an Excel file</w:t>
                      </w:r>
                    </w:p>
                    <w:p w14:paraId="6160FAFD" w14:textId="77777777" w:rsidR="00D717AA" w:rsidRPr="00DE753A" w:rsidRDefault="00D717AA" w:rsidP="00D717AA">
                      <w:pPr>
                        <w:rPr>
                          <w:rFonts w:ascii="Consolas" w:hAnsi="Consolas"/>
                        </w:rPr>
                      </w:pPr>
                      <w:r w:rsidRPr="00DE753A">
                        <w:rPr>
                          <w:rFonts w:ascii="Consolas" w:hAnsi="Consolas"/>
                        </w:rPr>
                        <w:t>excel_writer = pd.ExcelWriter('results.xlsx', engine='xlsxwriter')</w:t>
                      </w:r>
                    </w:p>
                    <w:p w14:paraId="6089AEC6" w14:textId="77777777" w:rsidR="00D717AA" w:rsidRPr="00DE753A" w:rsidRDefault="00D717AA" w:rsidP="00D717AA">
                      <w:pPr>
                        <w:rPr>
                          <w:rFonts w:ascii="Consolas" w:hAnsi="Consolas"/>
                        </w:rPr>
                      </w:pPr>
                      <w:r w:rsidRPr="00DE753A">
                        <w:rPr>
                          <w:rFonts w:ascii="Consolas" w:hAnsi="Consolas"/>
                        </w:rPr>
                        <w:t>result_df.to_excel(excel_writer, sheet_name='Results', index=False)</w:t>
                      </w:r>
                    </w:p>
                    <w:p w14:paraId="1D02CD3B" w14:textId="77777777" w:rsidR="00D717AA" w:rsidRPr="00DE753A" w:rsidRDefault="00D717AA" w:rsidP="00D717AA">
                      <w:pPr>
                        <w:rPr>
                          <w:rFonts w:ascii="Consolas" w:hAnsi="Consolas"/>
                        </w:rPr>
                      </w:pPr>
                      <w:r w:rsidRPr="00DE753A">
                        <w:rPr>
                          <w:rFonts w:ascii="Consolas" w:hAnsi="Consolas"/>
                        </w:rPr>
                        <w:t>excel_writer.close()</w:t>
                      </w:r>
                    </w:p>
                    <w:p w14:paraId="0F88081C" w14:textId="77777777" w:rsidR="00D717AA" w:rsidRPr="00DE753A" w:rsidRDefault="00D717AA" w:rsidP="00D717AA">
                      <w:pPr>
                        <w:rPr>
                          <w:rFonts w:ascii="Consolas" w:hAnsi="Consolas"/>
                        </w:rPr>
                      </w:pPr>
                    </w:p>
                    <w:p w14:paraId="70ABCC12" w14:textId="77777777" w:rsidR="00D717AA" w:rsidRPr="00DE753A" w:rsidRDefault="00D717AA" w:rsidP="00D717AA">
                      <w:pPr>
                        <w:rPr>
                          <w:rFonts w:ascii="Consolas" w:hAnsi="Consolas"/>
                        </w:rPr>
                      </w:pPr>
                      <w:r w:rsidRPr="00DE753A">
                        <w:rPr>
                          <w:rFonts w:ascii="Consolas" w:hAnsi="Consolas"/>
                        </w:rPr>
                        <w:t># Display the plots</w:t>
                      </w:r>
                    </w:p>
                    <w:p w14:paraId="09C0CDB2" w14:textId="77777777" w:rsidR="00D717AA" w:rsidRPr="00DE753A" w:rsidRDefault="00D717AA" w:rsidP="00D717AA">
                      <w:pPr>
                        <w:rPr>
                          <w:rFonts w:ascii="Consolas" w:hAnsi="Consolas"/>
                        </w:rPr>
                      </w:pPr>
                      <w:r w:rsidRPr="00DE753A">
                        <w:rPr>
                          <w:rFonts w:ascii="Consolas" w:hAnsi="Consolas"/>
                        </w:rPr>
                        <w:t>plt.show()</w:t>
                      </w:r>
                    </w:p>
                  </w:txbxContent>
                </v:textbox>
                <w10:wrap type="square" anchorx="margin"/>
              </v:shape>
            </w:pict>
          </mc:Fallback>
        </mc:AlternateContent>
      </w:r>
      <w:r w:rsidR="009F4A1F">
        <w:rPr>
          <w:noProof/>
        </w:rPr>
        <mc:AlternateContent>
          <mc:Choice Requires="wpg">
            <w:drawing>
              <wp:anchor distT="0" distB="0" distL="114300" distR="114300" simplePos="0" relativeHeight="251669504" behindDoc="1" locked="0" layoutInCell="1" allowOverlap="1" wp14:anchorId="39EFC75F" wp14:editId="4D2923D3">
                <wp:simplePos x="0" y="0"/>
                <wp:positionH relativeFrom="page">
                  <wp:posOffset>0</wp:posOffset>
                </wp:positionH>
                <wp:positionV relativeFrom="paragraph">
                  <wp:posOffset>-901700</wp:posOffset>
                </wp:positionV>
                <wp:extent cx="7769860" cy="9601200"/>
                <wp:effectExtent l="0" t="0" r="2540" b="0"/>
                <wp:wrapNone/>
                <wp:docPr id="351273432" name="Group 3"/>
                <wp:cNvGraphicFramePr/>
                <a:graphic xmlns:a="http://schemas.openxmlformats.org/drawingml/2006/main">
                  <a:graphicData uri="http://schemas.microsoft.com/office/word/2010/wordprocessingGroup">
                    <wpg:wgp>
                      <wpg:cNvGrpSpPr/>
                      <wpg:grpSpPr>
                        <a:xfrm>
                          <a:off x="0" y="0"/>
                          <a:ext cx="7769860" cy="9601200"/>
                          <a:chOff x="0" y="0"/>
                          <a:chExt cx="7770189" cy="9601200"/>
                        </a:xfrm>
                      </wpg:grpSpPr>
                      <wpg:grpSp>
                        <wpg:cNvPr id="67003630" name="Group 1"/>
                        <wpg:cNvGrpSpPr/>
                        <wpg:grpSpPr>
                          <a:xfrm>
                            <a:off x="0" y="0"/>
                            <a:ext cx="7770189" cy="9601200"/>
                            <a:chOff x="0" y="0"/>
                            <a:chExt cx="7770189" cy="9601200"/>
                          </a:xfrm>
                        </wpg:grpSpPr>
                        <wps:wsp>
                          <wps:cNvPr id="1860416040" name="Rectangle 28"/>
                          <wps:cNvSpPr/>
                          <wps:spPr>
                            <a:xfrm>
                              <a:off x="0" y="0"/>
                              <a:ext cx="7770189" cy="9601200"/>
                            </a:xfrm>
                            <a:prstGeom prst="rect">
                              <a:avLst/>
                            </a:prstGeom>
                            <a:solidFill>
                              <a:srgbClr val="DD933B">
                                <a:lumMod val="20000"/>
                                <a:lumOff val="8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1565239" name="Rectangle 19"/>
                          <wps:cNvSpPr/>
                          <wps:spPr>
                            <a:xfrm>
                              <a:off x="0" y="0"/>
                              <a:ext cx="3885095" cy="9600565"/>
                            </a:xfrm>
                            <a:prstGeom prst="rect">
                              <a:avLst/>
                            </a:prstGeom>
                            <a:solidFill>
                              <a:srgbClr val="23475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36982426" name="Group 20"/>
                          <wpg:cNvGrpSpPr/>
                          <wpg:grpSpPr>
                            <a:xfrm rot="10800000">
                              <a:off x="5753100" y="0"/>
                              <a:ext cx="2012377" cy="1396365"/>
                              <a:chOff x="0" y="0"/>
                              <a:chExt cx="928687" cy="643890"/>
                            </a:xfrm>
                          </wpg:grpSpPr>
                          <wps:wsp>
                            <wps:cNvPr id="413664778" name="Freeform 1068532780"/>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78940391" name="Freeform 58208565"/>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9219425" name="Freeform 1140049140"/>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rgbClr val="D73A2C"/>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85183949" name="Freeform 905239490"/>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rgbClr val="D73A2C"/>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2138392161" name="Group 16"/>
                          <wpg:cNvGrpSpPr/>
                          <wpg:grpSpPr>
                            <a:xfrm>
                              <a:off x="3886200" y="7404100"/>
                              <a:ext cx="3670300" cy="2193865"/>
                              <a:chOff x="0" y="0"/>
                              <a:chExt cx="928687" cy="643890"/>
                            </a:xfrm>
                          </wpg:grpSpPr>
                          <wps:wsp>
                            <wps:cNvPr id="1186951517" name="Freeform 1257946955"/>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22453770" name="Freeform 427078013"/>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96935671" name="Freeform 693967762"/>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rgbClr val="D73A2C"/>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76869459" name="Freeform 174175362"/>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rgbClr val="D73A2C"/>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s:wsp>
                        <wps:cNvPr id="9809721" name="Rectangle 18"/>
                        <wps:cNvSpPr/>
                        <wps:spPr>
                          <a:xfrm>
                            <a:off x="571500" y="596900"/>
                            <a:ext cx="6591300" cy="8402955"/>
                          </a:xfrm>
                          <a:prstGeom prst="rect">
                            <a:avLst/>
                          </a:prstGeom>
                          <a:solidFill>
                            <a:srgbClr val="FFF9F2"/>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BFDC800" id="Group 3" o:spid="_x0000_s1026" style="position:absolute;margin-left:0;margin-top:-71pt;width:611.8pt;height:756pt;z-index:-251552768;mso-position-horizontal-relative:page" coordsize="77701,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">
                <v:group id="Group 1" o:spid="_x0000_s1027" style="position:absolute;width:77701;height:96012" coordsize="77701,96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">
                  <v:rect id="Rectangle 28" o:spid="_x0000_s1028" style="position:absolute;width:77701;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" fillcolor="#f8e9d8" stroked="f" strokeweight="1pt"/>
                  <v:rect id="Rectangle 19" o:spid="_x0000_s1029" style="position:absolute;width:38850;height:960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" fillcolor="#234756" stroked="f" strokeweight="1pt"/>
                  <v:group id="Group 20" o:spid="_x0000_s1030" style="position:absolute;left:57531;width:20123;height:13963;rotation:18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">
                    <v:shape id="Freeform 1068532780"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58208565"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140049140" o:spid="_x0000_s1033"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" path="m606743,l,,,53340r606743,c755333,53340,875347,173355,875347,321945v,148590,-120014,268605,-268604,268605l,590550r,53340l606743,643890v178117,,321945,-144780,321945,-321945c928688,144780,783908,,606743,xe" fillcolor="#d73a2c" stroked="f">
                      <v:stroke joinstyle="miter"/>
                      <v:path arrowok="t" o:connecttype="custom" o:connectlocs="606743,0;0,0;0,53340;606743,53340;875347,321945;606743,590550;0,590550;0,643890;606743,643890;928688,321945;606743,0" o:connectangles="0,0,0,0,0,0,0,0,0,0,0"/>
                    </v:shape>
                    <v:shape id="Freeform 905239490" o:spid="_x0000_s1034"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" path="m822008,215265c822008,96203,724853,,606743,l,,,53340r606743,c696278,53340,768668,125730,768668,215265v,89535,-72390,161925,-161925,161925l,377190r,53340l606743,430530v118110,,215265,-96202,215265,-215265xe" fillcolor="#d73a2c" stroked="f">
                      <v:stroke joinstyle="miter"/>
                      <v:path arrowok="t" o:connecttype="custom" o:connectlocs="822008,215265;606743,0;0,0;0,53340;606743,53340;768668,215265;606743,377190;0,377190;0,430530;606743,430530;822008,215265" o:connectangles="0,0,0,0,0,0,0,0,0,0,0"/>
                    </v:shape>
                  </v:group>
                  <v:group id="Group 16" o:spid="_x0000_s1035" style="position:absolute;left:38862;top:74041;width:36703;height:21938"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">
                    <v:shape id="Freeform 1257946955" o:spid="_x0000_s1036"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427078013" o:spid="_x0000_s1037"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693967762" o:spid="_x0000_s1038"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" path="m606743,l,,,53340r606743,c755333,53340,875347,173355,875347,321945v,148590,-120014,268605,-268604,268605l,590550r,53340l606743,643890v178117,,321945,-144780,321945,-321945c928688,144780,783908,,606743,xe" fillcolor="#d73a2c" stroked="f">
                      <v:stroke joinstyle="miter"/>
                      <v:path arrowok="t" o:connecttype="custom" o:connectlocs="606743,0;0,0;0,53340;606743,53340;875347,321945;606743,590550;0,590550;0,643890;606743,643890;928688,321945;606743,0" o:connectangles="0,0,0,0,0,0,0,0,0,0,0"/>
                    </v:shape>
                    <v:shape id="Freeform 174175362" o:spid="_x0000_s1039"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" path="m822008,215265c822008,96203,724853,,606743,l,,,53340r606743,c696278,53340,768668,125730,768668,215265v,89535,-72390,161925,-161925,161925l,377190r,53340l606743,430530v118110,,215265,-96202,215265,-215265xe" fillcolor="#d73a2c" stroked="f">
                      <v:stroke joinstyle="miter"/>
                      <v:path arrowok="t" o:connecttype="custom" o:connectlocs="822008,215265;606743,0;0,0;0,53340;606743,53340;768668,215265;606743,377190;0,377190;0,430530;606743,430530;822008,215265" o:connectangles="0,0,0,0,0,0,0,0,0,0,0"/>
                    </v:shape>
                  </v:group>
                </v:group>
                <v:rect id="Rectangle 18" o:spid="_x0000_s1040" style="position:absolute;left:5715;top:5969;width:65913;height:84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" fillcolor="#fff9f2" stroked="f" strokeweight="1pt"/>
                <w10:wrap anchorx="page"/>
              </v:group>
            </w:pict>
          </mc:Fallback>
        </mc:AlternateContent>
      </w:r>
    </w:p>
    <w:p w14:paraId="1AFC3548" w14:textId="606E1C83" w:rsidR="009F4A1F" w:rsidRDefault="003D0740">
      <w:pPr>
        <w:jc w:val="left"/>
      </w:pPr>
      <w:r>
        <w:rPr>
          <w:noProof/>
        </w:rPr>
        <w:lastRenderedPageBreak/>
        <mc:AlternateContent>
          <mc:Choice Requires="wps">
            <w:drawing>
              <wp:anchor distT="45720" distB="45720" distL="114300" distR="114300" simplePos="0" relativeHeight="251681792" behindDoc="0" locked="0" layoutInCell="1" allowOverlap="1" wp14:anchorId="0D016AAA" wp14:editId="085DD3D3">
                <wp:simplePos x="0" y="0"/>
                <wp:positionH relativeFrom="margin">
                  <wp:align>left</wp:align>
                </wp:positionH>
                <wp:positionV relativeFrom="paragraph">
                  <wp:posOffset>0</wp:posOffset>
                </wp:positionV>
                <wp:extent cx="5880100" cy="7780655"/>
                <wp:effectExtent l="0" t="0" r="0" b="0"/>
                <wp:wrapSquare wrapText="bothSides"/>
                <wp:docPr id="1157788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0100" cy="7780867"/>
                        </a:xfrm>
                        <a:prstGeom prst="rect">
                          <a:avLst/>
                        </a:prstGeom>
                        <a:noFill/>
                        <a:ln w="9525">
                          <a:noFill/>
                          <a:miter lim="800000"/>
                          <a:headEnd/>
                          <a:tailEnd/>
                        </a:ln>
                      </wps:spPr>
                      <wps:txbx>
                        <w:txbxContent>
                          <w:p w14:paraId="6B9962E7" w14:textId="77777777" w:rsidR="006E4024" w:rsidRPr="00DE753A" w:rsidRDefault="00045721" w:rsidP="006E4024">
                            <w:pPr>
                              <w:rPr>
                                <w:rFonts w:ascii="Consolas" w:hAnsi="Consolas"/>
                              </w:rPr>
                            </w:pPr>
                            <w:r w:rsidRPr="00DE753A">
                              <w:rPr>
                                <w:rFonts w:ascii="Consolas" w:hAnsi="Consolas"/>
                              </w:rPr>
                              <w:t xml:space="preserve">    </w:t>
                            </w:r>
                            <w:r w:rsidR="006E4024" w:rsidRPr="00DE753A">
                              <w:rPr>
                                <w:rFonts w:ascii="Consolas" w:hAnsi="Consolas"/>
                              </w:rPr>
                              <w:t># Calculate and append the parity bit to the current row</w:t>
                            </w:r>
                          </w:p>
                          <w:p w14:paraId="76741B92" w14:textId="77777777" w:rsidR="006E4024" w:rsidRPr="00DE753A" w:rsidRDefault="006E4024" w:rsidP="006E4024">
                            <w:pPr>
                              <w:rPr>
                                <w:rFonts w:ascii="Consolas" w:hAnsi="Consolas"/>
                              </w:rPr>
                            </w:pPr>
                            <w:r w:rsidRPr="00DE753A">
                              <w:rPr>
                                <w:rFonts w:ascii="Consolas" w:hAnsi="Consolas"/>
                              </w:rPr>
                              <w:t xml:space="preserve">        parity_bit = sum(current_row.values()) % 2</w:t>
                            </w:r>
                          </w:p>
                          <w:p w14:paraId="5F52A05B" w14:textId="77777777" w:rsidR="006E4024" w:rsidRPr="00DE753A" w:rsidRDefault="006E4024" w:rsidP="006E4024">
                            <w:pPr>
                              <w:rPr>
                                <w:rFonts w:ascii="Consolas" w:hAnsi="Consolas"/>
                              </w:rPr>
                            </w:pPr>
                            <w:r w:rsidRPr="00DE753A">
                              <w:rPr>
                                <w:rFonts w:ascii="Consolas" w:hAnsi="Consolas"/>
                              </w:rPr>
                              <w:t xml:space="preserve">        current_row['Parity'] = parity_bit</w:t>
                            </w:r>
                          </w:p>
                          <w:p w14:paraId="7FDEA7AF" w14:textId="77777777" w:rsidR="006E4024" w:rsidRPr="00DE753A" w:rsidRDefault="006E4024" w:rsidP="006E4024">
                            <w:pPr>
                              <w:rPr>
                                <w:rFonts w:ascii="Consolas" w:hAnsi="Consolas"/>
                              </w:rPr>
                            </w:pPr>
                          </w:p>
                          <w:p w14:paraId="1BD3E29B" w14:textId="77777777" w:rsidR="006E4024" w:rsidRPr="00DE753A" w:rsidRDefault="006E4024" w:rsidP="006E4024">
                            <w:pPr>
                              <w:rPr>
                                <w:rFonts w:ascii="Consolas" w:hAnsi="Consolas"/>
                              </w:rPr>
                            </w:pPr>
                            <w:r w:rsidRPr="00DE753A">
                              <w:rPr>
                                <w:rFonts w:ascii="Consolas" w:hAnsi="Consolas"/>
                              </w:rPr>
                              <w:t xml:space="preserve">        # Append the current row to the list and reset the current row</w:t>
                            </w:r>
                          </w:p>
                          <w:p w14:paraId="2AA91BDE" w14:textId="77777777" w:rsidR="006E4024" w:rsidRPr="00DE753A" w:rsidRDefault="006E4024" w:rsidP="006E4024">
                            <w:pPr>
                              <w:rPr>
                                <w:rFonts w:ascii="Consolas" w:hAnsi="Consolas"/>
                              </w:rPr>
                            </w:pPr>
                            <w:r w:rsidRPr="00DE753A">
                              <w:rPr>
                                <w:rFonts w:ascii="Consolas" w:hAnsi="Consolas"/>
                              </w:rPr>
                              <w:t xml:space="preserve">        rows_list.append(current_row)</w:t>
                            </w:r>
                          </w:p>
                          <w:p w14:paraId="345FF95C" w14:textId="349ED908" w:rsidR="006E4024" w:rsidRPr="00DE753A" w:rsidRDefault="006E4024" w:rsidP="006E4024">
                            <w:pPr>
                              <w:rPr>
                                <w:rFonts w:ascii="Consolas" w:hAnsi="Consolas"/>
                              </w:rPr>
                            </w:pPr>
                            <w:r w:rsidRPr="00DE753A">
                              <w:rPr>
                                <w:rFonts w:ascii="Consolas" w:hAnsi="Consolas"/>
                              </w:rPr>
                              <w:t xml:space="preserve">        current_row = {}</w:t>
                            </w:r>
                          </w:p>
                          <w:p w14:paraId="703E2E1B" w14:textId="77777777" w:rsidR="006E4024" w:rsidRPr="00DE753A" w:rsidRDefault="006E4024" w:rsidP="00045721">
                            <w:pPr>
                              <w:rPr>
                                <w:rFonts w:ascii="Consolas" w:hAnsi="Consolas"/>
                              </w:rPr>
                            </w:pPr>
                          </w:p>
                          <w:p w14:paraId="24670C0B" w14:textId="2F97DE76" w:rsidR="003D0740" w:rsidRPr="00DE753A" w:rsidRDefault="00045721" w:rsidP="00045721">
                            <w:pPr>
                              <w:rPr>
                                <w:rFonts w:ascii="Consolas" w:hAnsi="Consolas"/>
                              </w:rPr>
                            </w:pPr>
                            <w:r w:rsidRPr="00DE753A">
                              <w:rPr>
                                <w:rFonts w:ascii="Consolas" w:hAnsi="Consolas"/>
                              </w:rPr>
                              <w:t xml:space="preserve"> </w:t>
                            </w:r>
                            <w:r w:rsidR="003D0740" w:rsidRPr="00DE753A">
                              <w:rPr>
                                <w:rFonts w:ascii="Consolas" w:hAnsi="Consolas"/>
                              </w:rPr>
                              <w:t>if point[0] &gt; threshold_freq:</w:t>
                            </w:r>
                          </w:p>
                          <w:p w14:paraId="5C1D93E9" w14:textId="4DB7EF60" w:rsidR="00045721" w:rsidRPr="00DE753A" w:rsidRDefault="00045721" w:rsidP="00045721">
                            <w:pPr>
                              <w:rPr>
                                <w:rFonts w:ascii="Consolas" w:hAnsi="Consolas"/>
                              </w:rPr>
                            </w:pPr>
                            <w:r w:rsidRPr="00DE753A">
                              <w:rPr>
                                <w:rFonts w:ascii="Consolas" w:hAnsi="Consolas"/>
                              </w:rPr>
                              <w:t xml:space="preserve">   current_row[f'Bit{i % 8}'] = 1</w:t>
                            </w:r>
                          </w:p>
                          <w:p w14:paraId="75C04734" w14:textId="77777777" w:rsidR="00045721" w:rsidRPr="00DE753A" w:rsidRDefault="00045721" w:rsidP="00045721">
                            <w:pPr>
                              <w:rPr>
                                <w:rFonts w:ascii="Consolas" w:hAnsi="Consolas"/>
                              </w:rPr>
                            </w:pPr>
                            <w:r w:rsidRPr="00DE753A">
                              <w:rPr>
                                <w:rFonts w:ascii="Consolas" w:hAnsi="Consolas"/>
                              </w:rPr>
                              <w:t xml:space="preserve">    else:</w:t>
                            </w:r>
                          </w:p>
                          <w:p w14:paraId="6C7895DE" w14:textId="77777777" w:rsidR="00045721" w:rsidRPr="00DE753A" w:rsidRDefault="00045721" w:rsidP="00045721">
                            <w:pPr>
                              <w:rPr>
                                <w:rFonts w:ascii="Consolas" w:hAnsi="Consolas"/>
                              </w:rPr>
                            </w:pPr>
                            <w:r w:rsidRPr="00DE753A">
                              <w:rPr>
                                <w:rFonts w:ascii="Consolas" w:hAnsi="Consolas"/>
                              </w:rPr>
                              <w:t xml:space="preserve">        current_row[f'Bit{i % 8}'] = 0</w:t>
                            </w:r>
                          </w:p>
                          <w:p w14:paraId="691A48C7" w14:textId="77777777" w:rsidR="00045721" w:rsidRPr="00DE753A" w:rsidRDefault="00045721" w:rsidP="00045721">
                            <w:pPr>
                              <w:rPr>
                                <w:rFonts w:ascii="Consolas" w:hAnsi="Consolas"/>
                              </w:rPr>
                            </w:pPr>
                          </w:p>
                          <w:p w14:paraId="3066E01F" w14:textId="77777777" w:rsidR="00045721" w:rsidRPr="00DE753A" w:rsidRDefault="00045721" w:rsidP="00045721">
                            <w:pPr>
                              <w:rPr>
                                <w:rFonts w:ascii="Consolas" w:hAnsi="Consolas"/>
                              </w:rPr>
                            </w:pPr>
                            <w:r w:rsidRPr="00DE753A">
                              <w:rPr>
                                <w:rFonts w:ascii="Consolas" w:hAnsi="Consolas"/>
                              </w:rPr>
                              <w:t># Calculate and append the parity bit to the last row (if any)</w:t>
                            </w:r>
                          </w:p>
                          <w:p w14:paraId="75B0D954" w14:textId="77777777" w:rsidR="00045721" w:rsidRPr="00DE753A" w:rsidRDefault="00045721" w:rsidP="00045721">
                            <w:pPr>
                              <w:rPr>
                                <w:rFonts w:ascii="Consolas" w:hAnsi="Consolas"/>
                              </w:rPr>
                            </w:pPr>
                            <w:r w:rsidRPr="00DE753A">
                              <w:rPr>
                                <w:rFonts w:ascii="Consolas" w:hAnsi="Consolas"/>
                              </w:rPr>
                              <w:t>if current_row:</w:t>
                            </w:r>
                          </w:p>
                          <w:p w14:paraId="1C8E6414" w14:textId="77777777" w:rsidR="00045721" w:rsidRPr="00DE753A" w:rsidRDefault="00045721" w:rsidP="00045721">
                            <w:pPr>
                              <w:rPr>
                                <w:rFonts w:ascii="Consolas" w:hAnsi="Consolas"/>
                              </w:rPr>
                            </w:pPr>
                            <w:r w:rsidRPr="00DE753A">
                              <w:rPr>
                                <w:rFonts w:ascii="Consolas" w:hAnsi="Consolas"/>
                              </w:rPr>
                              <w:t xml:space="preserve">    parity_bit = sum(current_row.values()) % 2</w:t>
                            </w:r>
                          </w:p>
                          <w:p w14:paraId="1DA210C9" w14:textId="77777777" w:rsidR="00045721" w:rsidRPr="00DE753A" w:rsidRDefault="00045721" w:rsidP="00045721">
                            <w:pPr>
                              <w:rPr>
                                <w:rFonts w:ascii="Consolas" w:hAnsi="Consolas"/>
                              </w:rPr>
                            </w:pPr>
                            <w:r w:rsidRPr="00DE753A">
                              <w:rPr>
                                <w:rFonts w:ascii="Consolas" w:hAnsi="Consolas"/>
                              </w:rPr>
                              <w:t xml:space="preserve">    current_row['Parity'] = parity_bit</w:t>
                            </w:r>
                          </w:p>
                          <w:p w14:paraId="6D6AA75D" w14:textId="77777777" w:rsidR="00045721" w:rsidRPr="00DE753A" w:rsidRDefault="00045721" w:rsidP="00045721">
                            <w:pPr>
                              <w:rPr>
                                <w:rFonts w:ascii="Consolas" w:hAnsi="Consolas"/>
                              </w:rPr>
                            </w:pPr>
                            <w:r w:rsidRPr="00DE753A">
                              <w:rPr>
                                <w:rFonts w:ascii="Consolas" w:hAnsi="Consolas"/>
                              </w:rPr>
                              <w:t xml:space="preserve">    rows_list.append(current_row)</w:t>
                            </w:r>
                          </w:p>
                          <w:p w14:paraId="2FA38B67" w14:textId="77777777" w:rsidR="00045721" w:rsidRPr="00DE753A" w:rsidRDefault="00045721" w:rsidP="00045721">
                            <w:pPr>
                              <w:rPr>
                                <w:rFonts w:ascii="Consolas" w:hAnsi="Consolas"/>
                              </w:rPr>
                            </w:pPr>
                          </w:p>
                          <w:p w14:paraId="3027C88F" w14:textId="77777777" w:rsidR="00045721" w:rsidRPr="00DE753A" w:rsidRDefault="00045721" w:rsidP="00045721">
                            <w:pPr>
                              <w:rPr>
                                <w:rFonts w:ascii="Consolas" w:hAnsi="Consolas"/>
                              </w:rPr>
                            </w:pPr>
                            <w:r w:rsidRPr="00DE753A">
                              <w:rPr>
                                <w:rFonts w:ascii="Consolas" w:hAnsi="Consolas"/>
                              </w:rPr>
                              <w:t># Convert the list of rows to a DataFrame</w:t>
                            </w:r>
                          </w:p>
                          <w:p w14:paraId="0145DD23" w14:textId="77777777" w:rsidR="00045721" w:rsidRPr="00DE753A" w:rsidRDefault="00045721" w:rsidP="00045721">
                            <w:pPr>
                              <w:rPr>
                                <w:rFonts w:ascii="Consolas" w:hAnsi="Consolas"/>
                              </w:rPr>
                            </w:pPr>
                            <w:r w:rsidRPr="00DE753A">
                              <w:rPr>
                                <w:rFonts w:ascii="Consolas" w:hAnsi="Consolas"/>
                              </w:rPr>
                              <w:t>result_df = pd.DataFrame(rows_list)</w:t>
                            </w:r>
                          </w:p>
                          <w:p w14:paraId="70412A41" w14:textId="77777777" w:rsidR="00045721" w:rsidRPr="00DE753A" w:rsidRDefault="00045721" w:rsidP="00045721">
                            <w:pPr>
                              <w:rPr>
                                <w:rFonts w:ascii="Consolas" w:hAnsi="Consolas"/>
                              </w:rPr>
                            </w:pPr>
                          </w:p>
                          <w:p w14:paraId="0EFEF5B4" w14:textId="77777777" w:rsidR="00045721" w:rsidRPr="00DE753A" w:rsidRDefault="00045721" w:rsidP="00045721">
                            <w:pPr>
                              <w:rPr>
                                <w:rFonts w:ascii="Consolas" w:hAnsi="Consolas"/>
                              </w:rPr>
                            </w:pPr>
                            <w:r w:rsidRPr="00DE753A">
                              <w:rPr>
                                <w:rFonts w:ascii="Consolas" w:hAnsi="Consolas"/>
                              </w:rPr>
                              <w:t># Add additional columns to the DataFrame</w:t>
                            </w:r>
                          </w:p>
                          <w:p w14:paraId="6624C398" w14:textId="77777777" w:rsidR="00045721" w:rsidRPr="00DE753A" w:rsidRDefault="00045721" w:rsidP="00045721">
                            <w:pPr>
                              <w:rPr>
                                <w:rFonts w:ascii="Consolas" w:hAnsi="Consolas"/>
                              </w:rPr>
                            </w:pPr>
                            <w:r w:rsidRPr="00DE753A">
                              <w:rPr>
                                <w:rFonts w:ascii="Consolas" w:hAnsi="Consolas"/>
                              </w:rPr>
                              <w:t>result_df['Sent Parity'] = [1, 0, 1, 0, 0, 0, 0, 1]</w:t>
                            </w:r>
                          </w:p>
                          <w:p w14:paraId="5D039683" w14:textId="77777777" w:rsidR="006326F0" w:rsidRPr="00DE753A" w:rsidRDefault="006326F0" w:rsidP="00045721">
                            <w:pPr>
                              <w:rPr>
                                <w:rFonts w:ascii="Consolas" w:hAnsi="Consolas"/>
                              </w:rPr>
                            </w:pPr>
                          </w:p>
                          <w:p w14:paraId="6460CD17" w14:textId="77777777" w:rsidR="006326F0" w:rsidRPr="00DE753A" w:rsidRDefault="006326F0" w:rsidP="00045721">
                            <w:pPr>
                              <w:rPr>
                                <w:rFonts w:ascii="Consolas" w:hAnsi="Consolas"/>
                              </w:rPr>
                            </w:pPr>
                          </w:p>
                          <w:p w14:paraId="1763EA79" w14:textId="6DB21872" w:rsidR="00045721" w:rsidRPr="00DE753A" w:rsidRDefault="00045721" w:rsidP="00045721">
                            <w:pPr>
                              <w:rPr>
                                <w:rFonts w:ascii="Consolas" w:hAnsi="Consolas"/>
                              </w:rPr>
                            </w:pPr>
                            <w:r w:rsidRPr="00DE753A">
                              <w:rPr>
                                <w:rFonts w:ascii="Consolas" w:hAnsi="Consolas"/>
                              </w:rPr>
                              <w:t xml:space="preserve">                      '=IF($I5=$J5, "Yes", "No")', '=IF($I6=$J6, "Yes", "No")', '=IF($I7=$J7, "Yes", "No")',</w:t>
                            </w:r>
                          </w:p>
                          <w:p w14:paraId="6F26EBBC" w14:textId="77777777" w:rsidR="00045721" w:rsidRPr="00DE753A" w:rsidRDefault="00045721" w:rsidP="00045721">
                            <w:pPr>
                              <w:rPr>
                                <w:rFonts w:ascii="Consolas" w:hAnsi="Consolas"/>
                              </w:rPr>
                            </w:pPr>
                            <w:r w:rsidRPr="00DE753A">
                              <w:rPr>
                                <w:rFonts w:ascii="Consolas" w:hAnsi="Consolas"/>
                              </w:rPr>
                              <w:t xml:space="preserve">                      '=IF($I8=$J8, "Yes", "No")', '=IF($I9=$J9, "Yes", "No")', ]</w:t>
                            </w:r>
                          </w:p>
                          <w:p w14:paraId="432E8BF3" w14:textId="77777777" w:rsidR="00045721" w:rsidRPr="00DE753A" w:rsidRDefault="00045721" w:rsidP="00045721">
                            <w:pPr>
                              <w:rPr>
                                <w:rFonts w:ascii="Consolas" w:hAnsi="Consolas"/>
                              </w:rPr>
                            </w:pPr>
                          </w:p>
                          <w:p w14:paraId="13CDC062" w14:textId="7063E67A" w:rsidR="00045721" w:rsidRPr="00DE753A" w:rsidRDefault="00045721" w:rsidP="00045721">
                            <w:pPr>
                              <w:rPr>
                                <w:rFonts w:ascii="Consolas" w:hAnsi="Consola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016AAA" id="_x0000_s1033" type="#_x0000_t202" style="position:absolute;margin-left:0;margin-top:0;width:463pt;height:612.65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" filled="f" stroked="f">
                <v:textbox>
                  <w:txbxContent>
                    <w:p w14:paraId="6B9962E7" w14:textId="77777777" w:rsidR="006E4024" w:rsidRPr="00DE753A" w:rsidRDefault="00045721" w:rsidP="006E4024">
                      <w:pPr>
                        <w:rPr>
                          <w:rFonts w:ascii="Consolas" w:hAnsi="Consolas"/>
                        </w:rPr>
                      </w:pPr>
                      <w:r w:rsidRPr="00DE753A">
                        <w:rPr>
                          <w:rFonts w:ascii="Consolas" w:hAnsi="Consolas"/>
                        </w:rPr>
                        <w:t xml:space="preserve">    </w:t>
                      </w:r>
                      <w:r w:rsidR="006E4024" w:rsidRPr="00DE753A">
                        <w:rPr>
                          <w:rFonts w:ascii="Consolas" w:hAnsi="Consolas"/>
                        </w:rPr>
                        <w:t># Calculate and append the parity bit to the current row</w:t>
                      </w:r>
                    </w:p>
                    <w:p w14:paraId="76741B92" w14:textId="77777777" w:rsidR="006E4024" w:rsidRPr="00DE753A" w:rsidRDefault="006E4024" w:rsidP="006E4024">
                      <w:pPr>
                        <w:rPr>
                          <w:rFonts w:ascii="Consolas" w:hAnsi="Consolas"/>
                        </w:rPr>
                      </w:pPr>
                      <w:r w:rsidRPr="00DE753A">
                        <w:rPr>
                          <w:rFonts w:ascii="Consolas" w:hAnsi="Consolas"/>
                        </w:rPr>
                        <w:t xml:space="preserve">        parity_bit = sum(current_row.values()) % 2</w:t>
                      </w:r>
                    </w:p>
                    <w:p w14:paraId="5F52A05B" w14:textId="77777777" w:rsidR="006E4024" w:rsidRPr="00DE753A" w:rsidRDefault="006E4024" w:rsidP="006E4024">
                      <w:pPr>
                        <w:rPr>
                          <w:rFonts w:ascii="Consolas" w:hAnsi="Consolas"/>
                        </w:rPr>
                      </w:pPr>
                      <w:r w:rsidRPr="00DE753A">
                        <w:rPr>
                          <w:rFonts w:ascii="Consolas" w:hAnsi="Consolas"/>
                        </w:rPr>
                        <w:t xml:space="preserve">        current_row['Parity'] = parity_bit</w:t>
                      </w:r>
                    </w:p>
                    <w:p w14:paraId="7FDEA7AF" w14:textId="77777777" w:rsidR="006E4024" w:rsidRPr="00DE753A" w:rsidRDefault="006E4024" w:rsidP="006E4024">
                      <w:pPr>
                        <w:rPr>
                          <w:rFonts w:ascii="Consolas" w:hAnsi="Consolas"/>
                        </w:rPr>
                      </w:pPr>
                    </w:p>
                    <w:p w14:paraId="1BD3E29B" w14:textId="77777777" w:rsidR="006E4024" w:rsidRPr="00DE753A" w:rsidRDefault="006E4024" w:rsidP="006E4024">
                      <w:pPr>
                        <w:rPr>
                          <w:rFonts w:ascii="Consolas" w:hAnsi="Consolas"/>
                        </w:rPr>
                      </w:pPr>
                      <w:r w:rsidRPr="00DE753A">
                        <w:rPr>
                          <w:rFonts w:ascii="Consolas" w:hAnsi="Consolas"/>
                        </w:rPr>
                        <w:t xml:space="preserve">        # Append the current row to the list and reset the current row</w:t>
                      </w:r>
                    </w:p>
                    <w:p w14:paraId="2AA91BDE" w14:textId="77777777" w:rsidR="006E4024" w:rsidRPr="00DE753A" w:rsidRDefault="006E4024" w:rsidP="006E4024">
                      <w:pPr>
                        <w:rPr>
                          <w:rFonts w:ascii="Consolas" w:hAnsi="Consolas"/>
                        </w:rPr>
                      </w:pPr>
                      <w:r w:rsidRPr="00DE753A">
                        <w:rPr>
                          <w:rFonts w:ascii="Consolas" w:hAnsi="Consolas"/>
                        </w:rPr>
                        <w:t xml:space="preserve">        rows_list.append(current_row)</w:t>
                      </w:r>
                    </w:p>
                    <w:p w14:paraId="345FF95C" w14:textId="349ED908" w:rsidR="006E4024" w:rsidRPr="00DE753A" w:rsidRDefault="006E4024" w:rsidP="006E4024">
                      <w:pPr>
                        <w:rPr>
                          <w:rFonts w:ascii="Consolas" w:hAnsi="Consolas"/>
                        </w:rPr>
                      </w:pPr>
                      <w:r w:rsidRPr="00DE753A">
                        <w:rPr>
                          <w:rFonts w:ascii="Consolas" w:hAnsi="Consolas"/>
                        </w:rPr>
                        <w:t xml:space="preserve">        current_row = {}</w:t>
                      </w:r>
                    </w:p>
                    <w:p w14:paraId="703E2E1B" w14:textId="77777777" w:rsidR="006E4024" w:rsidRPr="00DE753A" w:rsidRDefault="006E4024" w:rsidP="00045721">
                      <w:pPr>
                        <w:rPr>
                          <w:rFonts w:ascii="Consolas" w:hAnsi="Consolas"/>
                        </w:rPr>
                      </w:pPr>
                    </w:p>
                    <w:p w14:paraId="24670C0B" w14:textId="2F97DE76" w:rsidR="003D0740" w:rsidRPr="00DE753A" w:rsidRDefault="00045721" w:rsidP="00045721">
                      <w:pPr>
                        <w:rPr>
                          <w:rFonts w:ascii="Consolas" w:hAnsi="Consolas"/>
                        </w:rPr>
                      </w:pPr>
                      <w:r w:rsidRPr="00DE753A">
                        <w:rPr>
                          <w:rFonts w:ascii="Consolas" w:hAnsi="Consolas"/>
                        </w:rPr>
                        <w:t xml:space="preserve"> </w:t>
                      </w:r>
                      <w:r w:rsidR="003D0740" w:rsidRPr="00DE753A">
                        <w:rPr>
                          <w:rFonts w:ascii="Consolas" w:hAnsi="Consolas"/>
                        </w:rPr>
                        <w:t>if point[0] &gt; threshold_freq:</w:t>
                      </w:r>
                    </w:p>
                    <w:p w14:paraId="5C1D93E9" w14:textId="4DB7EF60" w:rsidR="00045721" w:rsidRPr="00DE753A" w:rsidRDefault="00045721" w:rsidP="00045721">
                      <w:pPr>
                        <w:rPr>
                          <w:rFonts w:ascii="Consolas" w:hAnsi="Consolas"/>
                        </w:rPr>
                      </w:pPr>
                      <w:r w:rsidRPr="00DE753A">
                        <w:rPr>
                          <w:rFonts w:ascii="Consolas" w:hAnsi="Consolas"/>
                        </w:rPr>
                        <w:t xml:space="preserve">   current_row[f'Bit{i % 8}'] = 1</w:t>
                      </w:r>
                    </w:p>
                    <w:p w14:paraId="75C04734" w14:textId="77777777" w:rsidR="00045721" w:rsidRPr="00DE753A" w:rsidRDefault="00045721" w:rsidP="00045721">
                      <w:pPr>
                        <w:rPr>
                          <w:rFonts w:ascii="Consolas" w:hAnsi="Consolas"/>
                        </w:rPr>
                      </w:pPr>
                      <w:r w:rsidRPr="00DE753A">
                        <w:rPr>
                          <w:rFonts w:ascii="Consolas" w:hAnsi="Consolas"/>
                        </w:rPr>
                        <w:t xml:space="preserve">    else:</w:t>
                      </w:r>
                    </w:p>
                    <w:p w14:paraId="6C7895DE" w14:textId="77777777" w:rsidR="00045721" w:rsidRPr="00DE753A" w:rsidRDefault="00045721" w:rsidP="00045721">
                      <w:pPr>
                        <w:rPr>
                          <w:rFonts w:ascii="Consolas" w:hAnsi="Consolas"/>
                        </w:rPr>
                      </w:pPr>
                      <w:r w:rsidRPr="00DE753A">
                        <w:rPr>
                          <w:rFonts w:ascii="Consolas" w:hAnsi="Consolas"/>
                        </w:rPr>
                        <w:t xml:space="preserve">        current_row[f'Bit{i % 8}'] = 0</w:t>
                      </w:r>
                    </w:p>
                    <w:p w14:paraId="691A48C7" w14:textId="77777777" w:rsidR="00045721" w:rsidRPr="00DE753A" w:rsidRDefault="00045721" w:rsidP="00045721">
                      <w:pPr>
                        <w:rPr>
                          <w:rFonts w:ascii="Consolas" w:hAnsi="Consolas"/>
                        </w:rPr>
                      </w:pPr>
                    </w:p>
                    <w:p w14:paraId="3066E01F" w14:textId="77777777" w:rsidR="00045721" w:rsidRPr="00DE753A" w:rsidRDefault="00045721" w:rsidP="00045721">
                      <w:pPr>
                        <w:rPr>
                          <w:rFonts w:ascii="Consolas" w:hAnsi="Consolas"/>
                        </w:rPr>
                      </w:pPr>
                      <w:r w:rsidRPr="00DE753A">
                        <w:rPr>
                          <w:rFonts w:ascii="Consolas" w:hAnsi="Consolas"/>
                        </w:rPr>
                        <w:t># Calculate and append the parity bit to the last row (if any)</w:t>
                      </w:r>
                    </w:p>
                    <w:p w14:paraId="75B0D954" w14:textId="77777777" w:rsidR="00045721" w:rsidRPr="00DE753A" w:rsidRDefault="00045721" w:rsidP="00045721">
                      <w:pPr>
                        <w:rPr>
                          <w:rFonts w:ascii="Consolas" w:hAnsi="Consolas"/>
                        </w:rPr>
                      </w:pPr>
                      <w:r w:rsidRPr="00DE753A">
                        <w:rPr>
                          <w:rFonts w:ascii="Consolas" w:hAnsi="Consolas"/>
                        </w:rPr>
                        <w:t>if current_row:</w:t>
                      </w:r>
                    </w:p>
                    <w:p w14:paraId="1C8E6414" w14:textId="77777777" w:rsidR="00045721" w:rsidRPr="00DE753A" w:rsidRDefault="00045721" w:rsidP="00045721">
                      <w:pPr>
                        <w:rPr>
                          <w:rFonts w:ascii="Consolas" w:hAnsi="Consolas"/>
                        </w:rPr>
                      </w:pPr>
                      <w:r w:rsidRPr="00DE753A">
                        <w:rPr>
                          <w:rFonts w:ascii="Consolas" w:hAnsi="Consolas"/>
                        </w:rPr>
                        <w:t xml:space="preserve">    parity_bit = sum(current_row.values()) % 2</w:t>
                      </w:r>
                    </w:p>
                    <w:p w14:paraId="1DA210C9" w14:textId="77777777" w:rsidR="00045721" w:rsidRPr="00DE753A" w:rsidRDefault="00045721" w:rsidP="00045721">
                      <w:pPr>
                        <w:rPr>
                          <w:rFonts w:ascii="Consolas" w:hAnsi="Consolas"/>
                        </w:rPr>
                      </w:pPr>
                      <w:r w:rsidRPr="00DE753A">
                        <w:rPr>
                          <w:rFonts w:ascii="Consolas" w:hAnsi="Consolas"/>
                        </w:rPr>
                        <w:t xml:space="preserve">    current_row['Parity'] = parity_bit</w:t>
                      </w:r>
                    </w:p>
                    <w:p w14:paraId="6D6AA75D" w14:textId="77777777" w:rsidR="00045721" w:rsidRPr="00DE753A" w:rsidRDefault="00045721" w:rsidP="00045721">
                      <w:pPr>
                        <w:rPr>
                          <w:rFonts w:ascii="Consolas" w:hAnsi="Consolas"/>
                        </w:rPr>
                      </w:pPr>
                      <w:r w:rsidRPr="00DE753A">
                        <w:rPr>
                          <w:rFonts w:ascii="Consolas" w:hAnsi="Consolas"/>
                        </w:rPr>
                        <w:t xml:space="preserve">    rows_list.append(current_row)</w:t>
                      </w:r>
                    </w:p>
                    <w:p w14:paraId="2FA38B67" w14:textId="77777777" w:rsidR="00045721" w:rsidRPr="00DE753A" w:rsidRDefault="00045721" w:rsidP="00045721">
                      <w:pPr>
                        <w:rPr>
                          <w:rFonts w:ascii="Consolas" w:hAnsi="Consolas"/>
                        </w:rPr>
                      </w:pPr>
                    </w:p>
                    <w:p w14:paraId="3027C88F" w14:textId="77777777" w:rsidR="00045721" w:rsidRPr="00DE753A" w:rsidRDefault="00045721" w:rsidP="00045721">
                      <w:pPr>
                        <w:rPr>
                          <w:rFonts w:ascii="Consolas" w:hAnsi="Consolas"/>
                        </w:rPr>
                      </w:pPr>
                      <w:r w:rsidRPr="00DE753A">
                        <w:rPr>
                          <w:rFonts w:ascii="Consolas" w:hAnsi="Consolas"/>
                        </w:rPr>
                        <w:t># Convert the list of rows to a DataFrame</w:t>
                      </w:r>
                    </w:p>
                    <w:p w14:paraId="0145DD23" w14:textId="77777777" w:rsidR="00045721" w:rsidRPr="00DE753A" w:rsidRDefault="00045721" w:rsidP="00045721">
                      <w:pPr>
                        <w:rPr>
                          <w:rFonts w:ascii="Consolas" w:hAnsi="Consolas"/>
                        </w:rPr>
                      </w:pPr>
                      <w:r w:rsidRPr="00DE753A">
                        <w:rPr>
                          <w:rFonts w:ascii="Consolas" w:hAnsi="Consolas"/>
                        </w:rPr>
                        <w:t>result_df = pd.DataFrame(rows_list)</w:t>
                      </w:r>
                    </w:p>
                    <w:p w14:paraId="70412A41" w14:textId="77777777" w:rsidR="00045721" w:rsidRPr="00DE753A" w:rsidRDefault="00045721" w:rsidP="00045721">
                      <w:pPr>
                        <w:rPr>
                          <w:rFonts w:ascii="Consolas" w:hAnsi="Consolas"/>
                        </w:rPr>
                      </w:pPr>
                    </w:p>
                    <w:p w14:paraId="0EFEF5B4" w14:textId="77777777" w:rsidR="00045721" w:rsidRPr="00DE753A" w:rsidRDefault="00045721" w:rsidP="00045721">
                      <w:pPr>
                        <w:rPr>
                          <w:rFonts w:ascii="Consolas" w:hAnsi="Consolas"/>
                        </w:rPr>
                      </w:pPr>
                      <w:r w:rsidRPr="00DE753A">
                        <w:rPr>
                          <w:rFonts w:ascii="Consolas" w:hAnsi="Consolas"/>
                        </w:rPr>
                        <w:t># Add additional columns to the DataFrame</w:t>
                      </w:r>
                    </w:p>
                    <w:p w14:paraId="6624C398" w14:textId="77777777" w:rsidR="00045721" w:rsidRPr="00DE753A" w:rsidRDefault="00045721" w:rsidP="00045721">
                      <w:pPr>
                        <w:rPr>
                          <w:rFonts w:ascii="Consolas" w:hAnsi="Consolas"/>
                        </w:rPr>
                      </w:pPr>
                      <w:r w:rsidRPr="00DE753A">
                        <w:rPr>
                          <w:rFonts w:ascii="Consolas" w:hAnsi="Consolas"/>
                        </w:rPr>
                        <w:t>result_df['Sent Parity'] = [1, 0, 1, 0, 0, 0, 0, 1]</w:t>
                      </w:r>
                    </w:p>
                    <w:p w14:paraId="5D039683" w14:textId="77777777" w:rsidR="006326F0" w:rsidRPr="00DE753A" w:rsidRDefault="006326F0" w:rsidP="00045721">
                      <w:pPr>
                        <w:rPr>
                          <w:rFonts w:ascii="Consolas" w:hAnsi="Consolas"/>
                        </w:rPr>
                      </w:pPr>
                    </w:p>
                    <w:p w14:paraId="6460CD17" w14:textId="77777777" w:rsidR="006326F0" w:rsidRPr="00DE753A" w:rsidRDefault="006326F0" w:rsidP="00045721">
                      <w:pPr>
                        <w:rPr>
                          <w:rFonts w:ascii="Consolas" w:hAnsi="Consolas"/>
                        </w:rPr>
                      </w:pPr>
                    </w:p>
                    <w:p w14:paraId="1763EA79" w14:textId="6DB21872" w:rsidR="00045721" w:rsidRPr="00DE753A" w:rsidRDefault="00045721" w:rsidP="00045721">
                      <w:pPr>
                        <w:rPr>
                          <w:rFonts w:ascii="Consolas" w:hAnsi="Consolas"/>
                        </w:rPr>
                      </w:pPr>
                      <w:r w:rsidRPr="00DE753A">
                        <w:rPr>
                          <w:rFonts w:ascii="Consolas" w:hAnsi="Consolas"/>
                        </w:rPr>
                        <w:t xml:space="preserve">                      '=IF($I5=$J5, "Yes", "No")', '=IF($I6=$J6, "Yes", "No")', '=IF($I7=$J7, "Yes", "No")',</w:t>
                      </w:r>
                    </w:p>
                    <w:p w14:paraId="6F26EBBC" w14:textId="77777777" w:rsidR="00045721" w:rsidRPr="00DE753A" w:rsidRDefault="00045721" w:rsidP="00045721">
                      <w:pPr>
                        <w:rPr>
                          <w:rFonts w:ascii="Consolas" w:hAnsi="Consolas"/>
                        </w:rPr>
                      </w:pPr>
                      <w:r w:rsidRPr="00DE753A">
                        <w:rPr>
                          <w:rFonts w:ascii="Consolas" w:hAnsi="Consolas"/>
                        </w:rPr>
                        <w:t xml:space="preserve">                      '=IF($I8=$J8, "Yes", "No")', '=IF($I9=$J9, "Yes", "No")', ]</w:t>
                      </w:r>
                    </w:p>
                    <w:p w14:paraId="432E8BF3" w14:textId="77777777" w:rsidR="00045721" w:rsidRPr="00DE753A" w:rsidRDefault="00045721" w:rsidP="00045721">
                      <w:pPr>
                        <w:rPr>
                          <w:rFonts w:ascii="Consolas" w:hAnsi="Consolas"/>
                        </w:rPr>
                      </w:pPr>
                    </w:p>
                    <w:p w14:paraId="13CDC062" w14:textId="7063E67A" w:rsidR="00045721" w:rsidRPr="00DE753A" w:rsidRDefault="00045721" w:rsidP="00045721">
                      <w:pPr>
                        <w:rPr>
                          <w:rFonts w:ascii="Consolas" w:hAnsi="Consolas"/>
                        </w:rPr>
                      </w:pPr>
                    </w:p>
                  </w:txbxContent>
                </v:textbox>
                <w10:wrap type="square" anchorx="margin"/>
              </v:shape>
            </w:pict>
          </mc:Fallback>
        </mc:AlternateContent>
      </w:r>
      <w:r w:rsidR="00964440">
        <w:rPr>
          <w:noProof/>
        </w:rPr>
        <mc:AlternateContent>
          <mc:Choice Requires="wpg">
            <w:drawing>
              <wp:anchor distT="0" distB="0" distL="114300" distR="114300" simplePos="0" relativeHeight="251679744" behindDoc="1" locked="0" layoutInCell="1" allowOverlap="1" wp14:anchorId="3C2A4448" wp14:editId="2A63BDC3">
                <wp:simplePos x="0" y="0"/>
                <wp:positionH relativeFrom="page">
                  <wp:posOffset>3266</wp:posOffset>
                </wp:positionH>
                <wp:positionV relativeFrom="paragraph">
                  <wp:posOffset>-914400</wp:posOffset>
                </wp:positionV>
                <wp:extent cx="7770189" cy="9601200"/>
                <wp:effectExtent l="0" t="0" r="2540" b="0"/>
                <wp:wrapNone/>
                <wp:docPr id="23513293" name="Group 3"/>
                <wp:cNvGraphicFramePr/>
                <a:graphic xmlns:a="http://schemas.openxmlformats.org/drawingml/2006/main">
                  <a:graphicData uri="http://schemas.microsoft.com/office/word/2010/wordprocessingGroup">
                    <wpg:wgp>
                      <wpg:cNvGrpSpPr/>
                      <wpg:grpSpPr>
                        <a:xfrm>
                          <a:off x="0" y="0"/>
                          <a:ext cx="7770189" cy="9601200"/>
                          <a:chOff x="0" y="0"/>
                          <a:chExt cx="7770189" cy="9601200"/>
                        </a:xfrm>
                      </wpg:grpSpPr>
                      <wpg:grpSp>
                        <wpg:cNvPr id="953171140" name="Group 1"/>
                        <wpg:cNvGrpSpPr/>
                        <wpg:grpSpPr>
                          <a:xfrm>
                            <a:off x="0" y="0"/>
                            <a:ext cx="7770189" cy="9601200"/>
                            <a:chOff x="0" y="0"/>
                            <a:chExt cx="7770189" cy="9601200"/>
                          </a:xfrm>
                        </wpg:grpSpPr>
                        <wps:wsp>
                          <wps:cNvPr id="1770980059" name="Rectangle 28"/>
                          <wps:cNvSpPr/>
                          <wps:spPr>
                            <a:xfrm>
                              <a:off x="0" y="0"/>
                              <a:ext cx="7770189" cy="9601200"/>
                            </a:xfrm>
                            <a:prstGeom prst="rect">
                              <a:avLst/>
                            </a:prstGeom>
                            <a:solidFill>
                              <a:srgbClr val="DD933B">
                                <a:lumMod val="20000"/>
                                <a:lumOff val="8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806160" name="Rectangle 19"/>
                          <wps:cNvSpPr/>
                          <wps:spPr>
                            <a:xfrm>
                              <a:off x="0" y="0"/>
                              <a:ext cx="3885095" cy="9600565"/>
                            </a:xfrm>
                            <a:prstGeom prst="rect">
                              <a:avLst/>
                            </a:prstGeom>
                            <a:solidFill>
                              <a:srgbClr val="23475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21865271" name="Group 20"/>
                          <wpg:cNvGrpSpPr/>
                          <wpg:grpSpPr>
                            <a:xfrm rot="10800000">
                              <a:off x="5753100" y="0"/>
                              <a:ext cx="2012377" cy="1396365"/>
                              <a:chOff x="0" y="0"/>
                              <a:chExt cx="928687" cy="643890"/>
                            </a:xfrm>
                          </wpg:grpSpPr>
                          <wps:wsp>
                            <wps:cNvPr id="1476326393" name="Freeform 1068532780"/>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83557628" name="Freeform 58208565"/>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26160576" name="Freeform 1140049140"/>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rgbClr val="D73A2C"/>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88504592" name="Freeform 905239490"/>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rgbClr val="D73A2C"/>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328589342" name="Group 16"/>
                          <wpg:cNvGrpSpPr/>
                          <wpg:grpSpPr>
                            <a:xfrm>
                              <a:off x="3886200" y="7404100"/>
                              <a:ext cx="3670300" cy="2193865"/>
                              <a:chOff x="0" y="0"/>
                              <a:chExt cx="928687" cy="643890"/>
                            </a:xfrm>
                          </wpg:grpSpPr>
                          <wps:wsp>
                            <wps:cNvPr id="817173194" name="Freeform 1257946955"/>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84863834" name="Freeform 427078013"/>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98475383" name="Freeform 693967762"/>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rgbClr val="D73A2C"/>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83095653" name="Freeform 174175362"/>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rgbClr val="D73A2C"/>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s:wsp>
                        <wps:cNvPr id="647694295" name="Rectangle 18"/>
                        <wps:cNvSpPr/>
                        <wps:spPr>
                          <a:xfrm>
                            <a:off x="571500" y="596900"/>
                            <a:ext cx="6591300" cy="8402955"/>
                          </a:xfrm>
                          <a:prstGeom prst="rect">
                            <a:avLst/>
                          </a:prstGeom>
                          <a:solidFill>
                            <a:srgbClr val="FFF9F2"/>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5829433" id="Group 3" o:spid="_x0000_s1026" style="position:absolute;margin-left:.25pt;margin-top:-1in;width:611.85pt;height:756pt;z-index:-251636736;mso-position-horizontal-relative:page" coordsize="77701,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">
                <v:group id="Group 1" o:spid="_x0000_s1027" style="position:absolute;width:77701;height:96012" coordsize="77701,96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">
                  <v:rect id="Rectangle 28" o:spid="_x0000_s1028" style="position:absolute;width:77701;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" fillcolor="#f8e9d8" stroked="f" strokeweight="1pt"/>
                  <v:rect id="Rectangle 19" o:spid="_x0000_s1029" style="position:absolute;width:38850;height:960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" fillcolor="#234756" stroked="f" strokeweight="1pt"/>
                  <v:group id="Group 20" o:spid="_x0000_s1030" style="position:absolute;left:57531;width:20123;height:13963;rotation:18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">
                    <v:shape id="Freeform 1068532780"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58208565"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140049140" o:spid="_x0000_s1033"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" path="m606743,l,,,53340r606743,c755333,53340,875347,173355,875347,321945v,148590,-120014,268605,-268604,268605l,590550r,53340l606743,643890v178117,,321945,-144780,321945,-321945c928688,144780,783908,,606743,xe" fillcolor="#d73a2c" stroked="f">
                      <v:stroke joinstyle="miter"/>
                      <v:path arrowok="t" o:connecttype="custom" o:connectlocs="606743,0;0,0;0,53340;606743,53340;875347,321945;606743,590550;0,590550;0,643890;606743,643890;928688,321945;606743,0" o:connectangles="0,0,0,0,0,0,0,0,0,0,0"/>
                    </v:shape>
                    <v:shape id="Freeform 905239490" o:spid="_x0000_s1034"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" path="m822008,215265c822008,96203,724853,,606743,l,,,53340r606743,c696278,53340,768668,125730,768668,215265v,89535,-72390,161925,-161925,161925l,377190r,53340l606743,430530v118110,,215265,-96202,215265,-215265xe" fillcolor="#d73a2c" stroked="f">
                      <v:stroke joinstyle="miter"/>
                      <v:path arrowok="t" o:connecttype="custom" o:connectlocs="822008,215265;606743,0;0,0;0,53340;606743,53340;768668,215265;606743,377190;0,377190;0,430530;606743,430530;822008,215265" o:connectangles="0,0,0,0,0,0,0,0,0,0,0"/>
                    </v:shape>
                  </v:group>
                  <v:group id="Group 16" o:spid="_x0000_s1035" style="position:absolute;left:38862;top:74041;width:36703;height:21938"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">
                    <v:shape id="Freeform 1257946955" o:spid="_x0000_s1036"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427078013" o:spid="_x0000_s1037"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693967762" o:spid="_x0000_s1038"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" path="m606743,l,,,53340r606743,c755333,53340,875347,173355,875347,321945v,148590,-120014,268605,-268604,268605l,590550r,53340l606743,643890v178117,,321945,-144780,321945,-321945c928688,144780,783908,,606743,xe" fillcolor="#d73a2c" stroked="f">
                      <v:stroke joinstyle="miter"/>
                      <v:path arrowok="t" o:connecttype="custom" o:connectlocs="606743,0;0,0;0,53340;606743,53340;875347,321945;606743,590550;0,590550;0,643890;606743,643890;928688,321945;606743,0" o:connectangles="0,0,0,0,0,0,0,0,0,0,0"/>
                    </v:shape>
                    <v:shape id="Freeform 174175362" o:spid="_x0000_s1039"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" path="m822008,215265c822008,96203,724853,,606743,l,,,53340r606743,c696278,53340,768668,125730,768668,215265v,89535,-72390,161925,-161925,161925l,377190r,53340l606743,430530v118110,,215265,-96202,215265,-215265xe" fillcolor="#d73a2c" stroked="f">
                      <v:stroke joinstyle="miter"/>
                      <v:path arrowok="t" o:connecttype="custom" o:connectlocs="822008,215265;606743,0;0,0;0,53340;606743,53340;768668,215265;606743,377190;0,377190;0,430530;606743,430530;822008,215265" o:connectangles="0,0,0,0,0,0,0,0,0,0,0"/>
                    </v:shape>
                  </v:group>
                </v:group>
                <v:rect id="Rectangle 18" o:spid="_x0000_s1040" style="position:absolute;left:5715;top:5969;width:65913;height:84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" fillcolor="#fff9f2" stroked="f" strokeweight="1pt"/>
                <w10:wrap anchorx="page"/>
              </v:group>
            </w:pict>
          </mc:Fallback>
        </mc:AlternateContent>
      </w:r>
      <w:r w:rsidR="009F4A1F">
        <w:br w:type="page"/>
      </w:r>
    </w:p>
    <w:p w14:paraId="5C1CBCB0" w14:textId="7874E19D" w:rsidR="009F4A1F" w:rsidRDefault="003D0740" w:rsidP="00FE1126">
      <w:r>
        <w:rPr>
          <w:noProof/>
        </w:rPr>
        <w:lastRenderedPageBreak/>
        <mc:AlternateContent>
          <mc:Choice Requires="wps">
            <w:drawing>
              <wp:anchor distT="45720" distB="45720" distL="114300" distR="114300" simplePos="0" relativeHeight="251683840" behindDoc="0" locked="0" layoutInCell="1" allowOverlap="1" wp14:anchorId="37004164" wp14:editId="595860F4">
                <wp:simplePos x="0" y="0"/>
                <wp:positionH relativeFrom="margin">
                  <wp:align>left</wp:align>
                </wp:positionH>
                <wp:positionV relativeFrom="paragraph">
                  <wp:posOffset>0</wp:posOffset>
                </wp:positionV>
                <wp:extent cx="5880100" cy="7543800"/>
                <wp:effectExtent l="0" t="0" r="0" b="0"/>
                <wp:wrapSquare wrapText="bothSides"/>
                <wp:docPr id="19205470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0100" cy="7543800"/>
                        </a:xfrm>
                        <a:prstGeom prst="rect">
                          <a:avLst/>
                        </a:prstGeom>
                        <a:noFill/>
                        <a:ln w="9525">
                          <a:noFill/>
                          <a:miter lim="800000"/>
                          <a:headEnd/>
                          <a:tailEnd/>
                        </a:ln>
                      </wps:spPr>
                      <wps:txbx>
                        <w:txbxContent>
                          <w:p w14:paraId="1E721BA0" w14:textId="77777777" w:rsidR="00FE2028" w:rsidRPr="00DE753A" w:rsidRDefault="00FE2028" w:rsidP="00FE2028">
                            <w:pPr>
                              <w:rPr>
                                <w:rFonts w:ascii="Consolas" w:hAnsi="Consolas"/>
                              </w:rPr>
                            </w:pPr>
                            <w:r w:rsidRPr="00DE753A">
                              <w:rPr>
                                <w:rFonts w:ascii="Consolas" w:hAnsi="Consolas"/>
                              </w:rPr>
                              <w:t xml:space="preserve">result_df['Match'] = </w:t>
                            </w:r>
                          </w:p>
                          <w:p w14:paraId="1F362AA2" w14:textId="1FABD75F" w:rsidR="00FE2028" w:rsidRPr="00DE753A" w:rsidRDefault="00FE2028" w:rsidP="000B5E47">
                            <w:pPr>
                              <w:ind w:left="720"/>
                              <w:rPr>
                                <w:rFonts w:ascii="Consolas" w:hAnsi="Consolas"/>
                              </w:rPr>
                            </w:pPr>
                            <w:r w:rsidRPr="00DE753A">
                              <w:rPr>
                                <w:rFonts w:ascii="Consolas" w:hAnsi="Consolas"/>
                              </w:rPr>
                              <w:t>['=IF($I2=$J2, "Yes", "No")', '=IF($I3=$J3, "Yes", "No")', '=IF($I4=$J4, "Yes", "No")',</w:t>
                            </w:r>
                          </w:p>
                          <w:p w14:paraId="7C0E4D08" w14:textId="77777777" w:rsidR="00FE2028" w:rsidRPr="00DE753A" w:rsidRDefault="00FE2028" w:rsidP="00FE2028">
                            <w:pPr>
                              <w:rPr>
                                <w:rFonts w:ascii="Consolas" w:hAnsi="Consolas"/>
                              </w:rPr>
                            </w:pPr>
                            <w:r w:rsidRPr="00DE753A">
                              <w:rPr>
                                <w:rFonts w:ascii="Consolas" w:hAnsi="Consolas"/>
                              </w:rPr>
                              <w:t xml:space="preserve">                      '=IF($I5=$J5, "Yes", "No")', '=IF($I6=$J6, "Yes", "No")', '=IF($I7=$J7, "Yes", "No")',</w:t>
                            </w:r>
                          </w:p>
                          <w:p w14:paraId="2F0645DC" w14:textId="4BAE3759" w:rsidR="003D0740" w:rsidRPr="00DE753A" w:rsidRDefault="00FE2028" w:rsidP="00FE2028">
                            <w:pPr>
                              <w:rPr>
                                <w:rFonts w:ascii="Consolas" w:hAnsi="Consolas"/>
                              </w:rPr>
                            </w:pPr>
                            <w:r w:rsidRPr="00DE753A">
                              <w:rPr>
                                <w:rFonts w:ascii="Consolas" w:hAnsi="Consolas"/>
                              </w:rPr>
                              <w:t xml:space="preserve">                      '=IF($I8=$J8, "Yes", "No")', '=IF($I9=$J9, "Yes", "No")', ]</w:t>
                            </w:r>
                          </w:p>
                          <w:p w14:paraId="0F2B76EF" w14:textId="77777777" w:rsidR="00FE2028" w:rsidRPr="00DE753A" w:rsidRDefault="00FE2028" w:rsidP="003D0740">
                            <w:pPr>
                              <w:rPr>
                                <w:rFonts w:ascii="Consolas" w:hAnsi="Consolas"/>
                              </w:rPr>
                            </w:pPr>
                          </w:p>
                          <w:p w14:paraId="3CD3DC43" w14:textId="77777777" w:rsidR="009803EF" w:rsidRPr="00DE753A" w:rsidRDefault="009803EF" w:rsidP="009803EF">
                            <w:pPr>
                              <w:rPr>
                                <w:rFonts w:ascii="Consolas" w:hAnsi="Consolas"/>
                              </w:rPr>
                            </w:pPr>
                            <w:r w:rsidRPr="00DE753A">
                              <w:rPr>
                                <w:rFonts w:ascii="Consolas" w:hAnsi="Consolas"/>
                              </w:rPr>
                              <w:t># Save the results to an Excel file</w:t>
                            </w:r>
                          </w:p>
                          <w:p w14:paraId="26B5D666" w14:textId="77777777" w:rsidR="009803EF" w:rsidRPr="00DE753A" w:rsidRDefault="009803EF" w:rsidP="009803EF">
                            <w:pPr>
                              <w:rPr>
                                <w:rFonts w:ascii="Consolas" w:hAnsi="Consolas"/>
                              </w:rPr>
                            </w:pPr>
                            <w:r w:rsidRPr="00DE753A">
                              <w:rPr>
                                <w:rFonts w:ascii="Consolas" w:hAnsi="Consolas"/>
                              </w:rPr>
                              <w:t>excel_writer = pd.ExcelWriter('results.xlsx', engine='xlsxwriter')</w:t>
                            </w:r>
                          </w:p>
                          <w:p w14:paraId="28EEDBA7" w14:textId="77777777" w:rsidR="009803EF" w:rsidRPr="00DE753A" w:rsidRDefault="009803EF" w:rsidP="009803EF">
                            <w:pPr>
                              <w:rPr>
                                <w:rFonts w:ascii="Consolas" w:hAnsi="Consolas"/>
                              </w:rPr>
                            </w:pPr>
                            <w:r w:rsidRPr="00DE753A">
                              <w:rPr>
                                <w:rFonts w:ascii="Consolas" w:hAnsi="Consolas"/>
                              </w:rPr>
                              <w:t>result_df.to_excel(excel_writer, sheet_name='Results', index=False)</w:t>
                            </w:r>
                          </w:p>
                          <w:p w14:paraId="1C6DDB00" w14:textId="201792B5" w:rsidR="009803EF" w:rsidRPr="00DE753A" w:rsidRDefault="009803EF" w:rsidP="003D0740">
                            <w:pPr>
                              <w:rPr>
                                <w:rFonts w:ascii="Consolas" w:hAnsi="Consolas"/>
                              </w:rPr>
                            </w:pPr>
                            <w:r w:rsidRPr="00DE753A">
                              <w:rPr>
                                <w:rFonts w:ascii="Consolas" w:hAnsi="Consolas"/>
                              </w:rPr>
                              <w:t>excel_writer.close()</w:t>
                            </w:r>
                          </w:p>
                          <w:p w14:paraId="24ED4098" w14:textId="77777777" w:rsidR="009803EF" w:rsidRPr="00DE753A" w:rsidRDefault="009803EF" w:rsidP="003D0740">
                            <w:pPr>
                              <w:rPr>
                                <w:rFonts w:ascii="Consolas" w:hAnsi="Consolas"/>
                              </w:rPr>
                            </w:pPr>
                          </w:p>
                          <w:p w14:paraId="1EB2DCD8" w14:textId="3D774DB7" w:rsidR="003D0740" w:rsidRPr="00DE753A" w:rsidRDefault="003D0740" w:rsidP="003D0740">
                            <w:pPr>
                              <w:rPr>
                                <w:rFonts w:ascii="Consolas" w:hAnsi="Consolas"/>
                              </w:rPr>
                            </w:pPr>
                            <w:r w:rsidRPr="00DE753A">
                              <w:rPr>
                                <w:rFonts w:ascii="Consolas" w:hAnsi="Consolas"/>
                              </w:rPr>
                              <w:t># Display the plots</w:t>
                            </w:r>
                          </w:p>
                          <w:p w14:paraId="4ECF0EBA" w14:textId="77777777" w:rsidR="003D0740" w:rsidRPr="00DE753A" w:rsidRDefault="003D0740" w:rsidP="003D0740">
                            <w:pPr>
                              <w:rPr>
                                <w:rFonts w:ascii="Consolas" w:hAnsi="Consolas"/>
                              </w:rPr>
                            </w:pPr>
                            <w:r w:rsidRPr="00DE753A">
                              <w:rPr>
                                <w:rFonts w:ascii="Consolas" w:hAnsi="Consolas"/>
                              </w:rPr>
                              <w:t>plt.show()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004164" id="_x0000_s1034" type="#_x0000_t202" style="position:absolute;left:0;text-align:left;margin-left:0;margin-top:0;width:463pt;height:594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" filled="f" stroked="f">
                <v:textbox>
                  <w:txbxContent>
                    <w:p w14:paraId="1E721BA0" w14:textId="77777777" w:rsidR="00FE2028" w:rsidRPr="00DE753A" w:rsidRDefault="00FE2028" w:rsidP="00FE2028">
                      <w:pPr>
                        <w:rPr>
                          <w:rFonts w:ascii="Consolas" w:hAnsi="Consolas"/>
                        </w:rPr>
                      </w:pPr>
                      <w:r w:rsidRPr="00DE753A">
                        <w:rPr>
                          <w:rFonts w:ascii="Consolas" w:hAnsi="Consolas"/>
                        </w:rPr>
                        <w:t xml:space="preserve">result_df['Match'] = </w:t>
                      </w:r>
                    </w:p>
                    <w:p w14:paraId="1F362AA2" w14:textId="1FABD75F" w:rsidR="00FE2028" w:rsidRPr="00DE753A" w:rsidRDefault="00FE2028" w:rsidP="000B5E47">
                      <w:pPr>
                        <w:ind w:left="720"/>
                        <w:rPr>
                          <w:rFonts w:ascii="Consolas" w:hAnsi="Consolas"/>
                        </w:rPr>
                      </w:pPr>
                      <w:r w:rsidRPr="00DE753A">
                        <w:rPr>
                          <w:rFonts w:ascii="Consolas" w:hAnsi="Consolas"/>
                        </w:rPr>
                        <w:t>['=IF($I2=$J2, "Yes", "No")', '=IF($I3=$J3, "Yes", "No")', '=IF($I4=$J4, "Yes", "No")',</w:t>
                      </w:r>
                    </w:p>
                    <w:p w14:paraId="7C0E4D08" w14:textId="77777777" w:rsidR="00FE2028" w:rsidRPr="00DE753A" w:rsidRDefault="00FE2028" w:rsidP="00FE2028">
                      <w:pPr>
                        <w:rPr>
                          <w:rFonts w:ascii="Consolas" w:hAnsi="Consolas"/>
                        </w:rPr>
                      </w:pPr>
                      <w:r w:rsidRPr="00DE753A">
                        <w:rPr>
                          <w:rFonts w:ascii="Consolas" w:hAnsi="Consolas"/>
                        </w:rPr>
                        <w:t xml:space="preserve">                      '=IF($I5=$J5, "Yes", "No")', '=IF($I6=$J6, "Yes", "No")', '=IF($I7=$J7, "Yes", "No")',</w:t>
                      </w:r>
                    </w:p>
                    <w:p w14:paraId="2F0645DC" w14:textId="4BAE3759" w:rsidR="003D0740" w:rsidRPr="00DE753A" w:rsidRDefault="00FE2028" w:rsidP="00FE2028">
                      <w:pPr>
                        <w:rPr>
                          <w:rFonts w:ascii="Consolas" w:hAnsi="Consolas"/>
                        </w:rPr>
                      </w:pPr>
                      <w:r w:rsidRPr="00DE753A">
                        <w:rPr>
                          <w:rFonts w:ascii="Consolas" w:hAnsi="Consolas"/>
                        </w:rPr>
                        <w:t xml:space="preserve">                      '=IF($I8=$J8, "Yes", "No")', '=IF($I9=$J9, "Yes", "No")', ]</w:t>
                      </w:r>
                    </w:p>
                    <w:p w14:paraId="0F2B76EF" w14:textId="77777777" w:rsidR="00FE2028" w:rsidRPr="00DE753A" w:rsidRDefault="00FE2028" w:rsidP="003D0740">
                      <w:pPr>
                        <w:rPr>
                          <w:rFonts w:ascii="Consolas" w:hAnsi="Consolas"/>
                        </w:rPr>
                      </w:pPr>
                    </w:p>
                    <w:p w14:paraId="3CD3DC43" w14:textId="77777777" w:rsidR="009803EF" w:rsidRPr="00DE753A" w:rsidRDefault="009803EF" w:rsidP="009803EF">
                      <w:pPr>
                        <w:rPr>
                          <w:rFonts w:ascii="Consolas" w:hAnsi="Consolas"/>
                        </w:rPr>
                      </w:pPr>
                      <w:r w:rsidRPr="00DE753A">
                        <w:rPr>
                          <w:rFonts w:ascii="Consolas" w:hAnsi="Consolas"/>
                        </w:rPr>
                        <w:t># Save the results to an Excel file</w:t>
                      </w:r>
                    </w:p>
                    <w:p w14:paraId="26B5D666" w14:textId="77777777" w:rsidR="009803EF" w:rsidRPr="00DE753A" w:rsidRDefault="009803EF" w:rsidP="009803EF">
                      <w:pPr>
                        <w:rPr>
                          <w:rFonts w:ascii="Consolas" w:hAnsi="Consolas"/>
                        </w:rPr>
                      </w:pPr>
                      <w:r w:rsidRPr="00DE753A">
                        <w:rPr>
                          <w:rFonts w:ascii="Consolas" w:hAnsi="Consolas"/>
                        </w:rPr>
                        <w:t>excel_writer = pd.ExcelWriter('results.xlsx', engine='xlsxwriter')</w:t>
                      </w:r>
                    </w:p>
                    <w:p w14:paraId="28EEDBA7" w14:textId="77777777" w:rsidR="009803EF" w:rsidRPr="00DE753A" w:rsidRDefault="009803EF" w:rsidP="009803EF">
                      <w:pPr>
                        <w:rPr>
                          <w:rFonts w:ascii="Consolas" w:hAnsi="Consolas"/>
                        </w:rPr>
                      </w:pPr>
                      <w:r w:rsidRPr="00DE753A">
                        <w:rPr>
                          <w:rFonts w:ascii="Consolas" w:hAnsi="Consolas"/>
                        </w:rPr>
                        <w:t>result_df.to_excel(excel_writer, sheet_name='Results', index=False)</w:t>
                      </w:r>
                    </w:p>
                    <w:p w14:paraId="1C6DDB00" w14:textId="201792B5" w:rsidR="009803EF" w:rsidRPr="00DE753A" w:rsidRDefault="009803EF" w:rsidP="003D0740">
                      <w:pPr>
                        <w:rPr>
                          <w:rFonts w:ascii="Consolas" w:hAnsi="Consolas"/>
                        </w:rPr>
                      </w:pPr>
                      <w:r w:rsidRPr="00DE753A">
                        <w:rPr>
                          <w:rFonts w:ascii="Consolas" w:hAnsi="Consolas"/>
                        </w:rPr>
                        <w:t>excel_writer.close()</w:t>
                      </w:r>
                    </w:p>
                    <w:p w14:paraId="24ED4098" w14:textId="77777777" w:rsidR="009803EF" w:rsidRPr="00DE753A" w:rsidRDefault="009803EF" w:rsidP="003D0740">
                      <w:pPr>
                        <w:rPr>
                          <w:rFonts w:ascii="Consolas" w:hAnsi="Consolas"/>
                        </w:rPr>
                      </w:pPr>
                    </w:p>
                    <w:p w14:paraId="1EB2DCD8" w14:textId="3D774DB7" w:rsidR="003D0740" w:rsidRPr="00DE753A" w:rsidRDefault="003D0740" w:rsidP="003D0740">
                      <w:pPr>
                        <w:rPr>
                          <w:rFonts w:ascii="Consolas" w:hAnsi="Consolas"/>
                        </w:rPr>
                      </w:pPr>
                      <w:r w:rsidRPr="00DE753A">
                        <w:rPr>
                          <w:rFonts w:ascii="Consolas" w:hAnsi="Consolas"/>
                        </w:rPr>
                        <w:t># Display the plots</w:t>
                      </w:r>
                    </w:p>
                    <w:p w14:paraId="4ECF0EBA" w14:textId="77777777" w:rsidR="003D0740" w:rsidRPr="00DE753A" w:rsidRDefault="003D0740" w:rsidP="003D0740">
                      <w:pPr>
                        <w:rPr>
                          <w:rFonts w:ascii="Consolas" w:hAnsi="Consolas"/>
                        </w:rPr>
                      </w:pPr>
                      <w:r w:rsidRPr="00DE753A">
                        <w:rPr>
                          <w:rFonts w:ascii="Consolas" w:hAnsi="Consolas"/>
                        </w:rPr>
                        <w:t>plt.show()</w:t>
                      </w:r>
                    </w:p>
                  </w:txbxContent>
                </v:textbox>
                <w10:wrap type="square" anchorx="margin"/>
              </v:shape>
            </w:pict>
          </mc:Fallback>
        </mc:AlternateContent>
      </w:r>
      <w:r w:rsidR="009F4A1F">
        <w:rPr>
          <w:noProof/>
        </w:rPr>
        <mc:AlternateContent>
          <mc:Choice Requires="wpg">
            <w:drawing>
              <wp:anchor distT="0" distB="0" distL="114300" distR="114300" simplePos="0" relativeHeight="251670528" behindDoc="1" locked="0" layoutInCell="1" allowOverlap="1" wp14:anchorId="716631A7" wp14:editId="3E2FC2CF">
                <wp:simplePos x="0" y="0"/>
                <wp:positionH relativeFrom="page">
                  <wp:posOffset>0</wp:posOffset>
                </wp:positionH>
                <wp:positionV relativeFrom="paragraph">
                  <wp:posOffset>-904240</wp:posOffset>
                </wp:positionV>
                <wp:extent cx="7770189" cy="9601200"/>
                <wp:effectExtent l="0" t="0" r="2540" b="0"/>
                <wp:wrapNone/>
                <wp:docPr id="1458419383" name="Group 3"/>
                <wp:cNvGraphicFramePr/>
                <a:graphic xmlns:a="http://schemas.openxmlformats.org/drawingml/2006/main">
                  <a:graphicData uri="http://schemas.microsoft.com/office/word/2010/wordprocessingGroup">
                    <wpg:wgp>
                      <wpg:cNvGrpSpPr/>
                      <wpg:grpSpPr>
                        <a:xfrm>
                          <a:off x="0" y="0"/>
                          <a:ext cx="7770189" cy="9601200"/>
                          <a:chOff x="0" y="0"/>
                          <a:chExt cx="7770189" cy="9601200"/>
                        </a:xfrm>
                      </wpg:grpSpPr>
                      <wpg:grpSp>
                        <wpg:cNvPr id="126916385" name="Group 1"/>
                        <wpg:cNvGrpSpPr/>
                        <wpg:grpSpPr>
                          <a:xfrm>
                            <a:off x="0" y="0"/>
                            <a:ext cx="7770189" cy="9601200"/>
                            <a:chOff x="0" y="0"/>
                            <a:chExt cx="7770189" cy="9601200"/>
                          </a:xfrm>
                        </wpg:grpSpPr>
                        <wps:wsp>
                          <wps:cNvPr id="1944224243" name="Rectangle 28"/>
                          <wps:cNvSpPr/>
                          <wps:spPr>
                            <a:xfrm>
                              <a:off x="0" y="0"/>
                              <a:ext cx="7770189" cy="9601200"/>
                            </a:xfrm>
                            <a:prstGeom prst="rect">
                              <a:avLst/>
                            </a:prstGeom>
                            <a:solidFill>
                              <a:srgbClr val="DD933B">
                                <a:lumMod val="20000"/>
                                <a:lumOff val="8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0056811" name="Rectangle 19"/>
                          <wps:cNvSpPr/>
                          <wps:spPr>
                            <a:xfrm>
                              <a:off x="0" y="0"/>
                              <a:ext cx="3885095" cy="9600565"/>
                            </a:xfrm>
                            <a:prstGeom prst="rect">
                              <a:avLst/>
                            </a:prstGeom>
                            <a:solidFill>
                              <a:srgbClr val="23475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11539640" name="Group 20"/>
                          <wpg:cNvGrpSpPr/>
                          <wpg:grpSpPr>
                            <a:xfrm rot="10800000">
                              <a:off x="5753100" y="0"/>
                              <a:ext cx="2012377" cy="1396365"/>
                              <a:chOff x="0" y="0"/>
                              <a:chExt cx="928687" cy="643890"/>
                            </a:xfrm>
                          </wpg:grpSpPr>
                          <wps:wsp>
                            <wps:cNvPr id="323505973" name="Freeform 1068532780"/>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36472161" name="Freeform 58208565"/>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11115438" name="Freeform 1140049140"/>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rgbClr val="D73A2C"/>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22021427" name="Freeform 905239490"/>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rgbClr val="D73A2C"/>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90163634" name="Group 16"/>
                          <wpg:cNvGrpSpPr/>
                          <wpg:grpSpPr>
                            <a:xfrm>
                              <a:off x="3886200" y="7404100"/>
                              <a:ext cx="3670300" cy="2193865"/>
                              <a:chOff x="0" y="0"/>
                              <a:chExt cx="928687" cy="643890"/>
                            </a:xfrm>
                          </wpg:grpSpPr>
                          <wps:wsp>
                            <wps:cNvPr id="154357981" name="Freeform 1257946955"/>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98234387" name="Freeform 427078013"/>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34314412" name="Freeform 693967762"/>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rgbClr val="D73A2C"/>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02312576" name="Freeform 174175362"/>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rgbClr val="D73A2C"/>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s:wsp>
                        <wps:cNvPr id="54563149" name="Rectangle 18"/>
                        <wps:cNvSpPr/>
                        <wps:spPr>
                          <a:xfrm>
                            <a:off x="571500" y="596900"/>
                            <a:ext cx="6591300" cy="8402955"/>
                          </a:xfrm>
                          <a:prstGeom prst="rect">
                            <a:avLst/>
                          </a:prstGeom>
                          <a:solidFill>
                            <a:srgbClr val="FFF9F2"/>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56E9F0D" id="Group 3" o:spid="_x0000_s1026" style="position:absolute;margin-left:0;margin-top:-71.2pt;width:611.85pt;height:756pt;z-index:-251550720;mso-position-horizontal-relative:page" coordsize="77701,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">
                <v:group id="Group 1" o:spid="_x0000_s1027" style="position:absolute;width:77701;height:96012" coordsize="77701,96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">
                  <v:rect id="Rectangle 28" o:spid="_x0000_s1028" style="position:absolute;width:77701;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" fillcolor="#f8e9d8" stroked="f" strokeweight="1pt"/>
                  <v:rect id="Rectangle 19" o:spid="_x0000_s1029" style="position:absolute;width:38850;height:960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" fillcolor="#234756" stroked="f" strokeweight="1pt"/>
                  <v:group id="Group 20" o:spid="_x0000_s1030" style="position:absolute;left:57531;width:20123;height:13963;rotation:18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">
                    <v:shape id="Freeform 1068532780"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58208565"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140049140" o:spid="_x0000_s1033"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" path="m606743,l,,,53340r606743,c755333,53340,875347,173355,875347,321945v,148590,-120014,268605,-268604,268605l,590550r,53340l606743,643890v178117,,321945,-144780,321945,-321945c928688,144780,783908,,606743,xe" fillcolor="#d73a2c" stroked="f">
                      <v:stroke joinstyle="miter"/>
                      <v:path arrowok="t" o:connecttype="custom" o:connectlocs="606743,0;0,0;0,53340;606743,53340;875347,321945;606743,590550;0,590550;0,643890;606743,643890;928688,321945;606743,0" o:connectangles="0,0,0,0,0,0,0,0,0,0,0"/>
                    </v:shape>
                    <v:shape id="Freeform 905239490" o:spid="_x0000_s1034"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" path="m822008,215265c822008,96203,724853,,606743,l,,,53340r606743,c696278,53340,768668,125730,768668,215265v,89535,-72390,161925,-161925,161925l,377190r,53340l606743,430530v118110,,215265,-96202,215265,-215265xe" fillcolor="#d73a2c" stroked="f">
                      <v:stroke joinstyle="miter"/>
                      <v:path arrowok="t" o:connecttype="custom" o:connectlocs="822008,215265;606743,0;0,0;0,53340;606743,53340;768668,215265;606743,377190;0,377190;0,430530;606743,430530;822008,215265" o:connectangles="0,0,0,0,0,0,0,0,0,0,0"/>
                    </v:shape>
                  </v:group>
                  <v:group id="Group 16" o:spid="_x0000_s1035" style="position:absolute;left:38862;top:74041;width:36703;height:21938"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">
                    <v:shape id="Freeform 1257946955" o:spid="_x0000_s1036"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427078013" o:spid="_x0000_s1037"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693967762" o:spid="_x0000_s1038"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" path="m606743,l,,,53340r606743,c755333,53340,875347,173355,875347,321945v,148590,-120014,268605,-268604,268605l,590550r,53340l606743,643890v178117,,321945,-144780,321945,-321945c928688,144780,783908,,606743,xe" fillcolor="#d73a2c" stroked="f">
                      <v:stroke joinstyle="miter"/>
                      <v:path arrowok="t" o:connecttype="custom" o:connectlocs="606743,0;0,0;0,53340;606743,53340;875347,321945;606743,590550;0,590550;0,643890;606743,643890;928688,321945;606743,0" o:connectangles="0,0,0,0,0,0,0,0,0,0,0"/>
                    </v:shape>
                    <v:shape id="Freeform 174175362" o:spid="_x0000_s1039"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" path="m822008,215265c822008,96203,724853,,606743,l,,,53340r606743,c696278,53340,768668,125730,768668,215265v,89535,-72390,161925,-161925,161925l,377190r,53340l606743,430530v118110,,215265,-96202,215265,-215265xe" fillcolor="#d73a2c" stroked="f">
                      <v:stroke joinstyle="miter"/>
                      <v:path arrowok="t" o:connecttype="custom" o:connectlocs="822008,215265;606743,0;0,0;0,53340;606743,53340;768668,215265;606743,377190;0,377190;0,430530;606743,430530;822008,215265" o:connectangles="0,0,0,0,0,0,0,0,0,0,0"/>
                    </v:shape>
                  </v:group>
                </v:group>
                <v:rect id="Rectangle 18" o:spid="_x0000_s1040" style="position:absolute;left:5715;top:5969;width:65913;height:84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" fillcolor="#fff9f2" stroked="f" strokeweight="1pt"/>
                <w10:wrap anchorx="page"/>
              </v:group>
            </w:pict>
          </mc:Fallback>
        </mc:AlternateContent>
      </w:r>
    </w:p>
    <w:p w14:paraId="68C8FA50" w14:textId="7543799C" w:rsidR="009F4A1F" w:rsidRDefault="009F4A1F">
      <w:pPr>
        <w:jc w:val="left"/>
      </w:pPr>
      <w:r>
        <w:br w:type="page"/>
      </w:r>
    </w:p>
    <w:p w14:paraId="613C122A" w14:textId="4AD6C60D" w:rsidR="008B18E1" w:rsidRDefault="008B18E1" w:rsidP="00FE1126">
      <w:pPr>
        <w:sectPr w:rsidR="008B18E1" w:rsidSect="00E33E6F">
          <w:pgSz w:w="12240" w:h="15840"/>
          <w:pgMar w:top="1440" w:right="1440" w:bottom="1440" w:left="1440" w:header="720" w:footer="288" w:gutter="0"/>
          <w:cols w:space="720"/>
          <w:docGrid w:linePitch="360"/>
        </w:sectPr>
      </w:pPr>
    </w:p>
    <w:p w14:paraId="30B8EB3A" w14:textId="5252C850" w:rsidR="00CB2C44" w:rsidRDefault="008B18E1" w:rsidP="001624D6">
      <w:r>
        <w:rPr>
          <w:noProof/>
        </w:rPr>
        <w:lastRenderedPageBreak/>
        <mc:AlternateContent>
          <mc:Choice Requires="wpg">
            <w:drawing>
              <wp:anchor distT="0" distB="0" distL="114300" distR="114300" simplePos="0" relativeHeight="251653120" behindDoc="1" locked="1" layoutInCell="1" allowOverlap="1" wp14:anchorId="48761188" wp14:editId="10C8D1B9">
                <wp:simplePos x="0" y="0"/>
                <wp:positionH relativeFrom="column">
                  <wp:posOffset>-914400</wp:posOffset>
                </wp:positionH>
                <wp:positionV relativeFrom="paragraph">
                  <wp:posOffset>-914400</wp:posOffset>
                </wp:positionV>
                <wp:extent cx="7781544" cy="9610344"/>
                <wp:effectExtent l="0" t="0" r="0" b="0"/>
                <wp:wrapNone/>
                <wp:docPr id="15" name="Group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81544" cy="9610344"/>
                          <a:chOff x="0" y="0"/>
                          <a:chExt cx="7781290" cy="9605645"/>
                        </a:xfrm>
                      </wpg:grpSpPr>
                      <wps:wsp>
                        <wps:cNvPr id="14"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0190312" name="Rectangle 23"/>
                        <wps:cNvSpPr/>
                        <wps:spPr>
                          <a:xfrm flipH="1">
                            <a:off x="0" y="4823460"/>
                            <a:ext cx="7759700" cy="478218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9556984" name="Rectangle 24"/>
                        <wps:cNvSpPr/>
                        <wps:spPr>
                          <a:xfrm flipH="1">
                            <a:off x="571500" y="601980"/>
                            <a:ext cx="6629400" cy="840295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27030990" name="Group 22"/>
                        <wpg:cNvGrpSpPr/>
                        <wpg:grpSpPr>
                          <a:xfrm rot="10800000">
                            <a:off x="5768340" y="784860"/>
                            <a:ext cx="2012950" cy="1396365"/>
                            <a:chOff x="0" y="0"/>
                            <a:chExt cx="928687" cy="643890"/>
                          </a:xfrm>
                        </wpg:grpSpPr>
                        <wps:wsp>
                          <wps:cNvPr id="1294676252" name="Freeform 1294676252"/>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74790489" name="Freeform 874790489"/>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32797667" name="Freeform 2032797667"/>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00301264" name="Freeform 400301264"/>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790994D0" id="Group 15" o:spid="_x0000_s1026" alt="&quot;&quot;" style="position:absolute;margin-left:-1in;margin-top:-1in;width:612.7pt;height:756.7pt;z-index:-251663360;mso-width-relative:margin;mso-height-relative:margin" coordsize="77812,96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">
                <v:rect id="Rectangle 28" o:spid="_x0000_s1027"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" fillcolor="#f8e9d7 [663]" stroked="f" strokeweight="1pt"/>
                <v:rect id="Rectangle 23" o:spid="_x0000_s1028" style="position:absolute;top:48234;width:77597;height:47822;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" fillcolor="#234756 [3206]" stroked="f" strokeweight="1pt"/>
                <v:rect id="Rectangle 24" o:spid="_x0000_s1029" style="position:absolute;left:5715;top:6019;width:66294;height:8403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" fillcolor="#fff9f2 [3205]" stroked="f" strokeweight="1pt"/>
                <v:group id="Group 22" o:spid="_x0000_s1030" style="position:absolute;left:57683;top:7848;width:20129;height:13964;rotation:18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">
                  <v:shape id="Freeform 1294676252"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874790489"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2032797667" o:spid="_x0000_s1033"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shape id="Freeform 400301264" o:spid="_x0000_s1034"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group>
                <w10:anchorlock/>
              </v:group>
            </w:pict>
          </mc:Fallback>
        </mc:AlternateContent>
      </w:r>
    </w:p>
    <w:tbl>
      <w:tblPr>
        <w:tblStyle w:val="TableGrid"/>
        <w:tblW w:w="9360" w:type="dxa"/>
        <w:tblLayout w:type="fixed"/>
        <w:tblLook w:val="04A0" w:firstRow="1" w:lastRow="0" w:firstColumn="1" w:lastColumn="0" w:noHBand="0" w:noVBand="1"/>
      </w:tblPr>
      <w:tblGrid>
        <w:gridCol w:w="4680"/>
        <w:gridCol w:w="4680"/>
      </w:tblGrid>
      <w:tr w:rsidR="00F10AB7" w:rsidRPr="00BB0C86" w14:paraId="3FC1263B" w14:textId="77777777" w:rsidTr="008B18E1">
        <w:trPr>
          <w:trHeight w:val="1296"/>
        </w:trPr>
        <w:tc>
          <w:tcPr>
            <w:tcW w:w="9360" w:type="dxa"/>
            <w:gridSpan w:val="2"/>
          </w:tcPr>
          <w:bookmarkStart w:id="7" w:name="_Toc143482814"/>
          <w:p w14:paraId="4124E710" w14:textId="77777777" w:rsidR="00F10AB7" w:rsidRPr="008877A1" w:rsidRDefault="00000000" w:rsidP="008B18E1">
            <w:pPr>
              <w:pStyle w:val="Heading1"/>
            </w:pPr>
            <w:sdt>
              <w:sdtPr>
                <w:id w:val="-916474089"/>
                <w:placeholder>
                  <w:docPart w:val="3ED4CB9D41F14D6D844F7E07C6841F1C"/>
                </w:placeholder>
                <w:showingPlcHdr/>
                <w15:appearance w15:val="hidden"/>
              </w:sdtPr>
              <w:sdtContent>
                <w:r w:rsidR="008B18E1" w:rsidRPr="008B18E1">
                  <w:t>visual data</w:t>
                </w:r>
              </w:sdtContent>
            </w:sdt>
            <w:bookmarkEnd w:id="7"/>
            <w:r w:rsidR="008B18E1">
              <w:t xml:space="preserve"> </w:t>
            </w:r>
          </w:p>
        </w:tc>
      </w:tr>
      <w:tr w:rsidR="00F10AB7" w:rsidRPr="008B18E1" w14:paraId="37540D0D" w14:textId="77777777" w:rsidTr="008B18E1">
        <w:trPr>
          <w:trHeight w:val="1584"/>
        </w:trPr>
        <w:tc>
          <w:tcPr>
            <w:tcW w:w="4680" w:type="dxa"/>
          </w:tcPr>
          <w:p w14:paraId="6FE481F8" w14:textId="5225CCCD" w:rsidR="00F10AB7" w:rsidRPr="008B18E1" w:rsidRDefault="00F10AB7" w:rsidP="008B18E1">
            <w:pPr>
              <w:pStyle w:val="Heading2"/>
            </w:pPr>
          </w:p>
        </w:tc>
        <w:tc>
          <w:tcPr>
            <w:tcW w:w="4680" w:type="dxa"/>
          </w:tcPr>
          <w:p w14:paraId="2C5AED73" w14:textId="77777777" w:rsidR="00F10AB7" w:rsidRPr="008B18E1" w:rsidRDefault="00F10AB7" w:rsidP="008B18E1">
            <w:pPr>
              <w:pStyle w:val="Heading2"/>
            </w:pPr>
          </w:p>
        </w:tc>
      </w:tr>
      <w:tr w:rsidR="00F10AB7" w:rsidRPr="00BB0C86" w14:paraId="50007DE9" w14:textId="77777777" w:rsidTr="008B18E1">
        <w:trPr>
          <w:trHeight w:val="7920"/>
        </w:trPr>
        <w:tc>
          <w:tcPr>
            <w:tcW w:w="9360" w:type="dxa"/>
            <w:gridSpan w:val="2"/>
            <w:vAlign w:val="center"/>
          </w:tcPr>
          <w:p w14:paraId="2E856F02" w14:textId="4CDB8D96" w:rsidR="00F10AB7" w:rsidRDefault="00127EB8" w:rsidP="008B18E1">
            <w:pPr>
              <w:pStyle w:val="Style4"/>
              <w:jc w:val="center"/>
              <w:rPr>
                <w:noProof/>
              </w:rPr>
            </w:pPr>
            <w:r w:rsidRPr="00127EB8">
              <w:rPr>
                <w:noProof/>
              </w:rPr>
              <w:drawing>
                <wp:anchor distT="0" distB="0" distL="114300" distR="114300" simplePos="0" relativeHeight="251684864" behindDoc="0" locked="0" layoutInCell="1" allowOverlap="1" wp14:anchorId="397166FE" wp14:editId="06E5F93C">
                  <wp:simplePos x="0" y="0"/>
                  <wp:positionH relativeFrom="column">
                    <wp:posOffset>-68580</wp:posOffset>
                  </wp:positionH>
                  <wp:positionV relativeFrom="paragraph">
                    <wp:posOffset>-1695450</wp:posOffset>
                  </wp:positionV>
                  <wp:extent cx="5943600" cy="4164330"/>
                  <wp:effectExtent l="0" t="0" r="0" b="0"/>
                  <wp:wrapNone/>
                  <wp:docPr id="709390940" name="Chart 1" descr="Chart type: Doughnut. Yes accounts for the majority of 'Match'.&#10;&#10;Description automatically generated">
                    <a:extLst xmlns:a="http://schemas.openxmlformats.org/drawingml/2006/main">
                      <a:ext uri="{FF2B5EF4-FFF2-40B4-BE49-F238E27FC236}">
                        <a16:creationId xmlns:a16="http://schemas.microsoft.com/office/drawing/2014/main" id="{1EC80A96-C05B-DED6-ADBE-4D995CB4A4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tc>
      </w:tr>
    </w:tbl>
    <w:p w14:paraId="3DEB39D9" w14:textId="77777777" w:rsidR="001624D6" w:rsidRDefault="001624D6" w:rsidP="005E2F7C"/>
    <w:p w14:paraId="04170A62" w14:textId="6E0FB9FF" w:rsidR="00781DE7" w:rsidRDefault="00781DE7" w:rsidP="00F90700"/>
    <w:p w14:paraId="6C5F5AAE" w14:textId="77777777" w:rsidR="00781DE7" w:rsidRDefault="00781DE7">
      <w:pPr>
        <w:jc w:val="left"/>
      </w:pPr>
      <w:r>
        <w:br w:type="page"/>
      </w:r>
    </w:p>
    <w:p w14:paraId="40A3FC38" w14:textId="13FD3D06" w:rsidR="00781DE7" w:rsidRDefault="00781DE7" w:rsidP="00F90700"/>
    <w:p w14:paraId="751AD469" w14:textId="38DC019C" w:rsidR="00781DE7" w:rsidRDefault="00F34BF8">
      <w:pPr>
        <w:jc w:val="left"/>
      </w:pPr>
      <w:r>
        <w:rPr>
          <w:noProof/>
        </w:rPr>
        <w:drawing>
          <wp:anchor distT="0" distB="0" distL="114300" distR="114300" simplePos="0" relativeHeight="251688960" behindDoc="0" locked="0" layoutInCell="1" allowOverlap="1" wp14:anchorId="4A1234EF" wp14:editId="1551BCAA">
            <wp:simplePos x="0" y="0"/>
            <wp:positionH relativeFrom="margin">
              <wp:posOffset>0</wp:posOffset>
            </wp:positionH>
            <wp:positionV relativeFrom="paragraph">
              <wp:posOffset>3869690</wp:posOffset>
            </wp:positionV>
            <wp:extent cx="5943600" cy="2912745"/>
            <wp:effectExtent l="0" t="0" r="0" b="1905"/>
            <wp:wrapNone/>
            <wp:docPr id="11656140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912745"/>
                    </a:xfrm>
                    <a:prstGeom prst="rect">
                      <a:avLst/>
                    </a:prstGeom>
                    <a:noFill/>
                    <a:ln>
                      <a:noFill/>
                    </a:ln>
                  </pic:spPr>
                </pic:pic>
              </a:graphicData>
            </a:graphic>
          </wp:anchor>
        </w:drawing>
      </w:r>
      <w:r w:rsidR="003D3175">
        <w:rPr>
          <w:noProof/>
        </w:rPr>
        <mc:AlternateContent>
          <mc:Choice Requires="wps">
            <w:drawing>
              <wp:anchor distT="0" distB="0" distL="114300" distR="114300" simplePos="0" relativeHeight="251700224" behindDoc="0" locked="0" layoutInCell="1" allowOverlap="1" wp14:anchorId="2BA95A9A" wp14:editId="3D63BC56">
                <wp:simplePos x="0" y="0"/>
                <wp:positionH relativeFrom="margin">
                  <wp:posOffset>0</wp:posOffset>
                </wp:positionH>
                <wp:positionV relativeFrom="paragraph">
                  <wp:posOffset>6866890</wp:posOffset>
                </wp:positionV>
                <wp:extent cx="5943600" cy="635"/>
                <wp:effectExtent l="0" t="0" r="0" b="0"/>
                <wp:wrapNone/>
                <wp:docPr id="330912957"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noFill/>
                        <a:ln>
                          <a:noFill/>
                        </a:ln>
                      </wps:spPr>
                      <wps:txbx>
                        <w:txbxContent>
                          <w:p w14:paraId="476A3759" w14:textId="42F49247" w:rsidR="003D3175" w:rsidRPr="000810C6" w:rsidRDefault="003D3175" w:rsidP="003D3175">
                            <w:pPr>
                              <w:pStyle w:val="Caption"/>
                              <w:rPr>
                                <w:noProof/>
                                <w:color w:val="11232B" w:themeColor="accent3" w:themeShade="80"/>
                                <w:sz w:val="24"/>
                              </w:rPr>
                            </w:pPr>
                            <w:r>
                              <w:t>Figure 2:</w:t>
                            </w:r>
                            <w:r w:rsidR="004E2083">
                              <w:t xml:space="preserve"> </w:t>
                            </w:r>
                            <w:r>
                              <w:t xml:space="preserve">Mapping </w:t>
                            </w:r>
                            <w:r>
                              <w:rPr>
                                <w:noProof/>
                              </w:rPr>
                              <w:t>of constellation points using a spectrogram, showing the accuracy of plots. The byte generated is - 11000110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A95A9A" id="Text Box 1" o:spid="_x0000_s1035" type="#_x0000_t202" style="position:absolute;margin-left:0;margin-top:540.7pt;width:468pt;height:.05pt;z-index:25170022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" filled="f" stroked="f">
                <v:textbox style="mso-fit-shape-to-text:t" inset="0,0,0,0">
                  <w:txbxContent>
                    <w:p w14:paraId="476A3759" w14:textId="42F49247" w:rsidR="003D3175" w:rsidRPr="000810C6" w:rsidRDefault="003D3175" w:rsidP="003D3175">
                      <w:pPr>
                        <w:pStyle w:val="Caption"/>
                        <w:rPr>
                          <w:noProof/>
                          <w:color w:val="11232B" w:themeColor="accent3" w:themeShade="80"/>
                          <w:sz w:val="24"/>
                        </w:rPr>
                      </w:pPr>
                      <w:r>
                        <w:t>Figure 2:</w:t>
                      </w:r>
                      <w:r w:rsidR="004E2083">
                        <w:t xml:space="preserve"> </w:t>
                      </w:r>
                      <w:r>
                        <w:t xml:space="preserve">Mapping </w:t>
                      </w:r>
                      <w:r>
                        <w:rPr>
                          <w:noProof/>
                        </w:rPr>
                        <w:t>of constellation points using a spectrogram, showing the accuracy of plots. The byte generated is - 11000110</w:t>
                      </w:r>
                    </w:p>
                  </w:txbxContent>
                </v:textbox>
                <w10:wrap anchorx="margin"/>
              </v:shape>
            </w:pict>
          </mc:Fallback>
        </mc:AlternateContent>
      </w:r>
      <w:r w:rsidR="004D658F">
        <w:rPr>
          <w:noProof/>
        </w:rPr>
        <mc:AlternateContent>
          <mc:Choice Requires="wps">
            <w:drawing>
              <wp:anchor distT="0" distB="0" distL="114300" distR="114300" simplePos="0" relativeHeight="251698176" behindDoc="0" locked="0" layoutInCell="1" allowOverlap="1" wp14:anchorId="4614AE6D" wp14:editId="5C563609">
                <wp:simplePos x="0" y="0"/>
                <wp:positionH relativeFrom="column">
                  <wp:posOffset>0</wp:posOffset>
                </wp:positionH>
                <wp:positionV relativeFrom="paragraph">
                  <wp:posOffset>3056890</wp:posOffset>
                </wp:positionV>
                <wp:extent cx="5943600" cy="635"/>
                <wp:effectExtent l="0" t="0" r="0" b="0"/>
                <wp:wrapNone/>
                <wp:docPr id="289549068"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noFill/>
                        <a:ln>
                          <a:noFill/>
                        </a:ln>
                      </wps:spPr>
                      <wps:txbx>
                        <w:txbxContent>
                          <w:p w14:paraId="0A054C8A" w14:textId="42E41489" w:rsidR="004D658F" w:rsidRPr="000810C6" w:rsidRDefault="004D658F" w:rsidP="004D658F">
                            <w:pPr>
                              <w:pStyle w:val="Caption"/>
                              <w:rPr>
                                <w:noProof/>
                                <w:color w:val="11232B" w:themeColor="accent3" w:themeShade="80"/>
                                <w:sz w:val="24"/>
                              </w:rPr>
                            </w:pPr>
                            <w:r>
                              <w:t xml:space="preserve">Figure </w:t>
                            </w:r>
                            <w:fldSimple w:instr=" SEQ Figure \* ARABIC ">
                              <w:r>
                                <w:rPr>
                                  <w:noProof/>
                                </w:rPr>
                                <w:t>1</w:t>
                              </w:r>
                            </w:fldSimple>
                            <w:r>
                              <w:t>:</w:t>
                            </w:r>
                            <w:r w:rsidR="004E2083">
                              <w:t xml:space="preserve"> </w:t>
                            </w:r>
                            <w:r>
                              <w:t xml:space="preserve">Mapping </w:t>
                            </w:r>
                            <w:r>
                              <w:rPr>
                                <w:noProof/>
                              </w:rPr>
                              <w:t>of constellation points using a spectrogram</w:t>
                            </w:r>
                            <w:r w:rsidR="003D3175">
                              <w:rPr>
                                <w:noProof/>
                              </w:rPr>
                              <w:t>, showing the accuracy of plots. The byte generated is - 01101001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14AE6D" id="_x0000_s1036" type="#_x0000_t202" style="position:absolute;margin-left:0;margin-top:240.7pt;width:468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" filled="f" stroked="f">
                <v:textbox style="mso-fit-shape-to-text:t" inset="0,0,0,0">
                  <w:txbxContent>
                    <w:p w14:paraId="0A054C8A" w14:textId="42E41489" w:rsidR="004D658F" w:rsidRPr="000810C6" w:rsidRDefault="004D658F" w:rsidP="004D658F">
                      <w:pPr>
                        <w:pStyle w:val="Caption"/>
                        <w:rPr>
                          <w:noProof/>
                          <w:color w:val="11232B" w:themeColor="accent3" w:themeShade="80"/>
                          <w:sz w:val="24"/>
                        </w:rPr>
                      </w:pPr>
                      <w:r>
                        <w:t xml:space="preserve">Figure </w:t>
                      </w:r>
                      <w:fldSimple w:instr=" SEQ Figure \* ARABIC ">
                        <w:r>
                          <w:rPr>
                            <w:noProof/>
                          </w:rPr>
                          <w:t>1</w:t>
                        </w:r>
                      </w:fldSimple>
                      <w:r>
                        <w:t>:</w:t>
                      </w:r>
                      <w:r w:rsidR="004E2083">
                        <w:t xml:space="preserve"> </w:t>
                      </w:r>
                      <w:r>
                        <w:t xml:space="preserve">Mapping </w:t>
                      </w:r>
                      <w:r>
                        <w:rPr>
                          <w:noProof/>
                        </w:rPr>
                        <w:t>of constellation points using a spectrogram</w:t>
                      </w:r>
                      <w:r w:rsidR="003D3175">
                        <w:rPr>
                          <w:noProof/>
                        </w:rPr>
                        <w:t>, showing the accuracy of plots. The byte generated is - 01101001</w:t>
                      </w:r>
                    </w:p>
                  </w:txbxContent>
                </v:textbox>
              </v:shape>
            </w:pict>
          </mc:Fallback>
        </mc:AlternateContent>
      </w:r>
      <w:r w:rsidR="00781DE7">
        <w:rPr>
          <w:noProof/>
        </w:rPr>
        <w:drawing>
          <wp:anchor distT="0" distB="0" distL="114300" distR="114300" simplePos="0" relativeHeight="251687936" behindDoc="0" locked="0" layoutInCell="1" allowOverlap="1" wp14:anchorId="156E7485" wp14:editId="37B59CD2">
            <wp:simplePos x="0" y="0"/>
            <wp:positionH relativeFrom="margin">
              <wp:align>right</wp:align>
            </wp:positionH>
            <wp:positionV relativeFrom="paragraph">
              <wp:posOffset>27940</wp:posOffset>
            </wp:positionV>
            <wp:extent cx="5943600" cy="2971800"/>
            <wp:effectExtent l="0" t="0" r="0" b="0"/>
            <wp:wrapNone/>
            <wp:docPr id="1563729467" name="Picture 3" descr="A blue and green image of a blue and yellow imag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729467" name="Picture 3" descr="A blue and green image of a blue and yellow image&#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anchor>
        </w:drawing>
      </w:r>
      <w:r w:rsidR="00781DE7">
        <w:rPr>
          <w:noProof/>
        </w:rPr>
        <mc:AlternateContent>
          <mc:Choice Requires="wpg">
            <w:drawing>
              <wp:anchor distT="0" distB="0" distL="114300" distR="114300" simplePos="0" relativeHeight="251686912" behindDoc="1" locked="1" layoutInCell="1" allowOverlap="1" wp14:anchorId="2236A492" wp14:editId="4D4DE673">
                <wp:simplePos x="0" y="0"/>
                <wp:positionH relativeFrom="page">
                  <wp:align>right</wp:align>
                </wp:positionH>
                <wp:positionV relativeFrom="paragraph">
                  <wp:posOffset>-1219200</wp:posOffset>
                </wp:positionV>
                <wp:extent cx="7781290" cy="9610090"/>
                <wp:effectExtent l="0" t="0" r="0" b="0"/>
                <wp:wrapNone/>
                <wp:docPr id="610962104" name="Group 61096210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81290" cy="9610090"/>
                          <a:chOff x="0" y="0"/>
                          <a:chExt cx="7781290" cy="9605645"/>
                        </a:xfrm>
                      </wpg:grpSpPr>
                      <wps:wsp>
                        <wps:cNvPr id="1358846547"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2845974" name="Rectangle 23"/>
                        <wps:cNvSpPr/>
                        <wps:spPr>
                          <a:xfrm flipH="1">
                            <a:off x="0" y="4823460"/>
                            <a:ext cx="7759700" cy="478218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4136273" name="Rectangle 24"/>
                        <wps:cNvSpPr/>
                        <wps:spPr>
                          <a:xfrm flipH="1">
                            <a:off x="571500" y="601980"/>
                            <a:ext cx="6629400" cy="840295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26283525" name="Group 22"/>
                        <wpg:cNvGrpSpPr/>
                        <wpg:grpSpPr>
                          <a:xfrm rot="10800000">
                            <a:off x="5768340" y="784860"/>
                            <a:ext cx="2012950" cy="1396365"/>
                            <a:chOff x="0" y="0"/>
                            <a:chExt cx="928687" cy="643890"/>
                          </a:xfrm>
                        </wpg:grpSpPr>
                        <wps:wsp>
                          <wps:cNvPr id="253877408" name="Freeform 1294676252"/>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20598158" name="Freeform 874790489"/>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82823728" name="Freeform 2032797667"/>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54489629" name="Freeform 400301264"/>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5E9D1A3" id="Group 610962104" o:spid="_x0000_s1026" alt="&quot;&quot;" style="position:absolute;margin-left:561.5pt;margin-top:-96pt;width:612.7pt;height:756.7pt;z-index:-251629568;mso-position-horizontal:right;mso-position-horizontal-relative:page;mso-width-relative:margin;mso-height-relative:margin" coordsize="77812,96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">
                <v:rect id="Rectangle 28" o:spid="_x0000_s1027"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" fillcolor="#f8e9d7 [663]" stroked="f" strokeweight="1pt"/>
                <v:rect id="Rectangle 23" o:spid="_x0000_s1028" style="position:absolute;top:48234;width:77597;height:47822;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" fillcolor="#234756 [3206]" stroked="f" strokeweight="1pt"/>
                <v:rect id="Rectangle 24" o:spid="_x0000_s1029" style="position:absolute;left:5715;top:6019;width:66294;height:8403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" fillcolor="#fff9f2 [3205]" stroked="f" strokeweight="1pt"/>
                <v:group id="Group 22" o:spid="_x0000_s1030" style="position:absolute;left:57683;top:7848;width:20129;height:13964;rotation:18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">
                  <v:shape id="Freeform 1294676252"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874790489"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2032797667" o:spid="_x0000_s1033"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shape id="Freeform 400301264" o:spid="_x0000_s1034"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group>
                <w10:wrap anchorx="page"/>
                <w10:anchorlock/>
              </v:group>
            </w:pict>
          </mc:Fallback>
        </mc:AlternateContent>
      </w:r>
      <w:r w:rsidR="00781DE7">
        <w:br w:type="page"/>
      </w:r>
    </w:p>
    <w:p w14:paraId="5FCB4404" w14:textId="7D4E70C0" w:rsidR="008B18E1" w:rsidRDefault="004E2083" w:rsidP="00F90700">
      <w:pPr>
        <w:sectPr w:rsidR="008B18E1" w:rsidSect="00E33E6F">
          <w:pgSz w:w="12240" w:h="15840"/>
          <w:pgMar w:top="1440" w:right="1440" w:bottom="1440" w:left="1440" w:header="720" w:footer="288" w:gutter="0"/>
          <w:cols w:space="720"/>
          <w:docGrid w:linePitch="360"/>
        </w:sectPr>
      </w:pPr>
      <w:r>
        <w:rPr>
          <w:noProof/>
        </w:rPr>
        <w:lastRenderedPageBreak/>
        <mc:AlternateContent>
          <mc:Choice Requires="wps">
            <w:drawing>
              <wp:anchor distT="0" distB="0" distL="114300" distR="114300" simplePos="0" relativeHeight="251705344" behindDoc="0" locked="0" layoutInCell="1" allowOverlap="1" wp14:anchorId="2755D653" wp14:editId="45487581">
                <wp:simplePos x="0" y="0"/>
                <wp:positionH relativeFrom="margin">
                  <wp:posOffset>114300</wp:posOffset>
                </wp:positionH>
                <wp:positionV relativeFrom="paragraph">
                  <wp:posOffset>3790950</wp:posOffset>
                </wp:positionV>
                <wp:extent cx="5943600" cy="635"/>
                <wp:effectExtent l="0" t="0" r="0" b="0"/>
                <wp:wrapNone/>
                <wp:docPr id="1137350943"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noFill/>
                        <a:ln>
                          <a:noFill/>
                        </a:ln>
                      </wps:spPr>
                      <wps:txbx>
                        <w:txbxContent>
                          <w:p w14:paraId="2A381E69" w14:textId="3CA88731" w:rsidR="004E2083" w:rsidRPr="000810C6" w:rsidRDefault="004E2083" w:rsidP="004E2083">
                            <w:pPr>
                              <w:pStyle w:val="Caption"/>
                              <w:rPr>
                                <w:noProof/>
                                <w:color w:val="11232B" w:themeColor="accent3" w:themeShade="80"/>
                                <w:sz w:val="24"/>
                              </w:rPr>
                            </w:pPr>
                            <w:r>
                              <w:t>Figure 3: Continuous, constant data transmission to test for accuracy of reception and decoding.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55D653" id="_x0000_s1037" type="#_x0000_t202" style="position:absolute;left:0;text-align:left;margin-left:9pt;margin-top:298.5pt;width:468pt;height:.05pt;z-index:2517053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" filled="f" stroked="f">
                <v:textbox style="mso-fit-shape-to-text:t" inset="0,0,0,0">
                  <w:txbxContent>
                    <w:p w14:paraId="2A381E69" w14:textId="3CA88731" w:rsidR="004E2083" w:rsidRPr="000810C6" w:rsidRDefault="004E2083" w:rsidP="004E2083">
                      <w:pPr>
                        <w:pStyle w:val="Caption"/>
                        <w:rPr>
                          <w:noProof/>
                          <w:color w:val="11232B" w:themeColor="accent3" w:themeShade="80"/>
                          <w:sz w:val="24"/>
                        </w:rPr>
                      </w:pPr>
                      <w:r>
                        <w:t>Figure 3: Continuous, constant data transmission to test for accuracy of reception and decoding.</w:t>
                      </w:r>
                    </w:p>
                  </w:txbxContent>
                </v:textbox>
                <w10:wrap anchorx="margin"/>
              </v:shape>
            </w:pict>
          </mc:Fallback>
        </mc:AlternateContent>
      </w:r>
      <w:r w:rsidRPr="004E2083">
        <w:rPr>
          <w:noProof/>
        </w:rPr>
        <w:drawing>
          <wp:anchor distT="0" distB="0" distL="114300" distR="114300" simplePos="0" relativeHeight="251703296" behindDoc="0" locked="0" layoutInCell="1" allowOverlap="1" wp14:anchorId="220D88A9" wp14:editId="07D0A42B">
            <wp:simplePos x="0" y="0"/>
            <wp:positionH relativeFrom="column">
              <wp:posOffset>120650</wp:posOffset>
            </wp:positionH>
            <wp:positionV relativeFrom="paragraph">
              <wp:posOffset>527050</wp:posOffset>
            </wp:positionV>
            <wp:extent cx="5943600" cy="3134360"/>
            <wp:effectExtent l="0" t="0" r="0" b="8890"/>
            <wp:wrapNone/>
            <wp:docPr id="10236228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34360"/>
                    </a:xfrm>
                    <a:prstGeom prst="rect">
                      <a:avLst/>
                    </a:prstGeom>
                    <a:noFill/>
                    <a:ln>
                      <a:noFill/>
                    </a:ln>
                  </pic:spPr>
                </pic:pic>
              </a:graphicData>
            </a:graphic>
          </wp:anchor>
        </w:drawing>
      </w:r>
      <w:r>
        <w:rPr>
          <w:noProof/>
        </w:rPr>
        <mc:AlternateContent>
          <mc:Choice Requires="wpg">
            <w:drawing>
              <wp:anchor distT="0" distB="0" distL="114300" distR="114300" simplePos="0" relativeHeight="251702272" behindDoc="1" locked="1" layoutInCell="1" allowOverlap="1" wp14:anchorId="10B5B321" wp14:editId="1681BB25">
                <wp:simplePos x="0" y="0"/>
                <wp:positionH relativeFrom="page">
                  <wp:posOffset>6350</wp:posOffset>
                </wp:positionH>
                <wp:positionV relativeFrom="paragraph">
                  <wp:posOffset>-895350</wp:posOffset>
                </wp:positionV>
                <wp:extent cx="7781290" cy="9610090"/>
                <wp:effectExtent l="0" t="0" r="0" b="0"/>
                <wp:wrapNone/>
                <wp:docPr id="1764508833" name="Group 176450883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81290" cy="9610090"/>
                          <a:chOff x="0" y="0"/>
                          <a:chExt cx="7781290" cy="9605645"/>
                        </a:xfrm>
                      </wpg:grpSpPr>
                      <wps:wsp>
                        <wps:cNvPr id="750711450"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5045600" name="Rectangle 23"/>
                        <wps:cNvSpPr/>
                        <wps:spPr>
                          <a:xfrm flipH="1">
                            <a:off x="0" y="4823460"/>
                            <a:ext cx="7759700" cy="478218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7010099" name="Rectangle 24"/>
                        <wps:cNvSpPr/>
                        <wps:spPr>
                          <a:xfrm flipH="1">
                            <a:off x="571500" y="601980"/>
                            <a:ext cx="6629400" cy="840295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04821482" name="Group 22"/>
                        <wpg:cNvGrpSpPr/>
                        <wpg:grpSpPr>
                          <a:xfrm rot="10800000">
                            <a:off x="5768340" y="784860"/>
                            <a:ext cx="2012950" cy="1396365"/>
                            <a:chOff x="0" y="0"/>
                            <a:chExt cx="928687" cy="643890"/>
                          </a:xfrm>
                        </wpg:grpSpPr>
                        <wps:wsp>
                          <wps:cNvPr id="1854378845" name="Freeform 1294676252"/>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91776437" name="Freeform 874790489"/>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5367201" name="Freeform 2032797667"/>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86503057" name="Freeform 400301264"/>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621E5CBB" id="Group 1764508833" o:spid="_x0000_s1026" alt="&quot;&quot;" style="position:absolute;margin-left:.5pt;margin-top:-70.5pt;width:612.7pt;height:756.7pt;z-index:-251614208;mso-position-horizontal-relative:page;mso-width-relative:margin;mso-height-relative:margin" coordsize="77812,96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">
                <v:rect id="Rectangle 28" o:spid="_x0000_s1027"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" fillcolor="#f8e9d7 [663]" stroked="f" strokeweight="1pt"/>
                <v:rect id="Rectangle 23" o:spid="_x0000_s1028" style="position:absolute;top:48234;width:77597;height:47822;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" fillcolor="#234756 [3206]" stroked="f" strokeweight="1pt"/>
                <v:rect id="Rectangle 24" o:spid="_x0000_s1029" style="position:absolute;left:5715;top:6019;width:66294;height:8403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" fillcolor="#fff9f2 [3205]" stroked="f" strokeweight="1pt"/>
                <v:group id="Group 22" o:spid="_x0000_s1030" style="position:absolute;left:57683;top:7848;width:20129;height:13964;rotation:18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">
                  <v:shape id="Freeform 1294676252"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874790489"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2032797667" o:spid="_x0000_s1033"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shape id="Freeform 400301264" o:spid="_x0000_s1034"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group>
                <w10:wrap anchorx="page"/>
                <w10:anchorlock/>
              </v:group>
            </w:pict>
          </mc:Fallback>
        </mc:AlternateContent>
      </w:r>
    </w:p>
    <w:p w14:paraId="02F60F32" w14:textId="77777777" w:rsidR="00F90700" w:rsidRDefault="008B18E1" w:rsidP="00F90700">
      <w:r>
        <w:rPr>
          <w:noProof/>
        </w:rPr>
        <w:lastRenderedPageBreak/>
        <mc:AlternateContent>
          <mc:Choice Requires="wpg">
            <w:drawing>
              <wp:anchor distT="0" distB="0" distL="114300" distR="114300" simplePos="0" relativeHeight="251642880" behindDoc="1" locked="1" layoutInCell="1" allowOverlap="1" wp14:anchorId="2C2D08BD" wp14:editId="6D03FD25">
                <wp:simplePos x="0" y="0"/>
                <wp:positionH relativeFrom="column">
                  <wp:posOffset>-914400</wp:posOffset>
                </wp:positionH>
                <wp:positionV relativeFrom="paragraph">
                  <wp:posOffset>-914400</wp:posOffset>
                </wp:positionV>
                <wp:extent cx="7772400" cy="9610344"/>
                <wp:effectExtent l="0" t="0" r="0" b="0"/>
                <wp:wrapNone/>
                <wp:docPr id="17" name="Group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10344"/>
                          <a:chOff x="0" y="0"/>
                          <a:chExt cx="7772400" cy="9605963"/>
                        </a:xfrm>
                      </wpg:grpSpPr>
                      <wps:wsp>
                        <wps:cNvPr id="16" name="Rectangle 28"/>
                        <wps:cNvSpPr/>
                        <wps:spPr>
                          <a:xfrm>
                            <a:off x="0" y="4763"/>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9744119" name="Rectangle 27"/>
                        <wps:cNvSpPr/>
                        <wps:spPr>
                          <a:xfrm>
                            <a:off x="0" y="4763"/>
                            <a:ext cx="7772400" cy="502920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1647146" name="Rectangle 26"/>
                        <wps:cNvSpPr/>
                        <wps:spPr>
                          <a:xfrm flipH="1">
                            <a:off x="571500" y="599123"/>
                            <a:ext cx="6629400" cy="840295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04447931" name="Group 25"/>
                        <wpg:cNvGrpSpPr/>
                        <wpg:grpSpPr>
                          <a:xfrm rot="5400000">
                            <a:off x="5351780" y="274003"/>
                            <a:ext cx="1772285" cy="1224280"/>
                            <a:chOff x="0" y="0"/>
                            <a:chExt cx="928687" cy="643890"/>
                          </a:xfrm>
                        </wpg:grpSpPr>
                        <wps:wsp>
                          <wps:cNvPr id="809493637" name="Freeform 809493637"/>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56456011" name="Freeform 256456011"/>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62638102" name="Freeform 862638102"/>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9819887" name="Freeform 199819887"/>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6D6B11F6" id="Group 17" o:spid="_x0000_s1026" alt="&quot;&quot;" style="position:absolute;margin-left:-1in;margin-top:-1in;width:612pt;height:756.7pt;z-index:-251673600;mso-height-relative:margin" coordsize="77724,96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">
                <v:rect id="Rectangle 28" o:spid="_x0000_s1027" style="position:absolute;top:47;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" fillcolor="#f8e9d7 [663]" stroked="f" strokeweight="1pt"/>
                <v:rect id="Rectangle 27" o:spid="_x0000_s1028" style="position:absolute;top:47;width:77724;height:50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" fillcolor="#234756 [3206]" stroked="f" strokeweight="1pt"/>
                <v:rect id="Rectangle 26" o:spid="_x0000_s1029" style="position:absolute;left:5715;top:5991;width:66294;height:84029;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" fillcolor="#fff9f2 [3205]" stroked="f" strokeweight="1pt"/>
                <v:group id="Group 25" o:spid="_x0000_s1030" style="position:absolute;left:53518;top:2739;width:17722;height:12243;rotation:9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">
                  <v:shape id="Freeform 809493637"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256456011"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862638102" o:spid="_x0000_s1033"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99819887" o:spid="_x0000_s1034"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w10:anchorlock/>
              </v:group>
            </w:pict>
          </mc:Fallback>
        </mc:AlternateContent>
      </w:r>
    </w:p>
    <w:tbl>
      <w:tblPr>
        <w:tblStyle w:val="TableGrid"/>
        <w:tblW w:w="9360" w:type="dxa"/>
        <w:tblLook w:val="04A0" w:firstRow="1" w:lastRow="0" w:firstColumn="1" w:lastColumn="0" w:noHBand="0" w:noVBand="1"/>
      </w:tblPr>
      <w:tblGrid>
        <w:gridCol w:w="9360"/>
      </w:tblGrid>
      <w:tr w:rsidR="00F90700" w:rsidRPr="00E224E9" w14:paraId="1FCC24D2" w14:textId="77777777" w:rsidTr="008B18E1">
        <w:trPr>
          <w:trHeight w:val="1346"/>
        </w:trPr>
        <w:tc>
          <w:tcPr>
            <w:tcW w:w="9360" w:type="dxa"/>
          </w:tcPr>
          <w:bookmarkStart w:id="8" w:name="_Toc143482815"/>
          <w:p w14:paraId="34B1B07B" w14:textId="77777777" w:rsidR="00F90700" w:rsidRPr="008877A1" w:rsidRDefault="00000000" w:rsidP="008B18E1">
            <w:pPr>
              <w:pStyle w:val="Heading1"/>
            </w:pPr>
            <w:sdt>
              <w:sdtPr>
                <w:id w:val="161439248"/>
                <w:placeholder>
                  <w:docPart w:val="EF7AB57A466A49F79EDF8DAB5C3E40D3"/>
                </w:placeholder>
                <w:showingPlcHdr/>
                <w15:appearance w15:val="hidden"/>
              </w:sdtPr>
              <w:sdtContent>
                <w:r w:rsidR="008B18E1" w:rsidRPr="008B18E1">
                  <w:t>conclusion</w:t>
                </w:r>
              </w:sdtContent>
            </w:sdt>
            <w:bookmarkEnd w:id="8"/>
            <w:r w:rsidR="008B18E1">
              <w:t xml:space="preserve"> </w:t>
            </w:r>
          </w:p>
        </w:tc>
      </w:tr>
      <w:tr w:rsidR="00F90700" w:rsidRPr="00E224E9" w14:paraId="15FD8B24" w14:textId="77777777" w:rsidTr="008B18E1">
        <w:trPr>
          <w:trHeight w:val="1968"/>
        </w:trPr>
        <w:tc>
          <w:tcPr>
            <w:tcW w:w="9360" w:type="dxa"/>
          </w:tcPr>
          <w:p w14:paraId="75AD575D" w14:textId="62C7B13B" w:rsidR="00F90700" w:rsidRPr="00E224E9" w:rsidRDefault="00CB0E2A" w:rsidP="008B18E1">
            <w:pPr>
              <w:jc w:val="left"/>
            </w:pPr>
            <w:r>
              <w:t>T</w:t>
            </w:r>
            <w:r w:rsidRPr="00CB0E2A">
              <w:t>his project successfully applies a systematic methodology to analyze audio signals, extracting meaningful insights through a well-structured code. By meticulously adhering to the methodology's guidelines, the code efficiently captures and processes sound data. The interdependent nature of parameters like sampling frequency and duration is managed adeptly, ensuring the accuracy of signal representation. Through a cohesive fusion of theory and practical implementation, this project demonstrates the efficacy of the proposed methodology in real-world applications, underscoring its value in the field of audio signal analysis.</w:t>
            </w:r>
          </w:p>
        </w:tc>
      </w:tr>
    </w:tbl>
    <w:p w14:paraId="71A1033C" w14:textId="77777777" w:rsidR="006512AE" w:rsidRPr="008B18E1" w:rsidRDefault="006512AE" w:rsidP="008B18E1">
      <w:pPr>
        <w:pStyle w:val="ListBullet"/>
        <w:numPr>
          <w:ilvl w:val="0"/>
          <w:numId w:val="0"/>
        </w:numPr>
        <w:rPr>
          <w:lang w:val="fr-FR"/>
        </w:rPr>
      </w:pPr>
    </w:p>
    <w:sectPr w:rsidR="006512AE" w:rsidRPr="008B18E1" w:rsidSect="00E33E6F">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9964DE" w14:textId="77777777" w:rsidR="00C25867" w:rsidRDefault="00C25867" w:rsidP="00706D60">
      <w:r>
        <w:separator/>
      </w:r>
    </w:p>
  </w:endnote>
  <w:endnote w:type="continuationSeparator" w:id="0">
    <w:p w14:paraId="67F3C76E" w14:textId="77777777" w:rsidR="00C25867" w:rsidRDefault="00C25867" w:rsidP="00706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13086428"/>
      <w:docPartObj>
        <w:docPartGallery w:val="Page Numbers (Bottom of Page)"/>
        <w:docPartUnique/>
      </w:docPartObj>
    </w:sdtPr>
    <w:sdtContent>
      <w:p w14:paraId="53CB5976" w14:textId="77777777" w:rsidR="00E653C0" w:rsidRPr="00A67774" w:rsidRDefault="00E653C0" w:rsidP="00A67774">
        <w:pPr>
          <w:pStyle w:val="Footer"/>
        </w:pPr>
        <w:r w:rsidRPr="00A67774">
          <w:fldChar w:fldCharType="begin"/>
        </w:r>
        <w:r w:rsidRPr="00A67774">
          <w:instrText xml:space="preserve"> PAGE   \* MERGEFORMAT </w:instrText>
        </w:r>
        <w:r w:rsidRPr="00A67774">
          <w:fldChar w:fldCharType="separate"/>
        </w:r>
        <w:r w:rsidRPr="00A67774">
          <w:t>2</w:t>
        </w:r>
        <w:r w:rsidRPr="00A67774">
          <w:fldChar w:fldCharType="end"/>
        </w:r>
        <w:r w:rsidR="00A67774" w:rsidRPr="00A67774">
          <w:rPr>
            <w:noProof/>
          </w:rPr>
          <mc:AlternateContent>
            <mc:Choice Requires="wps">
              <w:drawing>
                <wp:anchor distT="0" distB="0" distL="114300" distR="114300" simplePos="0" relativeHeight="251660288" behindDoc="1" locked="0" layoutInCell="1" allowOverlap="1" wp14:anchorId="1CF4D4C2" wp14:editId="7792D3B1">
                  <wp:simplePos x="0" y="0"/>
                  <wp:positionH relativeFrom="column">
                    <wp:posOffset>-914400</wp:posOffset>
                  </wp:positionH>
                  <wp:positionV relativeFrom="paragraph">
                    <wp:posOffset>-39370</wp:posOffset>
                  </wp:positionV>
                  <wp:extent cx="7772400" cy="457200"/>
                  <wp:effectExtent l="0" t="0" r="0" b="0"/>
                  <wp:wrapNone/>
                  <wp:docPr id="800504317" name="Rectangle 2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4572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A394ED" id="Rectangle 29" o:spid="_x0000_s1026" alt="&quot;&quot;" style="position:absolute;margin-left:-1in;margin-top:-3.1pt;width:612pt;height:3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" fillcolor="#fff9f2 [3205]" stroked="f" strokeweight="1p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6AB3DF" w14:textId="77777777" w:rsidR="00C25867" w:rsidRDefault="00C25867" w:rsidP="00706D60">
      <w:r>
        <w:separator/>
      </w:r>
    </w:p>
  </w:footnote>
  <w:footnote w:type="continuationSeparator" w:id="0">
    <w:p w14:paraId="781ED197" w14:textId="77777777" w:rsidR="00C25867" w:rsidRDefault="00C25867" w:rsidP="00706D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85CC83A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520F636C"/>
    <w:multiLevelType w:val="hybridMultilevel"/>
    <w:tmpl w:val="EA6E193E"/>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2" w15:restartNumberingAfterBreak="0">
    <w:nsid w:val="5FED6215"/>
    <w:multiLevelType w:val="hybridMultilevel"/>
    <w:tmpl w:val="1A9C2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64499712">
    <w:abstractNumId w:val="1"/>
  </w:num>
  <w:num w:numId="2" w16cid:durableId="860126263">
    <w:abstractNumId w:val="2"/>
  </w:num>
  <w:num w:numId="3" w16cid:durableId="995691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689"/>
    <w:rsid w:val="00012D78"/>
    <w:rsid w:val="00020FC9"/>
    <w:rsid w:val="00023B9F"/>
    <w:rsid w:val="000411DF"/>
    <w:rsid w:val="00045721"/>
    <w:rsid w:val="0008174B"/>
    <w:rsid w:val="00097B52"/>
    <w:rsid w:val="000B10C5"/>
    <w:rsid w:val="000B5E2F"/>
    <w:rsid w:val="000B5E47"/>
    <w:rsid w:val="000C11D2"/>
    <w:rsid w:val="000C1A28"/>
    <w:rsid w:val="000D787A"/>
    <w:rsid w:val="000E13BA"/>
    <w:rsid w:val="000E20E4"/>
    <w:rsid w:val="00127EB8"/>
    <w:rsid w:val="00136DDD"/>
    <w:rsid w:val="001412BC"/>
    <w:rsid w:val="00143F48"/>
    <w:rsid w:val="001624D6"/>
    <w:rsid w:val="001624FF"/>
    <w:rsid w:val="00165112"/>
    <w:rsid w:val="00184A71"/>
    <w:rsid w:val="0019191C"/>
    <w:rsid w:val="00194A6B"/>
    <w:rsid w:val="001A0417"/>
    <w:rsid w:val="001A2F93"/>
    <w:rsid w:val="001A70F2"/>
    <w:rsid w:val="001B64FF"/>
    <w:rsid w:val="001B6E4C"/>
    <w:rsid w:val="001D63F9"/>
    <w:rsid w:val="0022046C"/>
    <w:rsid w:val="002437EF"/>
    <w:rsid w:val="0027758A"/>
    <w:rsid w:val="0029640C"/>
    <w:rsid w:val="002974C8"/>
    <w:rsid w:val="002B5D98"/>
    <w:rsid w:val="002C5772"/>
    <w:rsid w:val="002D2E15"/>
    <w:rsid w:val="002F281A"/>
    <w:rsid w:val="00301652"/>
    <w:rsid w:val="003161E7"/>
    <w:rsid w:val="003412C7"/>
    <w:rsid w:val="00343C98"/>
    <w:rsid w:val="003A563E"/>
    <w:rsid w:val="003C1D00"/>
    <w:rsid w:val="003D0740"/>
    <w:rsid w:val="003D3175"/>
    <w:rsid w:val="00416074"/>
    <w:rsid w:val="00422963"/>
    <w:rsid w:val="00441D66"/>
    <w:rsid w:val="00444828"/>
    <w:rsid w:val="00451943"/>
    <w:rsid w:val="00497899"/>
    <w:rsid w:val="004A2ACA"/>
    <w:rsid w:val="004A6EAC"/>
    <w:rsid w:val="004B73D6"/>
    <w:rsid w:val="004C0F07"/>
    <w:rsid w:val="004C5E1B"/>
    <w:rsid w:val="004D658F"/>
    <w:rsid w:val="004E1DD5"/>
    <w:rsid w:val="004E2083"/>
    <w:rsid w:val="004F392D"/>
    <w:rsid w:val="004F48FA"/>
    <w:rsid w:val="00500DAE"/>
    <w:rsid w:val="00525D7F"/>
    <w:rsid w:val="0054254B"/>
    <w:rsid w:val="00542F7A"/>
    <w:rsid w:val="00576B76"/>
    <w:rsid w:val="00586D8C"/>
    <w:rsid w:val="005A1718"/>
    <w:rsid w:val="005D0E34"/>
    <w:rsid w:val="005E2F7C"/>
    <w:rsid w:val="00600AA0"/>
    <w:rsid w:val="006078C8"/>
    <w:rsid w:val="00610FAF"/>
    <w:rsid w:val="006326F0"/>
    <w:rsid w:val="006512AE"/>
    <w:rsid w:val="00655E62"/>
    <w:rsid w:val="00671CB9"/>
    <w:rsid w:val="006778E3"/>
    <w:rsid w:val="006B458C"/>
    <w:rsid w:val="006B6867"/>
    <w:rsid w:val="006C3737"/>
    <w:rsid w:val="006C430C"/>
    <w:rsid w:val="006D3FD3"/>
    <w:rsid w:val="006D6689"/>
    <w:rsid w:val="006E4024"/>
    <w:rsid w:val="0070398D"/>
    <w:rsid w:val="00706D60"/>
    <w:rsid w:val="00710767"/>
    <w:rsid w:val="007142D3"/>
    <w:rsid w:val="007331D7"/>
    <w:rsid w:val="0073372F"/>
    <w:rsid w:val="00733E78"/>
    <w:rsid w:val="00752B03"/>
    <w:rsid w:val="00770E01"/>
    <w:rsid w:val="00781DE7"/>
    <w:rsid w:val="007D0CD2"/>
    <w:rsid w:val="007E363C"/>
    <w:rsid w:val="008327CF"/>
    <w:rsid w:val="0085178B"/>
    <w:rsid w:val="00873804"/>
    <w:rsid w:val="00875493"/>
    <w:rsid w:val="00884C41"/>
    <w:rsid w:val="008877A1"/>
    <w:rsid w:val="008A68C8"/>
    <w:rsid w:val="008A7C53"/>
    <w:rsid w:val="008B18E1"/>
    <w:rsid w:val="008B678D"/>
    <w:rsid w:val="008E4CD9"/>
    <w:rsid w:val="008E68A6"/>
    <w:rsid w:val="008F4012"/>
    <w:rsid w:val="008F5D39"/>
    <w:rsid w:val="00907F25"/>
    <w:rsid w:val="0091012F"/>
    <w:rsid w:val="009335A5"/>
    <w:rsid w:val="00935132"/>
    <w:rsid w:val="0094457B"/>
    <w:rsid w:val="00964440"/>
    <w:rsid w:val="0096777A"/>
    <w:rsid w:val="0097024E"/>
    <w:rsid w:val="00974552"/>
    <w:rsid w:val="0097483F"/>
    <w:rsid w:val="009803EF"/>
    <w:rsid w:val="009804A9"/>
    <w:rsid w:val="0099002F"/>
    <w:rsid w:val="009B24E6"/>
    <w:rsid w:val="009B658F"/>
    <w:rsid w:val="009C36C5"/>
    <w:rsid w:val="009E10BD"/>
    <w:rsid w:val="009F08A3"/>
    <w:rsid w:val="009F4A1F"/>
    <w:rsid w:val="00A046D4"/>
    <w:rsid w:val="00A11154"/>
    <w:rsid w:val="00A518CA"/>
    <w:rsid w:val="00A53485"/>
    <w:rsid w:val="00A67774"/>
    <w:rsid w:val="00A81FCD"/>
    <w:rsid w:val="00AB0418"/>
    <w:rsid w:val="00B01BDC"/>
    <w:rsid w:val="00B1245B"/>
    <w:rsid w:val="00B313F0"/>
    <w:rsid w:val="00B73C61"/>
    <w:rsid w:val="00B8244B"/>
    <w:rsid w:val="00B87744"/>
    <w:rsid w:val="00B9702E"/>
    <w:rsid w:val="00BA4112"/>
    <w:rsid w:val="00BB0C86"/>
    <w:rsid w:val="00BE71B2"/>
    <w:rsid w:val="00C25867"/>
    <w:rsid w:val="00C270AC"/>
    <w:rsid w:val="00C47447"/>
    <w:rsid w:val="00C6701C"/>
    <w:rsid w:val="00C7287A"/>
    <w:rsid w:val="00C82CDF"/>
    <w:rsid w:val="00C851FC"/>
    <w:rsid w:val="00C85251"/>
    <w:rsid w:val="00CA722F"/>
    <w:rsid w:val="00CB0E2A"/>
    <w:rsid w:val="00CB2C44"/>
    <w:rsid w:val="00CC691B"/>
    <w:rsid w:val="00CF4053"/>
    <w:rsid w:val="00CF754B"/>
    <w:rsid w:val="00D25B00"/>
    <w:rsid w:val="00D26120"/>
    <w:rsid w:val="00D310E1"/>
    <w:rsid w:val="00D57AD5"/>
    <w:rsid w:val="00D60220"/>
    <w:rsid w:val="00D63AFC"/>
    <w:rsid w:val="00D717AA"/>
    <w:rsid w:val="00D92464"/>
    <w:rsid w:val="00DA25BD"/>
    <w:rsid w:val="00DA6894"/>
    <w:rsid w:val="00DC487D"/>
    <w:rsid w:val="00DE753A"/>
    <w:rsid w:val="00E224E9"/>
    <w:rsid w:val="00E235E0"/>
    <w:rsid w:val="00E33E6F"/>
    <w:rsid w:val="00E4321D"/>
    <w:rsid w:val="00E52A32"/>
    <w:rsid w:val="00E541C4"/>
    <w:rsid w:val="00E55C29"/>
    <w:rsid w:val="00E653C0"/>
    <w:rsid w:val="00E7629E"/>
    <w:rsid w:val="00E8374D"/>
    <w:rsid w:val="00E930ED"/>
    <w:rsid w:val="00E96235"/>
    <w:rsid w:val="00EA2AB8"/>
    <w:rsid w:val="00EA435C"/>
    <w:rsid w:val="00EB318B"/>
    <w:rsid w:val="00EC4394"/>
    <w:rsid w:val="00EE1EBD"/>
    <w:rsid w:val="00EE4B2E"/>
    <w:rsid w:val="00F01492"/>
    <w:rsid w:val="00F10AB7"/>
    <w:rsid w:val="00F34BF8"/>
    <w:rsid w:val="00F421C1"/>
    <w:rsid w:val="00F43844"/>
    <w:rsid w:val="00F5245D"/>
    <w:rsid w:val="00F71A61"/>
    <w:rsid w:val="00F73B2E"/>
    <w:rsid w:val="00F8576E"/>
    <w:rsid w:val="00F90700"/>
    <w:rsid w:val="00F96C55"/>
    <w:rsid w:val="00FA212A"/>
    <w:rsid w:val="00FD6CEF"/>
    <w:rsid w:val="00FE1126"/>
    <w:rsid w:val="00FE20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FC073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B2E"/>
    <w:pPr>
      <w:jc w:val="both"/>
    </w:pPr>
    <w:rPr>
      <w:color w:val="11232B" w:themeColor="accent3" w:themeShade="80"/>
      <w:sz w:val="24"/>
    </w:rPr>
  </w:style>
  <w:style w:type="paragraph" w:styleId="Heading1">
    <w:name w:val="heading 1"/>
    <w:basedOn w:val="Normal"/>
    <w:next w:val="Normal"/>
    <w:link w:val="Heading1Char"/>
    <w:uiPriority w:val="9"/>
    <w:qFormat/>
    <w:rsid w:val="00E33E6F"/>
    <w:pPr>
      <w:keepNext/>
      <w:keepLines/>
      <w:spacing w:after="720"/>
      <w:outlineLvl w:val="0"/>
    </w:pPr>
    <w:rPr>
      <w:rFonts w:asciiTheme="majorHAnsi" w:eastAsiaTheme="majorEastAsia" w:hAnsiTheme="majorHAnsi" w:cs="Segoe UI"/>
      <w:caps/>
      <w:color w:val="D73A2C" w:themeColor="accent1"/>
      <w:spacing w:val="20"/>
      <w:sz w:val="72"/>
      <w:szCs w:val="72"/>
    </w:rPr>
  </w:style>
  <w:style w:type="paragraph" w:styleId="Heading2">
    <w:name w:val="heading 2"/>
    <w:basedOn w:val="Normal"/>
    <w:next w:val="Normal"/>
    <w:link w:val="Heading2Char"/>
    <w:uiPriority w:val="9"/>
    <w:qFormat/>
    <w:rsid w:val="006C3737"/>
    <w:pPr>
      <w:keepNext/>
      <w:keepLines/>
      <w:spacing w:before="40" w:after="0"/>
      <w:jc w:val="left"/>
      <w:outlineLvl w:val="1"/>
    </w:pPr>
    <w:rPr>
      <w:rFonts w:eastAsiaTheme="majorEastAsia" w:cs="Times New Roman (Headings CS)"/>
      <w:b/>
      <w:caps/>
      <w:color w:val="234756" w:themeColor="accent3"/>
      <w:spacing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2F7A"/>
    <w:rPr>
      <w:color w:val="808080"/>
    </w:rPr>
  </w:style>
  <w:style w:type="character" w:customStyle="1" w:styleId="Heading1Char">
    <w:name w:val="Heading 1 Char"/>
    <w:basedOn w:val="DefaultParagraphFont"/>
    <w:link w:val="Heading1"/>
    <w:uiPriority w:val="9"/>
    <w:rsid w:val="00E33E6F"/>
    <w:rPr>
      <w:rFonts w:asciiTheme="majorHAnsi" w:eastAsiaTheme="majorEastAsia" w:hAnsiTheme="majorHAnsi" w:cs="Segoe UI"/>
      <w:caps/>
      <w:color w:val="D73A2C" w:themeColor="accent1"/>
      <w:spacing w:val="20"/>
      <w:sz w:val="72"/>
      <w:szCs w:val="72"/>
    </w:rPr>
  </w:style>
  <w:style w:type="paragraph" w:styleId="TOCHeading">
    <w:name w:val="TOC Heading"/>
    <w:basedOn w:val="Heading1"/>
    <w:next w:val="Normal"/>
    <w:uiPriority w:val="39"/>
    <w:unhideWhenUsed/>
    <w:qFormat/>
    <w:rsid w:val="008877A1"/>
    <w:pPr>
      <w:spacing w:line="720" w:lineRule="exact"/>
      <w:jc w:val="left"/>
      <w:outlineLvl w:val="9"/>
    </w:pPr>
  </w:style>
  <w:style w:type="paragraph" w:styleId="TOC1">
    <w:name w:val="toc 1"/>
    <w:basedOn w:val="Normal"/>
    <w:next w:val="Normal"/>
    <w:autoRedefine/>
    <w:uiPriority w:val="39"/>
    <w:rsid w:val="00907F25"/>
    <w:pPr>
      <w:tabs>
        <w:tab w:val="right" w:leader="dot" w:pos="9360"/>
      </w:tabs>
      <w:spacing w:after="100" w:line="240" w:lineRule="auto"/>
    </w:pPr>
  </w:style>
  <w:style w:type="character" w:styleId="Hyperlink">
    <w:name w:val="Hyperlink"/>
    <w:basedOn w:val="DefaultParagraphFont"/>
    <w:uiPriority w:val="99"/>
    <w:unhideWhenUsed/>
    <w:rsid w:val="00E96235"/>
    <w:rPr>
      <w:color w:val="0563C1" w:themeColor="hyperlink"/>
      <w:u w:val="single"/>
    </w:rPr>
  </w:style>
  <w:style w:type="paragraph" w:styleId="BalloonText">
    <w:name w:val="Balloon Text"/>
    <w:basedOn w:val="Normal"/>
    <w:link w:val="BalloonTextChar"/>
    <w:uiPriority w:val="99"/>
    <w:semiHidden/>
    <w:unhideWhenUsed/>
    <w:rsid w:val="00C852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5251"/>
    <w:rPr>
      <w:rFonts w:ascii="Segoe UI" w:hAnsi="Segoe UI" w:cs="Segoe UI"/>
      <w:sz w:val="18"/>
      <w:szCs w:val="18"/>
    </w:rPr>
  </w:style>
  <w:style w:type="paragraph" w:styleId="NormalWeb">
    <w:name w:val="Normal (Web)"/>
    <w:basedOn w:val="Normal"/>
    <w:uiPriority w:val="99"/>
    <w:semiHidden/>
    <w:unhideWhenUsed/>
    <w:rsid w:val="00D92464"/>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2Char">
    <w:name w:val="Heading 2 Char"/>
    <w:basedOn w:val="DefaultParagraphFont"/>
    <w:link w:val="Heading2"/>
    <w:uiPriority w:val="9"/>
    <w:rsid w:val="006C3737"/>
    <w:rPr>
      <w:rFonts w:ascii="Corbel" w:eastAsiaTheme="majorEastAsia" w:hAnsi="Corbel" w:cs="Times New Roman (Headings CS)"/>
      <w:b/>
      <w:caps/>
      <w:color w:val="234756" w:themeColor="accent3"/>
      <w:spacing w:val="20"/>
      <w:sz w:val="20"/>
      <w:szCs w:val="26"/>
    </w:rPr>
  </w:style>
  <w:style w:type="paragraph" w:styleId="TOC2">
    <w:name w:val="toc 2"/>
    <w:basedOn w:val="Normal"/>
    <w:next w:val="Normal"/>
    <w:autoRedefine/>
    <w:uiPriority w:val="39"/>
    <w:rsid w:val="00EE4B2E"/>
    <w:pPr>
      <w:tabs>
        <w:tab w:val="right" w:leader="dot" w:pos="9360"/>
      </w:tabs>
      <w:spacing w:after="100" w:line="240" w:lineRule="auto"/>
      <w:ind w:left="216"/>
      <w:jc w:val="left"/>
    </w:pPr>
    <w:rPr>
      <w:rFonts w:cs="Times New Roman (Body CS)"/>
      <w:b/>
      <w:caps/>
      <w:color w:val="234756" w:themeColor="accent3"/>
      <w:spacing w:val="20"/>
      <w:sz w:val="20"/>
    </w:rPr>
  </w:style>
  <w:style w:type="paragraph" w:styleId="ListParagraph">
    <w:name w:val="List Paragraph"/>
    <w:basedOn w:val="Normal"/>
    <w:uiPriority w:val="34"/>
    <w:semiHidden/>
    <w:qFormat/>
    <w:rsid w:val="009B658F"/>
    <w:pPr>
      <w:ind w:left="720"/>
      <w:contextualSpacing/>
    </w:pPr>
  </w:style>
  <w:style w:type="paragraph" w:styleId="Header">
    <w:name w:val="header"/>
    <w:basedOn w:val="Normal"/>
    <w:link w:val="HeaderChar"/>
    <w:uiPriority w:val="99"/>
    <w:semiHidden/>
    <w:rsid w:val="00E653C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701C"/>
  </w:style>
  <w:style w:type="paragraph" w:styleId="Footer">
    <w:name w:val="footer"/>
    <w:basedOn w:val="Normal"/>
    <w:link w:val="FooterChar"/>
    <w:uiPriority w:val="99"/>
    <w:semiHidden/>
    <w:rsid w:val="00A67774"/>
    <w:pPr>
      <w:spacing w:after="0" w:line="240" w:lineRule="auto"/>
      <w:jc w:val="right"/>
    </w:pPr>
    <w:rPr>
      <w:rFonts w:ascii="Bookman Old Style" w:hAnsi="Bookman Old Style"/>
      <w:color w:val="D73A2C" w:themeColor="accent1"/>
    </w:rPr>
  </w:style>
  <w:style w:type="character" w:customStyle="1" w:styleId="FooterChar">
    <w:name w:val="Footer Char"/>
    <w:basedOn w:val="DefaultParagraphFont"/>
    <w:link w:val="Footer"/>
    <w:uiPriority w:val="99"/>
    <w:semiHidden/>
    <w:rsid w:val="00EE4B2E"/>
    <w:rPr>
      <w:rFonts w:ascii="Bookman Old Style" w:hAnsi="Bookman Old Style"/>
      <w:color w:val="D73A2C" w:themeColor="accent1"/>
      <w:sz w:val="24"/>
    </w:rPr>
  </w:style>
  <w:style w:type="paragraph" w:styleId="ListBullet">
    <w:name w:val="List Bullet"/>
    <w:basedOn w:val="Normal"/>
    <w:uiPriority w:val="99"/>
    <w:rsid w:val="00D26120"/>
    <w:pPr>
      <w:numPr>
        <w:numId w:val="3"/>
      </w:numPr>
      <w:contextualSpacing/>
    </w:pPr>
  </w:style>
  <w:style w:type="paragraph" w:styleId="Subtitle">
    <w:name w:val="Subtitle"/>
    <w:basedOn w:val="Heading1"/>
    <w:next w:val="Normal"/>
    <w:link w:val="SubtitleChar"/>
    <w:uiPriority w:val="11"/>
    <w:qFormat/>
    <w:rsid w:val="00E33E6F"/>
    <w:pPr>
      <w:spacing w:line="240" w:lineRule="auto"/>
      <w:jc w:val="left"/>
    </w:pPr>
  </w:style>
  <w:style w:type="character" w:customStyle="1" w:styleId="SubtitleChar">
    <w:name w:val="Subtitle Char"/>
    <w:basedOn w:val="DefaultParagraphFont"/>
    <w:link w:val="Subtitle"/>
    <w:uiPriority w:val="11"/>
    <w:rsid w:val="00E33E6F"/>
    <w:rPr>
      <w:rFonts w:asciiTheme="majorHAnsi" w:eastAsiaTheme="majorEastAsia" w:hAnsiTheme="majorHAnsi" w:cs="Segoe UI"/>
      <w:caps/>
      <w:color w:val="D73A2C" w:themeColor="accent1"/>
      <w:spacing w:val="20"/>
      <w:sz w:val="72"/>
      <w:szCs w:val="72"/>
    </w:rPr>
  </w:style>
  <w:style w:type="paragraph" w:styleId="Title">
    <w:name w:val="Title"/>
    <w:basedOn w:val="Subtitle"/>
    <w:next w:val="Normal"/>
    <w:link w:val="TitleChar"/>
    <w:uiPriority w:val="10"/>
    <w:rsid w:val="00194A6B"/>
    <w:pPr>
      <w:spacing w:after="0"/>
    </w:pPr>
    <w:rPr>
      <w:sz w:val="130"/>
    </w:rPr>
  </w:style>
  <w:style w:type="character" w:customStyle="1" w:styleId="TitleChar">
    <w:name w:val="Title Char"/>
    <w:basedOn w:val="DefaultParagraphFont"/>
    <w:link w:val="Title"/>
    <w:uiPriority w:val="10"/>
    <w:rsid w:val="00194A6B"/>
    <w:rPr>
      <w:rFonts w:asciiTheme="majorHAnsi" w:eastAsiaTheme="majorEastAsia" w:hAnsiTheme="majorHAnsi" w:cs="Segoe UI"/>
      <w:caps/>
      <w:color w:val="D73A2C" w:themeColor="accent1"/>
      <w:spacing w:val="20"/>
      <w:sz w:val="130"/>
      <w:szCs w:val="40"/>
    </w:rPr>
  </w:style>
  <w:style w:type="table" w:styleId="TableGrid">
    <w:name w:val="Table Grid"/>
    <w:basedOn w:val="TableNormal"/>
    <w:uiPriority w:val="39"/>
    <w:rsid w:val="0099002F"/>
    <w:pPr>
      <w:spacing w:after="0" w:line="240" w:lineRule="auto"/>
    </w:pPr>
    <w:tblPr/>
  </w:style>
  <w:style w:type="paragraph" w:customStyle="1" w:styleId="Graphic">
    <w:name w:val="Graphic"/>
    <w:basedOn w:val="Normal"/>
    <w:next w:val="Normal"/>
    <w:link w:val="GraphicChar"/>
    <w:semiHidden/>
    <w:rsid w:val="005E2F7C"/>
    <w:pPr>
      <w:keepNext/>
    </w:pPr>
  </w:style>
  <w:style w:type="character" w:customStyle="1" w:styleId="GraphicChar">
    <w:name w:val="Graphic Char"/>
    <w:basedOn w:val="DefaultParagraphFont"/>
    <w:link w:val="Graphic"/>
    <w:semiHidden/>
    <w:rsid w:val="00EE4B2E"/>
    <w:rPr>
      <w:color w:val="11232B" w:themeColor="accent3" w:themeShade="80"/>
      <w:sz w:val="24"/>
    </w:rPr>
  </w:style>
  <w:style w:type="character" w:styleId="UnresolvedMention">
    <w:name w:val="Unresolved Mention"/>
    <w:basedOn w:val="DefaultParagraphFont"/>
    <w:uiPriority w:val="99"/>
    <w:semiHidden/>
    <w:unhideWhenUsed/>
    <w:rsid w:val="003A563E"/>
    <w:rPr>
      <w:color w:val="605E5C"/>
      <w:shd w:val="clear" w:color="auto" w:fill="E1DFDD"/>
    </w:rPr>
  </w:style>
  <w:style w:type="table" w:customStyle="1" w:styleId="Style1">
    <w:name w:val="Style1"/>
    <w:basedOn w:val="TableNormal"/>
    <w:uiPriority w:val="99"/>
    <w:rsid w:val="0099002F"/>
    <w:pPr>
      <w:spacing w:after="0" w:line="240" w:lineRule="auto"/>
    </w:pPr>
    <w:tblPr/>
  </w:style>
  <w:style w:type="table" w:customStyle="1" w:styleId="Style2">
    <w:name w:val="Style2"/>
    <w:basedOn w:val="TableNormal"/>
    <w:uiPriority w:val="99"/>
    <w:rsid w:val="0099002F"/>
    <w:pPr>
      <w:spacing w:after="0" w:line="240" w:lineRule="auto"/>
    </w:pPr>
    <w:rPr>
      <w:rFonts w:ascii="Bookman Old Style" w:hAnsi="Bookman Old Style"/>
      <w:color w:val="D73A2C" w:themeColor="accent1"/>
    </w:rPr>
    <w:tblPr/>
  </w:style>
  <w:style w:type="paragraph" w:customStyle="1" w:styleId="Author">
    <w:name w:val="Author"/>
    <w:basedOn w:val="Footer"/>
    <w:qFormat/>
    <w:rsid w:val="000D787A"/>
    <w:pPr>
      <w:jc w:val="left"/>
    </w:pPr>
    <w:rPr>
      <w:rFonts w:cs="Times New Roman (Body CS)"/>
      <w:caps/>
      <w:spacing w:val="20"/>
      <w:sz w:val="36"/>
    </w:rPr>
  </w:style>
  <w:style w:type="paragraph" w:customStyle="1" w:styleId="Style4">
    <w:name w:val="Style4"/>
    <w:basedOn w:val="TOC1"/>
    <w:semiHidden/>
    <w:rsid w:val="006C3737"/>
    <w:rPr>
      <w:rFonts w:cs="Times New Roman (Body CS)"/>
      <w:b/>
      <w:caps/>
      <w:color w:val="234756" w:themeColor="accent3"/>
      <w:spacing w:val="20"/>
    </w:rPr>
  </w:style>
  <w:style w:type="paragraph" w:styleId="Caption">
    <w:name w:val="caption"/>
    <w:basedOn w:val="Normal"/>
    <w:next w:val="Normal"/>
    <w:uiPriority w:val="35"/>
    <w:unhideWhenUsed/>
    <w:qFormat/>
    <w:rsid w:val="004D658F"/>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752B03"/>
    <w:pPr>
      <w:spacing w:after="100"/>
      <w:ind w:left="440"/>
      <w:jc w:val="left"/>
    </w:pPr>
    <w:rPr>
      <w:rFonts w:eastAsiaTheme="minorEastAsia" w:cs="Times New Roman"/>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108080">
      <w:bodyDiv w:val="1"/>
      <w:marLeft w:val="0"/>
      <w:marRight w:val="0"/>
      <w:marTop w:val="0"/>
      <w:marBottom w:val="0"/>
      <w:divBdr>
        <w:top w:val="none" w:sz="0" w:space="0" w:color="auto"/>
        <w:left w:val="none" w:sz="0" w:space="0" w:color="auto"/>
        <w:bottom w:val="none" w:sz="0" w:space="0" w:color="auto"/>
        <w:right w:val="none" w:sz="0" w:space="0" w:color="auto"/>
      </w:divBdr>
    </w:div>
    <w:div w:id="1536767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hart" Target="charts/chart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emf"/><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adm\AppData\Roaming\Microsoft\Templates\Whitepaper.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S:\Dawlance\Presenstation%20material\Recorded_Resul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[Recorded_Results.xlsx]Suggestion1!PivotTable1</c:name>
    <c:fmtId val="-1"/>
  </c:pivotSource>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a:t>Received Signal accuracy</a:t>
            </a:r>
          </a:p>
        </c:rich>
      </c:tx>
      <c:layout>
        <c:manualLayout>
          <c:xMode val="edge"/>
          <c:yMode val="edge"/>
          <c:x val="0.19103079657661273"/>
          <c:y val="0.89611720178113297"/>
        </c:manualLayout>
      </c:layout>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pivotFmt>
      <c:pivotFmt>
        <c:idx val="2"/>
      </c:pivotFmt>
      <c:pivotFmt>
        <c:idx val="3"/>
        <c:spPr>
          <a:pattFill prst="ltUpDiag">
            <a:fgClr>
              <a:schemeClr val="accent1"/>
            </a:fgClr>
            <a:bgClr>
              <a:schemeClr val="accent1">
                <a:lumMod val="20000"/>
                <a:lumOff val="80000"/>
              </a:schemeClr>
            </a:bgClr>
          </a:pattFill>
          <a:ln w="19050">
            <a:solidFill>
              <a:schemeClr val="lt1"/>
            </a:solidFill>
          </a:ln>
          <a:effectLst>
            <a:outerShdw blurRad="254000" sx="102000" sy="102000" algn="ctr" rotWithShape="0">
              <a:prstClr val="black">
                <a:alpha val="20000"/>
              </a:prstClr>
            </a:outerShdw>
          </a:effectLst>
        </c:spPr>
      </c:pivotFmt>
      <c:pivotFmt>
        <c:idx val="4"/>
        <c:spPr>
          <a:pattFill prst="ltUpDiag">
            <a:fgClr>
              <a:schemeClr val="accent1"/>
            </a:fgClr>
            <a:bgClr>
              <a:schemeClr val="accent1">
                <a:lumMod val="20000"/>
                <a:lumOff val="80000"/>
              </a:schemeClr>
            </a:bgClr>
          </a:pattFill>
          <a:ln w="19050">
            <a:solidFill>
              <a:schemeClr val="lt1"/>
            </a:solidFill>
          </a:ln>
          <a:effectLst>
            <a:outerShdw blurRad="254000" sx="102000" sy="102000" algn="ctr" rotWithShape="0">
              <a:prstClr val="black">
                <a:alpha val="20000"/>
              </a:prstClr>
            </a:outerShdw>
          </a:effectLst>
        </c:spPr>
        <c:marker>
          <c:symbol val="circle"/>
          <c:size val="6"/>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5"/>
        <c:spPr>
          <a:pattFill prst="ltUpDiag">
            <a:fgClr>
              <a:schemeClr val="accent1"/>
            </a:fgClr>
            <a:bgClr>
              <a:schemeClr val="accent1">
                <a:lumMod val="20000"/>
                <a:lumOff val="80000"/>
              </a:schemeClr>
            </a:bgClr>
          </a:pattFill>
          <a:ln w="19050">
            <a:solidFill>
              <a:schemeClr val="lt1"/>
            </a:solid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6"/>
        <c:spPr>
          <a:pattFill prst="ltUpDiag">
            <a:fgClr>
              <a:schemeClr val="accent1"/>
            </a:fgClr>
            <a:bgClr>
              <a:schemeClr val="accent1">
                <a:lumMod val="20000"/>
                <a:lumOff val="80000"/>
              </a:schemeClr>
            </a:bgClr>
          </a:pattFill>
          <a:ln w="19050">
            <a:solidFill>
              <a:schemeClr val="lt1"/>
            </a:solidFill>
          </a:ln>
          <a:effectLst>
            <a:outerShdw blurRad="254000" sx="102000" sy="102000" algn="ctr" rotWithShape="0">
              <a:prstClr val="black">
                <a:alpha val="20000"/>
              </a:prstClr>
            </a:outerShdw>
          </a:effectLst>
        </c:spPr>
      </c:pivotFmt>
      <c:pivotFmt>
        <c:idx val="7"/>
        <c:spPr>
          <a:pattFill prst="ltUpDiag">
            <a:fgClr>
              <a:schemeClr val="accent1"/>
            </a:fgClr>
            <a:bgClr>
              <a:schemeClr val="accent1">
                <a:lumMod val="20000"/>
                <a:lumOff val="80000"/>
              </a:schemeClr>
            </a:bgClr>
          </a:pattFill>
          <a:ln w="19050">
            <a:solidFill>
              <a:schemeClr val="lt1"/>
            </a:solidFill>
          </a:ln>
          <a:effectLst>
            <a:outerShdw blurRad="254000" sx="102000" sy="102000" algn="ctr" rotWithShape="0">
              <a:prstClr val="black">
                <a:alpha val="20000"/>
              </a:prstClr>
            </a:outerShdw>
          </a:effectLst>
        </c:spPr>
      </c:pivotFmt>
      <c:pivotFmt>
        <c:idx val="8"/>
        <c:spPr>
          <a:pattFill prst="ltUpDiag">
            <a:fgClr>
              <a:schemeClr val="accent1"/>
            </a:fgClr>
            <a:bgClr>
              <a:schemeClr val="accent1">
                <a:lumMod val="20000"/>
                <a:lumOff val="80000"/>
              </a:schemeClr>
            </a:bgClr>
          </a:pattFill>
          <a:ln w="19050">
            <a:solidFill>
              <a:schemeClr val="lt1"/>
            </a:solid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9"/>
        <c:spPr>
          <a:pattFill prst="ltUpDiag">
            <a:fgClr>
              <a:schemeClr val="accent1"/>
            </a:fgClr>
            <a:bgClr>
              <a:schemeClr val="accent1">
                <a:lumMod val="20000"/>
                <a:lumOff val="80000"/>
              </a:schemeClr>
            </a:bgClr>
          </a:pattFill>
          <a:ln w="19050">
            <a:solidFill>
              <a:schemeClr val="lt1"/>
            </a:solidFill>
          </a:ln>
          <a:effectLst>
            <a:outerShdw blurRad="254000" sx="102000" sy="102000" algn="ctr" rotWithShape="0">
              <a:prstClr val="black">
                <a:alpha val="20000"/>
              </a:prstClr>
            </a:outerShdw>
          </a:effectLst>
        </c:spPr>
      </c:pivotFmt>
      <c:pivotFmt>
        <c:idx val="10"/>
        <c:spPr>
          <a:pattFill prst="ltUpDiag">
            <a:fgClr>
              <a:schemeClr val="accent1"/>
            </a:fgClr>
            <a:bgClr>
              <a:schemeClr val="accent1">
                <a:lumMod val="20000"/>
                <a:lumOff val="80000"/>
              </a:schemeClr>
            </a:bgClr>
          </a:pattFill>
          <a:ln w="19050">
            <a:solidFill>
              <a:schemeClr val="lt1"/>
            </a:solidFill>
          </a:ln>
          <a:effectLst>
            <a:outerShdw blurRad="254000" sx="102000" sy="102000" algn="ctr" rotWithShape="0">
              <a:prstClr val="black">
                <a:alpha val="20000"/>
              </a:prstClr>
            </a:outerShdw>
          </a:effectLst>
        </c:spPr>
      </c:pivotFmt>
    </c:pivotFmts>
    <c:plotArea>
      <c:layout>
        <c:manualLayout>
          <c:layoutTarget val="inner"/>
          <c:xMode val="edge"/>
          <c:yMode val="edge"/>
          <c:x val="0.24041873113714218"/>
          <c:y val="6.4861480507922051E-2"/>
          <c:w val="0.5631135527151474"/>
          <c:h val="0.80369553089181767"/>
        </c:manualLayout>
      </c:layout>
      <c:doughnutChart>
        <c:varyColors val="1"/>
        <c:ser>
          <c:idx val="0"/>
          <c:order val="0"/>
          <c:tx>
            <c:strRef>
              <c:f>Suggestion1!$B$2</c:f>
              <c:strCache>
                <c:ptCount val="1"/>
                <c:pt idx="0">
                  <c:v>Total</c:v>
                </c:pt>
              </c:strCache>
            </c:strRef>
          </c:tx>
          <c:dPt>
            <c:idx val="0"/>
            <c:bubble3D val="0"/>
            <c:spPr>
              <a:pattFill prst="ltUpDiag">
                <a:fgClr>
                  <a:schemeClr val="accent1"/>
                </a:fgClr>
                <a:bgClr>
                  <a:schemeClr val="accent1">
                    <a:lumMod val="20000"/>
                    <a:lumOff val="80000"/>
                  </a:schemeClr>
                </a:bgClr>
              </a:pattFill>
              <a:ln w="19050">
                <a:solidFill>
                  <a:schemeClr val="lt1"/>
                </a:solidFill>
              </a:ln>
              <a:effectLst>
                <a:innerShdw blurRad="114300">
                  <a:schemeClr val="accent1"/>
                </a:innerShdw>
              </a:effectLst>
            </c:spPr>
            <c:extLst>
              <c:ext xmlns:c16="http://schemas.microsoft.com/office/drawing/2014/chart" uri="{C3380CC4-5D6E-409C-BE32-E72D297353CC}">
                <c16:uniqueId val="{00000001-2924-4C73-A3D2-637032CE89D9}"/>
              </c:ext>
            </c:extLst>
          </c:dPt>
          <c:dPt>
            <c:idx val="1"/>
            <c:bubble3D val="0"/>
            <c:spPr>
              <a:pattFill prst="ltUpDiag">
                <a:fgClr>
                  <a:schemeClr val="accent3"/>
                </a:fgClr>
                <a:bgClr>
                  <a:schemeClr val="accent3">
                    <a:lumMod val="20000"/>
                    <a:lumOff val="80000"/>
                  </a:schemeClr>
                </a:bgClr>
              </a:pattFill>
              <a:ln w="19050">
                <a:solidFill>
                  <a:schemeClr val="lt1"/>
                </a:solidFill>
              </a:ln>
              <a:effectLst>
                <a:innerShdw blurRad="114300">
                  <a:schemeClr val="accent3"/>
                </a:innerShdw>
              </a:effectLst>
            </c:spPr>
            <c:extLst>
              <c:ext xmlns:c16="http://schemas.microsoft.com/office/drawing/2014/chart" uri="{C3380CC4-5D6E-409C-BE32-E72D297353CC}">
                <c16:uniqueId val="{00000003-2924-4C73-A3D2-637032CE89D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Suggestion1!$A$3:$A$5</c:f>
              <c:strCache>
                <c:ptCount val="2"/>
                <c:pt idx="0">
                  <c:v>Yes</c:v>
                </c:pt>
                <c:pt idx="1">
                  <c:v>No</c:v>
                </c:pt>
              </c:strCache>
            </c:strRef>
          </c:cat>
          <c:val>
            <c:numRef>
              <c:f>Suggestion1!$B$3:$B$5</c:f>
              <c:numCache>
                <c:formatCode>General</c:formatCode>
                <c:ptCount val="2"/>
                <c:pt idx="0">
                  <c:v>15</c:v>
                </c:pt>
                <c:pt idx="1">
                  <c:v>5</c:v>
                </c:pt>
              </c:numCache>
            </c:numRef>
          </c:val>
          <c:extLst>
            <c:ext xmlns:c16="http://schemas.microsoft.com/office/drawing/2014/chart" uri="{C3380CC4-5D6E-409C-BE32-E72D297353CC}">
              <c16:uniqueId val="{00000004-2924-4C73-A3D2-637032CE89D9}"/>
            </c:ext>
          </c:extLst>
        </c:ser>
        <c:dLbls>
          <c:showLegendKey val="0"/>
          <c:showVal val="0"/>
          <c:showCatName val="0"/>
          <c:showSerName val="0"/>
          <c:showPercent val="1"/>
          <c:showBubbleSize val="0"/>
          <c:showLeaderLines val="1"/>
        </c:dLbls>
        <c:firstSliceAng val="0"/>
        <c:holeSize val="70"/>
      </c:doughnutChart>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no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2">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
  <cs:dataPoint3D>
    <cs:lnRef idx="0"/>
    <cs:fillRef idx="0">
      <cs:styleClr val="auto"/>
    </cs:fillRef>
    <cs:effectRef idx="0"/>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F9D5BB81BDC4B3EACD668CD668E779D"/>
        <w:category>
          <w:name w:val="General"/>
          <w:gallery w:val="placeholder"/>
        </w:category>
        <w:types>
          <w:type w:val="bbPlcHdr"/>
        </w:types>
        <w:behaviors>
          <w:behavior w:val="content"/>
        </w:behaviors>
        <w:guid w:val="{22A560D2-D86E-4CA4-9228-B5FEB40F5C4E}"/>
      </w:docPartPr>
      <w:docPartBody>
        <w:p w:rsidR="004720DB" w:rsidRDefault="00000000">
          <w:pPr>
            <w:pStyle w:val="4F9D5BB81BDC4B3EACD668CD668E779D"/>
          </w:pPr>
          <w:r w:rsidRPr="00E33E6F">
            <w:t>introduction</w:t>
          </w:r>
        </w:p>
      </w:docPartBody>
    </w:docPart>
    <w:docPart>
      <w:docPartPr>
        <w:name w:val="5CDA2CADC5C54E849972A91405996814"/>
        <w:category>
          <w:name w:val="General"/>
          <w:gallery w:val="placeholder"/>
        </w:category>
        <w:types>
          <w:type w:val="bbPlcHdr"/>
        </w:types>
        <w:behaviors>
          <w:behavior w:val="content"/>
        </w:behaviors>
        <w:guid w:val="{5352254D-24C0-4991-837C-4D77FBED52E8}"/>
      </w:docPartPr>
      <w:docPartBody>
        <w:p w:rsidR="004720DB" w:rsidRDefault="00000000">
          <w:pPr>
            <w:pStyle w:val="5CDA2CADC5C54E849972A91405996814"/>
          </w:pPr>
          <w:r w:rsidRPr="00E33E6F">
            <w:t>methodology</w:t>
          </w:r>
        </w:p>
      </w:docPartBody>
    </w:docPart>
    <w:docPart>
      <w:docPartPr>
        <w:name w:val="3ED4CB9D41F14D6D844F7E07C6841F1C"/>
        <w:category>
          <w:name w:val="General"/>
          <w:gallery w:val="placeholder"/>
        </w:category>
        <w:types>
          <w:type w:val="bbPlcHdr"/>
        </w:types>
        <w:behaviors>
          <w:behavior w:val="content"/>
        </w:behaviors>
        <w:guid w:val="{85FEF8D1-8F67-4404-BEA2-27B0A732B4F1}"/>
      </w:docPartPr>
      <w:docPartBody>
        <w:p w:rsidR="004720DB" w:rsidRDefault="00000000">
          <w:pPr>
            <w:pStyle w:val="3ED4CB9D41F14D6D844F7E07C6841F1C"/>
          </w:pPr>
          <w:r w:rsidRPr="008B18E1">
            <w:t>visual data</w:t>
          </w:r>
        </w:p>
      </w:docPartBody>
    </w:docPart>
    <w:docPart>
      <w:docPartPr>
        <w:name w:val="EF7AB57A466A49F79EDF8DAB5C3E40D3"/>
        <w:category>
          <w:name w:val="General"/>
          <w:gallery w:val="placeholder"/>
        </w:category>
        <w:types>
          <w:type w:val="bbPlcHdr"/>
        </w:types>
        <w:behaviors>
          <w:behavior w:val="content"/>
        </w:behaviors>
        <w:guid w:val="{48C768D2-1E94-4D60-8AFA-1B3FD446B9F3}"/>
      </w:docPartPr>
      <w:docPartBody>
        <w:p w:rsidR="004720DB" w:rsidRDefault="00000000">
          <w:pPr>
            <w:pStyle w:val="EF7AB57A466A49F79EDF8DAB5C3E40D3"/>
          </w:pPr>
          <w:r w:rsidRPr="008B18E1">
            <w:t>conclusion</w:t>
          </w:r>
        </w:p>
      </w:docPartBody>
    </w:docPart>
    <w:docPart>
      <w:docPartPr>
        <w:name w:val="0BDAFF1EB2AD4813A09BC81E55054E2E"/>
        <w:category>
          <w:name w:val="General"/>
          <w:gallery w:val="placeholder"/>
        </w:category>
        <w:types>
          <w:type w:val="bbPlcHdr"/>
        </w:types>
        <w:behaviors>
          <w:behavior w:val="content"/>
        </w:behaviors>
        <w:guid w:val="{C11DD8F3-AD70-4736-9821-DF20DA85F09B}"/>
      </w:docPartPr>
      <w:docPartBody>
        <w:p w:rsidR="007B3BCB" w:rsidRDefault="004720DB" w:rsidP="004720DB">
          <w:pPr>
            <w:pStyle w:val="0BDAFF1EB2AD4813A09BC81E55054E2E"/>
          </w:pPr>
          <w:r w:rsidRPr="00E33E6F">
            <w:t>methodology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479"/>
    <w:rsid w:val="00085C3E"/>
    <w:rsid w:val="004720DB"/>
    <w:rsid w:val="004A5EE1"/>
    <w:rsid w:val="004C0F07"/>
    <w:rsid w:val="007B3BCB"/>
    <w:rsid w:val="008809AD"/>
    <w:rsid w:val="00914479"/>
    <w:rsid w:val="00FD5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spacing w:before="40" w:after="0"/>
      <w:outlineLvl w:val="1"/>
    </w:pPr>
    <w:rPr>
      <w:rFonts w:eastAsiaTheme="majorEastAsia" w:cs="Times New Roman (Headings CS)"/>
      <w:b/>
      <w:caps/>
      <w:color w:val="196B24" w:themeColor="accent3"/>
      <w:spacing w:val="20"/>
      <w:kern w:val="0"/>
      <w:sz w:val="24"/>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9D5BB81BDC4B3EACD668CD668E779D">
    <w:name w:val="4F9D5BB81BDC4B3EACD668CD668E779D"/>
  </w:style>
  <w:style w:type="paragraph" w:customStyle="1" w:styleId="5CDA2CADC5C54E849972A91405996814">
    <w:name w:val="5CDA2CADC5C54E849972A91405996814"/>
  </w:style>
  <w:style w:type="paragraph" w:customStyle="1" w:styleId="3ED4CB9D41F14D6D844F7E07C6841F1C">
    <w:name w:val="3ED4CB9D41F14D6D844F7E07C6841F1C"/>
  </w:style>
  <w:style w:type="character" w:customStyle="1" w:styleId="Heading2Char">
    <w:name w:val="Heading 2 Char"/>
    <w:basedOn w:val="DefaultParagraphFont"/>
    <w:link w:val="Heading2"/>
    <w:uiPriority w:val="9"/>
    <w:rPr>
      <w:rFonts w:eastAsiaTheme="majorEastAsia" w:cs="Times New Roman (Headings CS)"/>
      <w:b/>
      <w:caps/>
      <w:color w:val="196B24" w:themeColor="accent3"/>
      <w:spacing w:val="20"/>
      <w:kern w:val="0"/>
      <w:sz w:val="24"/>
      <w:szCs w:val="26"/>
      <w14:ligatures w14:val="none"/>
    </w:rPr>
  </w:style>
  <w:style w:type="paragraph" w:customStyle="1" w:styleId="EF7AB57A466A49F79EDF8DAB5C3E40D3">
    <w:name w:val="EF7AB57A466A49F79EDF8DAB5C3E40D3"/>
  </w:style>
  <w:style w:type="paragraph" w:customStyle="1" w:styleId="0BDAFF1EB2AD4813A09BC81E55054E2E">
    <w:name w:val="0BDAFF1EB2AD4813A09BC81E55054E2E"/>
    <w:rsid w:val="004720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Whitepaper">
      <a:dk1>
        <a:srgbClr val="000000"/>
      </a:dk1>
      <a:lt1>
        <a:srgbClr val="FFFFFF"/>
      </a:lt1>
      <a:dk2>
        <a:srgbClr val="44546A"/>
      </a:dk2>
      <a:lt2>
        <a:srgbClr val="E7E6E6"/>
      </a:lt2>
      <a:accent1>
        <a:srgbClr val="D73A2C"/>
      </a:accent1>
      <a:accent2>
        <a:srgbClr val="FFF9F2"/>
      </a:accent2>
      <a:accent3>
        <a:srgbClr val="234756"/>
      </a:accent3>
      <a:accent4>
        <a:srgbClr val="DD933B"/>
      </a:accent4>
      <a:accent5>
        <a:srgbClr val="E3B568"/>
      </a:accent5>
      <a:accent6>
        <a:srgbClr val="96A8B4"/>
      </a:accent6>
      <a:hlink>
        <a:srgbClr val="0563C1"/>
      </a:hlink>
      <a:folHlink>
        <a:srgbClr val="954F72"/>
      </a:folHlink>
    </a:clrScheme>
    <a:fontScheme name="Custom 13">
      <a:majorFont>
        <a:latin typeface="Bookman Old Style"/>
        <a:ea typeface=""/>
        <a:cs typeface=""/>
      </a:majorFont>
      <a:minorFont>
        <a:latin typeface="Corbe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6504D4B-06F4-4165-A03A-EA06E5C9D79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FF9A9759-A7AE-4004-BBA6-8AE6BDDC3F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3133F7-06A9-4653-A127-20B6F4D32637}">
  <ds:schemaRefs>
    <ds:schemaRef ds:uri="http://schemas.openxmlformats.org/officeDocument/2006/bibliography"/>
  </ds:schemaRefs>
</ds:datastoreItem>
</file>

<file path=customXml/itemProps4.xml><?xml version="1.0" encoding="utf-8"?>
<ds:datastoreItem xmlns:ds="http://schemas.openxmlformats.org/officeDocument/2006/customXml" ds:itemID="{D2B884FF-26B5-42F6-A58B-11BF2520E1E8}">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Whitepaper</Template>
  <TotalTime>0</TotalTime>
  <Pages>18</Pages>
  <Words>1573</Words>
  <Characters>8967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2023-08-20T19:38:00Z</dcterms:created>
  <dcterms:modified xsi:type="dcterms:W3CDTF">2025-10-30T15:36:00Z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